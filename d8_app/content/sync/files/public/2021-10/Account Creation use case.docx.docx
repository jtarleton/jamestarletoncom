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272AA4" w:rsidRPr="00C91ECD" w:rsidRDefault="00053A78" w:rsidP="008669C3">
      <w:pPr>
        <w:jc w:val="center"/>
        <w:rPr>
          <w:b/>
          <w:sz w:val="56"/>
        </w:rPr>
      </w:pPr>
      <w:r w:rsidRPr="00485E77">
        <w:rPr>
          <w:noProof/>
        </w:rPr>
        <w:drawing>
          <wp:inline distT="0" distB="0" distL="0" distR="0" wp14:anchorId="6ACD611D" wp14:editId="641389BF">
            <wp:extent cx="2646045" cy="215836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1"/>
                    <a:stretch>
                      <a:fillRect/>
                    </a:stretch>
                  </pic:blipFill>
                  <pic:spPr>
                    <a:xfrm>
                      <a:off x="0" y="0"/>
                      <a:ext cx="2648253" cy="2160166"/>
                    </a:xfrm>
                    <a:prstGeom prst="rect">
                      <a:avLst/>
                    </a:prstGeom>
                  </pic:spPr>
                </pic:pic>
              </a:graphicData>
            </a:graphic>
          </wp:inline>
        </w:drawing>
      </w:r>
    </w:p>
    <w:p w14:paraId="0A37501D" w14:textId="77777777" w:rsidR="00661146" w:rsidRPr="00C91ECD" w:rsidRDefault="00661146" w:rsidP="008669C3">
      <w:pPr>
        <w:jc w:val="center"/>
        <w:rPr>
          <w:b/>
          <w:sz w:val="56"/>
        </w:rPr>
      </w:pPr>
    </w:p>
    <w:p w14:paraId="2EC3302F" w14:textId="77777777" w:rsidR="008669C3" w:rsidRPr="00C91ECD" w:rsidRDefault="000F362B" w:rsidP="008669C3">
      <w:pPr>
        <w:jc w:val="center"/>
        <w:rPr>
          <w:sz w:val="40"/>
        </w:rPr>
      </w:pPr>
      <w:r w:rsidRPr="00C91ECD">
        <w:rPr>
          <w:b/>
          <w:sz w:val="56"/>
        </w:rPr>
        <w:t>DOT Authorized Parking Application</w:t>
      </w:r>
    </w:p>
    <w:p w14:paraId="5DAB6C7B" w14:textId="77777777" w:rsidR="00950929" w:rsidRPr="00C91ECD" w:rsidRDefault="00950929" w:rsidP="00171CBF">
      <w:pPr>
        <w:jc w:val="center"/>
      </w:pPr>
    </w:p>
    <w:p w14:paraId="02EB378F" w14:textId="77777777" w:rsidR="00950929" w:rsidRPr="00C91ECD" w:rsidRDefault="00950929" w:rsidP="00950929"/>
    <w:p w14:paraId="6A05A809" w14:textId="77777777" w:rsidR="00A36CB9" w:rsidRPr="00C91ECD" w:rsidRDefault="00053A78" w:rsidP="00950929">
      <w:r>
        <w:tab/>
      </w:r>
    </w:p>
    <w:p w14:paraId="5A39BBE3" w14:textId="77777777" w:rsidR="00950929" w:rsidRPr="00C91ECD" w:rsidRDefault="00950929" w:rsidP="00950929"/>
    <w:p w14:paraId="073E8A3B" w14:textId="77777777" w:rsidR="00CF1371" w:rsidRPr="00C91ECD" w:rsidRDefault="005221C6" w:rsidP="00950929">
      <w:pPr>
        <w:jc w:val="center"/>
        <w:rPr>
          <w:b/>
          <w:sz w:val="56"/>
          <w:szCs w:val="56"/>
        </w:rPr>
      </w:pPr>
      <w:r w:rsidRPr="00C91ECD">
        <w:rPr>
          <w:b/>
          <w:sz w:val="56"/>
          <w:szCs w:val="56"/>
        </w:rPr>
        <w:t>Account Creation</w:t>
      </w:r>
    </w:p>
    <w:p w14:paraId="649B0AE9" w14:textId="77777777" w:rsidR="00950929" w:rsidRPr="00C91ECD" w:rsidRDefault="00DA64C9" w:rsidP="00950929">
      <w:pPr>
        <w:jc w:val="center"/>
        <w:rPr>
          <w:b/>
          <w:sz w:val="56"/>
          <w:szCs w:val="56"/>
        </w:rPr>
      </w:pPr>
      <w:r w:rsidRPr="00C91ECD">
        <w:rPr>
          <w:b/>
          <w:sz w:val="56"/>
          <w:szCs w:val="56"/>
        </w:rPr>
        <w:t>Use Case</w:t>
      </w:r>
    </w:p>
    <w:p w14:paraId="41C8F396" w14:textId="77777777" w:rsidR="00950929" w:rsidRPr="00C91ECD" w:rsidRDefault="00950929" w:rsidP="00950929"/>
    <w:p w14:paraId="72A3D3EC" w14:textId="77777777" w:rsidR="00950929" w:rsidRPr="00C91ECD" w:rsidRDefault="00950929" w:rsidP="00950929"/>
    <w:p w14:paraId="0D0B940D" w14:textId="77777777" w:rsidR="00950929" w:rsidRPr="00C91ECD" w:rsidRDefault="00950929" w:rsidP="00950929"/>
    <w:p w14:paraId="43AAD8FF" w14:textId="77777777" w:rsidR="00053A78" w:rsidRDefault="001E232D" w:rsidP="001E232D">
      <w:pPr>
        <w:jc w:val="center"/>
        <w:rPr>
          <w:b/>
          <w:sz w:val="36"/>
          <w:szCs w:val="36"/>
        </w:rPr>
      </w:pPr>
      <w:r w:rsidRPr="00C91ECD">
        <w:rPr>
          <w:b/>
          <w:sz w:val="36"/>
          <w:szCs w:val="36"/>
        </w:rPr>
        <w:t xml:space="preserve">Version </w:t>
      </w:r>
      <w:r w:rsidR="00406815" w:rsidRPr="00C91ECD">
        <w:rPr>
          <w:b/>
          <w:sz w:val="36"/>
          <w:szCs w:val="36"/>
        </w:rPr>
        <w:t>1.</w:t>
      </w:r>
      <w:r w:rsidR="004509C7">
        <w:rPr>
          <w:b/>
          <w:sz w:val="36"/>
          <w:szCs w:val="36"/>
        </w:rPr>
        <w:t>2</w:t>
      </w:r>
    </w:p>
    <w:p w14:paraId="0E27B00A" w14:textId="77777777" w:rsidR="00053A78" w:rsidRDefault="00053A78">
      <w:pPr>
        <w:rPr>
          <w:b/>
          <w:sz w:val="36"/>
          <w:szCs w:val="36"/>
        </w:rPr>
      </w:pPr>
      <w:r>
        <w:rPr>
          <w:b/>
          <w:sz w:val="36"/>
          <w:szCs w:val="36"/>
        </w:rPr>
        <w:br w:type="page"/>
      </w:r>
    </w:p>
    <w:p w14:paraId="2501336D" w14:textId="77777777" w:rsidR="00201AC5" w:rsidRPr="00C91ECD" w:rsidRDefault="00201AC5" w:rsidP="00201AC5">
      <w:pPr>
        <w:spacing w:before="240"/>
        <w:jc w:val="center"/>
        <w:rPr>
          <w:b/>
        </w:rPr>
      </w:pPr>
      <w:r w:rsidRPr="00C91ECD">
        <w:rPr>
          <w:b/>
        </w:rPr>
        <w:lastRenderedPageBreak/>
        <w:t>VERSION CONTROL/ACCEPTANCE</w:t>
      </w:r>
    </w:p>
    <w:p w14:paraId="60061E4C" w14:textId="77777777" w:rsidR="007D21C1" w:rsidRPr="00C91ECD" w:rsidRDefault="007D21C1" w:rsidP="007D21C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138"/>
        <w:gridCol w:w="3314"/>
        <w:gridCol w:w="2103"/>
        <w:gridCol w:w="2177"/>
      </w:tblGrid>
      <w:tr w:rsidR="00201AC5" w:rsidRPr="00C91ECD" w14:paraId="2B51A9CA" w14:textId="77777777" w:rsidTr="10DDD43A">
        <w:trPr>
          <w:jc w:val="center"/>
        </w:trPr>
        <w:tc>
          <w:tcPr>
            <w:tcW w:w="10025" w:type="dxa"/>
            <w:gridSpan w:val="5"/>
            <w:tcBorders>
              <w:top w:val="single" w:sz="4" w:space="0" w:color="auto"/>
              <w:bottom w:val="single" w:sz="4" w:space="0" w:color="auto"/>
            </w:tcBorders>
            <w:shd w:val="clear" w:color="auto" w:fill="D9D9D9" w:themeFill="background1" w:themeFillShade="D9"/>
          </w:tcPr>
          <w:p w14:paraId="36030346" w14:textId="77777777" w:rsidR="00201AC5" w:rsidRPr="00C91ECD" w:rsidRDefault="00201AC5" w:rsidP="005A3DEB">
            <w:pPr>
              <w:spacing w:after="200"/>
              <w:rPr>
                <w:b/>
              </w:rPr>
            </w:pPr>
            <w:r w:rsidRPr="00C91ECD">
              <w:rPr>
                <w:b/>
              </w:rPr>
              <w:t>Document Details</w:t>
            </w:r>
          </w:p>
        </w:tc>
      </w:tr>
      <w:tr w:rsidR="00201AC5" w:rsidRPr="00C91ECD" w14:paraId="06A91AF9" w14:textId="77777777" w:rsidTr="10DDD43A">
        <w:trPr>
          <w:jc w:val="center"/>
        </w:trPr>
        <w:tc>
          <w:tcPr>
            <w:tcW w:w="2431" w:type="dxa"/>
            <w:gridSpan w:val="2"/>
            <w:tcBorders>
              <w:top w:val="single" w:sz="4" w:space="0" w:color="auto"/>
            </w:tcBorders>
            <w:shd w:val="clear" w:color="auto" w:fill="auto"/>
          </w:tcPr>
          <w:p w14:paraId="0174B1C3" w14:textId="77777777" w:rsidR="00201AC5" w:rsidRPr="00C91ECD" w:rsidRDefault="00201AC5" w:rsidP="005A3DEB">
            <w:pPr>
              <w:spacing w:after="200" w:line="276" w:lineRule="auto"/>
              <w:jc w:val="center"/>
              <w:rPr>
                <w:b/>
              </w:rPr>
            </w:pPr>
            <w:r w:rsidRPr="00C91ECD">
              <w:rPr>
                <w:b/>
              </w:rPr>
              <w:t>Prepared By</w:t>
            </w:r>
          </w:p>
        </w:tc>
        <w:tc>
          <w:tcPr>
            <w:tcW w:w="3314" w:type="dxa"/>
            <w:tcBorders>
              <w:top w:val="single" w:sz="4" w:space="0" w:color="auto"/>
            </w:tcBorders>
            <w:shd w:val="clear" w:color="auto" w:fill="auto"/>
          </w:tcPr>
          <w:p w14:paraId="670C73A4" w14:textId="77777777" w:rsidR="00201AC5" w:rsidRPr="00C91ECD" w:rsidRDefault="00DF2CD6" w:rsidP="005A3DEB">
            <w:pPr>
              <w:spacing w:after="200" w:line="276" w:lineRule="auto"/>
            </w:pPr>
            <w:r w:rsidRPr="00C91ECD">
              <w:t>GCOM</w:t>
            </w:r>
          </w:p>
        </w:tc>
        <w:tc>
          <w:tcPr>
            <w:tcW w:w="2103" w:type="dxa"/>
            <w:tcBorders>
              <w:top w:val="single" w:sz="4" w:space="0" w:color="auto"/>
            </w:tcBorders>
            <w:shd w:val="clear" w:color="auto" w:fill="auto"/>
          </w:tcPr>
          <w:p w14:paraId="491072FA" w14:textId="77777777" w:rsidR="00201AC5" w:rsidRPr="00C91ECD" w:rsidRDefault="00201AC5" w:rsidP="005A3DEB">
            <w:pPr>
              <w:spacing w:after="200" w:line="276" w:lineRule="auto"/>
              <w:jc w:val="center"/>
              <w:rPr>
                <w:b/>
              </w:rPr>
            </w:pPr>
            <w:r w:rsidRPr="00C91ECD">
              <w:rPr>
                <w:b/>
              </w:rPr>
              <w:t>Date</w:t>
            </w:r>
          </w:p>
        </w:tc>
        <w:tc>
          <w:tcPr>
            <w:tcW w:w="2177" w:type="dxa"/>
            <w:tcBorders>
              <w:top w:val="single" w:sz="4" w:space="0" w:color="auto"/>
            </w:tcBorders>
            <w:shd w:val="clear" w:color="auto" w:fill="auto"/>
          </w:tcPr>
          <w:p w14:paraId="45160275" w14:textId="77777777" w:rsidR="00201AC5" w:rsidRPr="00C91ECD" w:rsidRDefault="00FF69B9" w:rsidP="00B33597">
            <w:pPr>
              <w:spacing w:after="200" w:line="276" w:lineRule="auto"/>
            </w:pPr>
            <w:r w:rsidRPr="00C91ECD">
              <w:t>0</w:t>
            </w:r>
            <w:r w:rsidR="00B33597" w:rsidRPr="00C91ECD">
              <w:t>8</w:t>
            </w:r>
            <w:r w:rsidRPr="00C91ECD">
              <w:t>/</w:t>
            </w:r>
            <w:r w:rsidR="000D61A9" w:rsidRPr="00C91ECD">
              <w:t>1</w:t>
            </w:r>
            <w:r w:rsidR="00B33597" w:rsidRPr="00C91ECD">
              <w:t>6</w:t>
            </w:r>
            <w:r w:rsidRPr="00C91ECD">
              <w:t>/2019</w:t>
            </w:r>
          </w:p>
        </w:tc>
      </w:tr>
      <w:tr w:rsidR="00201AC5" w:rsidRPr="00C91ECD" w14:paraId="1968D1BB" w14:textId="77777777" w:rsidTr="10DDD43A">
        <w:trPr>
          <w:jc w:val="center"/>
        </w:trPr>
        <w:tc>
          <w:tcPr>
            <w:tcW w:w="2431" w:type="dxa"/>
            <w:gridSpan w:val="2"/>
            <w:tcBorders>
              <w:top w:val="single" w:sz="4" w:space="0" w:color="auto"/>
            </w:tcBorders>
            <w:shd w:val="clear" w:color="auto" w:fill="auto"/>
          </w:tcPr>
          <w:p w14:paraId="04E8E275" w14:textId="77777777" w:rsidR="00201AC5" w:rsidRPr="00C91ECD" w:rsidRDefault="00201AC5" w:rsidP="005A3DEB">
            <w:pPr>
              <w:spacing w:after="200" w:line="276" w:lineRule="auto"/>
              <w:jc w:val="center"/>
              <w:rPr>
                <w:b/>
              </w:rPr>
            </w:pPr>
            <w:r w:rsidRPr="00C91ECD">
              <w:rPr>
                <w:b/>
              </w:rPr>
              <w:t>PM Approval</w:t>
            </w:r>
          </w:p>
        </w:tc>
        <w:tc>
          <w:tcPr>
            <w:tcW w:w="3314" w:type="dxa"/>
            <w:tcBorders>
              <w:top w:val="single" w:sz="4" w:space="0" w:color="auto"/>
            </w:tcBorders>
            <w:shd w:val="clear" w:color="auto" w:fill="auto"/>
          </w:tcPr>
          <w:p w14:paraId="44EAFD9C" w14:textId="77777777" w:rsidR="00201AC5" w:rsidRPr="00C91ECD" w:rsidRDefault="00201AC5" w:rsidP="005A3DEB">
            <w:pPr>
              <w:spacing w:after="200" w:line="276" w:lineRule="auto"/>
            </w:pPr>
          </w:p>
        </w:tc>
        <w:tc>
          <w:tcPr>
            <w:tcW w:w="2103" w:type="dxa"/>
            <w:tcBorders>
              <w:top w:val="single" w:sz="4" w:space="0" w:color="auto"/>
            </w:tcBorders>
            <w:shd w:val="clear" w:color="auto" w:fill="auto"/>
          </w:tcPr>
          <w:p w14:paraId="5F3F821A" w14:textId="77777777" w:rsidR="00201AC5" w:rsidRPr="00C91ECD" w:rsidRDefault="00201AC5" w:rsidP="005A3DEB">
            <w:pPr>
              <w:spacing w:after="200" w:line="276" w:lineRule="auto"/>
              <w:jc w:val="center"/>
              <w:rPr>
                <w:b/>
              </w:rPr>
            </w:pPr>
            <w:r w:rsidRPr="00C91ECD">
              <w:rPr>
                <w:b/>
              </w:rPr>
              <w:t>Date</w:t>
            </w:r>
          </w:p>
        </w:tc>
        <w:tc>
          <w:tcPr>
            <w:tcW w:w="2177" w:type="dxa"/>
            <w:tcBorders>
              <w:top w:val="single" w:sz="4" w:space="0" w:color="auto"/>
            </w:tcBorders>
            <w:shd w:val="clear" w:color="auto" w:fill="auto"/>
          </w:tcPr>
          <w:p w14:paraId="4B94D5A5" w14:textId="77777777" w:rsidR="00201AC5" w:rsidRPr="00C91ECD" w:rsidRDefault="00201AC5" w:rsidP="005A3DEB">
            <w:pPr>
              <w:spacing w:after="200" w:line="276" w:lineRule="auto"/>
            </w:pPr>
          </w:p>
        </w:tc>
      </w:tr>
      <w:tr w:rsidR="00201AC5" w:rsidRPr="00C91ECD" w14:paraId="39E5C634" w14:textId="77777777" w:rsidTr="10DDD43A">
        <w:trPr>
          <w:jc w:val="center"/>
        </w:trPr>
        <w:tc>
          <w:tcPr>
            <w:tcW w:w="1293" w:type="dxa"/>
            <w:tcBorders>
              <w:top w:val="nil"/>
            </w:tcBorders>
            <w:shd w:val="clear" w:color="auto" w:fill="D9D9D9" w:themeFill="background1" w:themeFillShade="D9"/>
          </w:tcPr>
          <w:p w14:paraId="6B814A1E" w14:textId="77777777" w:rsidR="00201AC5" w:rsidRPr="00C91ECD" w:rsidRDefault="00201AC5" w:rsidP="005A3DEB">
            <w:pPr>
              <w:jc w:val="center"/>
              <w:rPr>
                <w:b/>
              </w:rPr>
            </w:pPr>
            <w:r w:rsidRPr="00C91ECD">
              <w:rPr>
                <w:b/>
              </w:rPr>
              <w:t>Version</w:t>
            </w:r>
          </w:p>
        </w:tc>
        <w:tc>
          <w:tcPr>
            <w:tcW w:w="4452" w:type="dxa"/>
            <w:gridSpan w:val="2"/>
            <w:tcBorders>
              <w:top w:val="nil"/>
            </w:tcBorders>
            <w:shd w:val="clear" w:color="auto" w:fill="D9D9D9" w:themeFill="background1" w:themeFillShade="D9"/>
          </w:tcPr>
          <w:p w14:paraId="0834B37B" w14:textId="77777777" w:rsidR="00201AC5" w:rsidRPr="00C91ECD" w:rsidRDefault="00201AC5" w:rsidP="005A3DEB">
            <w:pPr>
              <w:jc w:val="center"/>
              <w:rPr>
                <w:b/>
              </w:rPr>
            </w:pPr>
            <w:r w:rsidRPr="00C91ECD">
              <w:rPr>
                <w:b/>
              </w:rPr>
              <w:t>Description of Change</w:t>
            </w:r>
          </w:p>
        </w:tc>
        <w:tc>
          <w:tcPr>
            <w:tcW w:w="2103" w:type="dxa"/>
            <w:tcBorders>
              <w:top w:val="nil"/>
            </w:tcBorders>
            <w:shd w:val="clear" w:color="auto" w:fill="D9D9D9" w:themeFill="background1" w:themeFillShade="D9"/>
          </w:tcPr>
          <w:p w14:paraId="6ECD21A2" w14:textId="77777777" w:rsidR="00201AC5" w:rsidRPr="00C91ECD" w:rsidRDefault="00201AC5" w:rsidP="005A3DEB">
            <w:pPr>
              <w:jc w:val="center"/>
              <w:rPr>
                <w:b/>
              </w:rPr>
            </w:pPr>
            <w:r w:rsidRPr="00C91ECD">
              <w:rPr>
                <w:b/>
              </w:rPr>
              <w:t>Date</w:t>
            </w:r>
          </w:p>
        </w:tc>
        <w:tc>
          <w:tcPr>
            <w:tcW w:w="2177" w:type="dxa"/>
            <w:tcBorders>
              <w:top w:val="nil"/>
            </w:tcBorders>
            <w:shd w:val="clear" w:color="auto" w:fill="D9D9D9" w:themeFill="background1" w:themeFillShade="D9"/>
          </w:tcPr>
          <w:p w14:paraId="1FC5EF85" w14:textId="77777777" w:rsidR="00201AC5" w:rsidRPr="00C91ECD" w:rsidRDefault="00201AC5" w:rsidP="005A3DEB">
            <w:pPr>
              <w:jc w:val="center"/>
              <w:rPr>
                <w:b/>
              </w:rPr>
            </w:pPr>
            <w:r w:rsidRPr="00C91ECD">
              <w:rPr>
                <w:b/>
              </w:rPr>
              <w:t>Changed By</w:t>
            </w:r>
          </w:p>
          <w:p w14:paraId="3DEEC669" w14:textId="77777777" w:rsidR="00201AC5" w:rsidRPr="00C91ECD" w:rsidRDefault="00201AC5" w:rsidP="005A3DEB">
            <w:pPr>
              <w:jc w:val="center"/>
              <w:rPr>
                <w:b/>
              </w:rPr>
            </w:pPr>
          </w:p>
        </w:tc>
      </w:tr>
      <w:tr w:rsidR="00201AC5" w:rsidRPr="00C91ECD" w14:paraId="102E33CE" w14:textId="77777777" w:rsidTr="10DDD43A">
        <w:trPr>
          <w:trHeight w:val="71"/>
          <w:jc w:val="center"/>
        </w:trPr>
        <w:tc>
          <w:tcPr>
            <w:tcW w:w="1293" w:type="dxa"/>
            <w:shd w:val="clear" w:color="auto" w:fill="auto"/>
            <w:vAlign w:val="center"/>
          </w:tcPr>
          <w:p w14:paraId="4B3AA50C" w14:textId="77777777" w:rsidR="00201AC5" w:rsidRPr="00C91ECD" w:rsidRDefault="00FE4E57" w:rsidP="00301409">
            <w:pPr>
              <w:jc w:val="center"/>
            </w:pPr>
            <w:r w:rsidRPr="00C91ECD">
              <w:t>1.0</w:t>
            </w:r>
          </w:p>
        </w:tc>
        <w:tc>
          <w:tcPr>
            <w:tcW w:w="4452" w:type="dxa"/>
            <w:gridSpan w:val="2"/>
          </w:tcPr>
          <w:p w14:paraId="4B79D5CD" w14:textId="77777777" w:rsidR="00201AC5" w:rsidRPr="00C91ECD" w:rsidRDefault="00FE4E57" w:rsidP="005A3DEB">
            <w:r w:rsidRPr="00C91ECD">
              <w:t>Initial Draft</w:t>
            </w:r>
          </w:p>
        </w:tc>
        <w:tc>
          <w:tcPr>
            <w:tcW w:w="2103" w:type="dxa"/>
            <w:shd w:val="clear" w:color="auto" w:fill="auto"/>
          </w:tcPr>
          <w:p w14:paraId="3F5D50A1" w14:textId="77777777" w:rsidR="00201AC5" w:rsidRPr="00C91ECD" w:rsidRDefault="10DDD43A" w:rsidP="10DDD43A">
            <w:pPr>
              <w:jc w:val="center"/>
            </w:pPr>
            <w:r>
              <w:t>08/16/2019</w:t>
            </w:r>
          </w:p>
        </w:tc>
        <w:tc>
          <w:tcPr>
            <w:tcW w:w="2177" w:type="dxa"/>
            <w:shd w:val="clear" w:color="auto" w:fill="auto"/>
          </w:tcPr>
          <w:p w14:paraId="34C00789" w14:textId="77777777" w:rsidR="00201AC5" w:rsidRPr="00C91ECD" w:rsidRDefault="00664C6B" w:rsidP="005A3DEB">
            <w:r w:rsidRPr="00C91ECD">
              <w:t>GCOM Team</w:t>
            </w:r>
          </w:p>
        </w:tc>
      </w:tr>
      <w:tr w:rsidR="00201AC5" w:rsidRPr="00C91ECD" w14:paraId="60C70E83" w14:textId="77777777" w:rsidTr="10DDD43A">
        <w:trPr>
          <w:jc w:val="center"/>
        </w:trPr>
        <w:tc>
          <w:tcPr>
            <w:tcW w:w="1293" w:type="dxa"/>
            <w:shd w:val="clear" w:color="auto" w:fill="auto"/>
            <w:vAlign w:val="center"/>
          </w:tcPr>
          <w:p w14:paraId="55D8B3B0" w14:textId="77777777" w:rsidR="00201AC5" w:rsidRPr="00C91ECD" w:rsidRDefault="00695C78" w:rsidP="00301409">
            <w:pPr>
              <w:jc w:val="center"/>
            </w:pPr>
            <w:r>
              <w:t>1.1</w:t>
            </w:r>
          </w:p>
        </w:tc>
        <w:tc>
          <w:tcPr>
            <w:tcW w:w="4452" w:type="dxa"/>
            <w:gridSpan w:val="2"/>
          </w:tcPr>
          <w:p w14:paraId="49362450" w14:textId="77777777" w:rsidR="00201AC5" w:rsidRPr="00C91ECD" w:rsidRDefault="00821A6E" w:rsidP="00FA55EE">
            <w:r>
              <w:t xml:space="preserve">Reviewed and Provided </w:t>
            </w:r>
            <w:r w:rsidR="004B2EE0">
              <w:t>Feedback</w:t>
            </w:r>
          </w:p>
        </w:tc>
        <w:tc>
          <w:tcPr>
            <w:tcW w:w="2103" w:type="dxa"/>
            <w:shd w:val="clear" w:color="auto" w:fill="auto"/>
          </w:tcPr>
          <w:p w14:paraId="33D673D9" w14:textId="77777777" w:rsidR="00201AC5" w:rsidRPr="00C91ECD" w:rsidRDefault="10DDD43A" w:rsidP="10DDD43A">
            <w:pPr>
              <w:jc w:val="center"/>
            </w:pPr>
            <w:r>
              <w:t>09/20/2019</w:t>
            </w:r>
          </w:p>
        </w:tc>
        <w:tc>
          <w:tcPr>
            <w:tcW w:w="2177" w:type="dxa"/>
            <w:shd w:val="clear" w:color="auto" w:fill="auto"/>
          </w:tcPr>
          <w:p w14:paraId="3D72CEDF" w14:textId="77777777" w:rsidR="00201AC5" w:rsidRPr="00C91ECD" w:rsidRDefault="00695C78" w:rsidP="005A3DEB">
            <w:r>
              <w:t>DOT IT</w:t>
            </w:r>
          </w:p>
        </w:tc>
      </w:tr>
      <w:tr w:rsidR="00201AC5" w:rsidRPr="00C91ECD" w14:paraId="55E833AA" w14:textId="77777777" w:rsidTr="10DDD43A">
        <w:trPr>
          <w:jc w:val="center"/>
        </w:trPr>
        <w:tc>
          <w:tcPr>
            <w:tcW w:w="1293" w:type="dxa"/>
            <w:shd w:val="clear" w:color="auto" w:fill="auto"/>
            <w:vAlign w:val="center"/>
          </w:tcPr>
          <w:p w14:paraId="39D7D509" w14:textId="77777777" w:rsidR="00201AC5" w:rsidRPr="00C91ECD" w:rsidRDefault="004B2EE0" w:rsidP="00301409">
            <w:pPr>
              <w:jc w:val="center"/>
            </w:pPr>
            <w:r>
              <w:t>1.2</w:t>
            </w:r>
          </w:p>
        </w:tc>
        <w:tc>
          <w:tcPr>
            <w:tcW w:w="4452" w:type="dxa"/>
            <w:gridSpan w:val="2"/>
          </w:tcPr>
          <w:p w14:paraId="6B86BD2F" w14:textId="77777777" w:rsidR="00201AC5" w:rsidRPr="00C91ECD" w:rsidRDefault="004B2EE0" w:rsidP="005A3DEB">
            <w:r>
              <w:t>Updated document as per DOT IT feedback</w:t>
            </w:r>
          </w:p>
        </w:tc>
        <w:tc>
          <w:tcPr>
            <w:tcW w:w="2103" w:type="dxa"/>
            <w:shd w:val="clear" w:color="auto" w:fill="auto"/>
          </w:tcPr>
          <w:p w14:paraId="3E63CC30" w14:textId="77777777" w:rsidR="00201AC5" w:rsidRPr="00C91ECD" w:rsidRDefault="10DDD43A" w:rsidP="10DDD43A">
            <w:pPr>
              <w:jc w:val="center"/>
            </w:pPr>
            <w:r>
              <w:t>09/21/2019</w:t>
            </w:r>
          </w:p>
        </w:tc>
        <w:tc>
          <w:tcPr>
            <w:tcW w:w="2177" w:type="dxa"/>
            <w:shd w:val="clear" w:color="auto" w:fill="auto"/>
          </w:tcPr>
          <w:p w14:paraId="47CEC0FB" w14:textId="77777777" w:rsidR="00201AC5" w:rsidRPr="00C91ECD" w:rsidRDefault="004B2EE0" w:rsidP="005A3DEB">
            <w:r>
              <w:t>GCOM Team</w:t>
            </w:r>
          </w:p>
        </w:tc>
      </w:tr>
      <w:tr w:rsidR="00201AC5" w:rsidRPr="00C91ECD" w14:paraId="6D2A0A7A" w14:textId="77777777" w:rsidTr="10DDD43A">
        <w:trPr>
          <w:jc w:val="center"/>
        </w:trPr>
        <w:tc>
          <w:tcPr>
            <w:tcW w:w="1293" w:type="dxa"/>
            <w:shd w:val="clear" w:color="auto" w:fill="auto"/>
            <w:vAlign w:val="center"/>
          </w:tcPr>
          <w:p w14:paraId="219532A1" w14:textId="77777777" w:rsidR="00201AC5" w:rsidRPr="00C91ECD" w:rsidRDefault="0047726B" w:rsidP="00301409">
            <w:pPr>
              <w:jc w:val="center"/>
            </w:pPr>
            <w:r>
              <w:t>1.2</w:t>
            </w:r>
          </w:p>
        </w:tc>
        <w:tc>
          <w:tcPr>
            <w:tcW w:w="4452" w:type="dxa"/>
            <w:gridSpan w:val="2"/>
          </w:tcPr>
          <w:p w14:paraId="78890FEC" w14:textId="77777777" w:rsidR="00201AC5" w:rsidRPr="00C91ECD" w:rsidRDefault="0047726B" w:rsidP="005A3DEB">
            <w:r>
              <w:t>Approval from DOT Business team</w:t>
            </w:r>
          </w:p>
        </w:tc>
        <w:tc>
          <w:tcPr>
            <w:tcW w:w="2103" w:type="dxa"/>
            <w:shd w:val="clear" w:color="auto" w:fill="auto"/>
          </w:tcPr>
          <w:p w14:paraId="5298C4A6" w14:textId="77777777" w:rsidR="00201AC5" w:rsidRPr="00C91ECD" w:rsidRDefault="10DDD43A" w:rsidP="10DDD43A">
            <w:pPr>
              <w:jc w:val="center"/>
            </w:pPr>
            <w:r>
              <w:t>10/4/2019</w:t>
            </w:r>
          </w:p>
        </w:tc>
        <w:tc>
          <w:tcPr>
            <w:tcW w:w="2177" w:type="dxa"/>
            <w:shd w:val="clear" w:color="auto" w:fill="auto"/>
          </w:tcPr>
          <w:p w14:paraId="760333EA" w14:textId="77777777" w:rsidR="00201AC5" w:rsidRPr="00C91ECD" w:rsidRDefault="0047726B" w:rsidP="005A3DEB">
            <w:r>
              <w:t>DOT Business Team</w:t>
            </w:r>
          </w:p>
        </w:tc>
      </w:tr>
      <w:tr w:rsidR="00201AC5" w:rsidRPr="00C91ECD" w14:paraId="3656B9AB" w14:textId="77777777" w:rsidTr="10DDD43A">
        <w:trPr>
          <w:jc w:val="center"/>
        </w:trPr>
        <w:tc>
          <w:tcPr>
            <w:tcW w:w="1293" w:type="dxa"/>
            <w:shd w:val="clear" w:color="auto" w:fill="auto"/>
            <w:vAlign w:val="center"/>
          </w:tcPr>
          <w:p w14:paraId="45FB0818" w14:textId="77777777" w:rsidR="00201AC5" w:rsidRPr="00C91ECD" w:rsidRDefault="00201AC5" w:rsidP="00301409">
            <w:pPr>
              <w:jc w:val="center"/>
            </w:pPr>
          </w:p>
        </w:tc>
        <w:tc>
          <w:tcPr>
            <w:tcW w:w="4452" w:type="dxa"/>
            <w:gridSpan w:val="2"/>
          </w:tcPr>
          <w:p w14:paraId="049F31CB" w14:textId="77777777" w:rsidR="00201AC5" w:rsidRPr="00C91ECD" w:rsidRDefault="00201AC5" w:rsidP="005A3DEB"/>
        </w:tc>
        <w:tc>
          <w:tcPr>
            <w:tcW w:w="2103" w:type="dxa"/>
            <w:shd w:val="clear" w:color="auto" w:fill="auto"/>
          </w:tcPr>
          <w:p w14:paraId="53128261" w14:textId="77777777" w:rsidR="00201AC5" w:rsidRPr="00C91ECD" w:rsidRDefault="00201AC5" w:rsidP="005A3DEB"/>
        </w:tc>
        <w:tc>
          <w:tcPr>
            <w:tcW w:w="2177" w:type="dxa"/>
            <w:shd w:val="clear" w:color="auto" w:fill="auto"/>
          </w:tcPr>
          <w:p w14:paraId="62486C05" w14:textId="77777777" w:rsidR="00201AC5" w:rsidRPr="00C91ECD" w:rsidRDefault="00201AC5" w:rsidP="005A3DEB"/>
        </w:tc>
      </w:tr>
    </w:tbl>
    <w:p w14:paraId="4101652C" w14:textId="77777777" w:rsidR="007D21C1" w:rsidRPr="00C91ECD" w:rsidRDefault="007D21C1" w:rsidP="007D21C1"/>
    <w:p w14:paraId="4B99056E" w14:textId="77777777" w:rsidR="007D21C1" w:rsidRPr="00C91ECD" w:rsidRDefault="007D21C1" w:rsidP="007D21C1"/>
    <w:p w14:paraId="1299C43A" w14:textId="77777777" w:rsidR="007D21C1" w:rsidRPr="00C91ECD" w:rsidRDefault="007D21C1" w:rsidP="007D21C1"/>
    <w:p w14:paraId="4DDBEF00" w14:textId="77777777" w:rsidR="007D21C1" w:rsidRPr="00C91ECD" w:rsidRDefault="007D21C1" w:rsidP="007D21C1"/>
    <w:p w14:paraId="3461D779" w14:textId="77777777" w:rsidR="007D21C1" w:rsidRPr="00C91ECD" w:rsidRDefault="007D21C1" w:rsidP="007D21C1"/>
    <w:p w14:paraId="3CF2D8B6" w14:textId="77777777" w:rsidR="007D21C1" w:rsidRPr="00C91ECD" w:rsidRDefault="007D21C1" w:rsidP="007D21C1"/>
    <w:p w14:paraId="0FB78278" w14:textId="77777777" w:rsidR="007D21C1" w:rsidRPr="00C91ECD" w:rsidRDefault="007D21C1" w:rsidP="007D21C1"/>
    <w:p w14:paraId="1FC39945" w14:textId="77777777" w:rsidR="007D21C1" w:rsidRPr="00C91ECD" w:rsidRDefault="007D21C1" w:rsidP="007D21C1"/>
    <w:p w14:paraId="0562CB0E" w14:textId="77777777" w:rsidR="00567E43" w:rsidRPr="00C91ECD" w:rsidRDefault="00567E43" w:rsidP="007D21C1"/>
    <w:p w14:paraId="34CE0A41" w14:textId="77777777" w:rsidR="00567E43" w:rsidRPr="00C91ECD" w:rsidRDefault="00567E43" w:rsidP="007D21C1"/>
    <w:p w14:paraId="62EBF3C5" w14:textId="77777777" w:rsidR="00567E43" w:rsidRPr="00C91ECD" w:rsidRDefault="00567E43" w:rsidP="007D21C1"/>
    <w:p w14:paraId="6D98A12B" w14:textId="77777777" w:rsidR="00567E43" w:rsidRPr="00C91ECD" w:rsidRDefault="00567E43" w:rsidP="007D21C1"/>
    <w:p w14:paraId="2946DB82" w14:textId="77777777" w:rsidR="00567E43" w:rsidRPr="00C91ECD" w:rsidRDefault="00567E43" w:rsidP="007D21C1"/>
    <w:p w14:paraId="5997CC1D" w14:textId="77777777" w:rsidR="00567E43" w:rsidRPr="00C91ECD" w:rsidRDefault="00567E43" w:rsidP="007D21C1"/>
    <w:p w14:paraId="110FFD37" w14:textId="77777777" w:rsidR="00567E43" w:rsidRPr="00C91ECD" w:rsidRDefault="00567E43" w:rsidP="007D21C1"/>
    <w:p w14:paraId="6B699379" w14:textId="77777777" w:rsidR="006D74A1" w:rsidRPr="00C91ECD" w:rsidRDefault="006D74A1">
      <w:pPr>
        <w:spacing w:after="200" w:line="276" w:lineRule="auto"/>
        <w:rPr>
          <w:b/>
        </w:rPr>
      </w:pPr>
      <w:r w:rsidRPr="00C91ECD">
        <w:rPr>
          <w:b/>
        </w:rPr>
        <w:br w:type="page"/>
      </w:r>
    </w:p>
    <w:p w14:paraId="78356A93" w14:textId="77777777" w:rsidR="004E7AB2" w:rsidRPr="00513601" w:rsidRDefault="00D85FFB" w:rsidP="00513601">
      <w:pPr>
        <w:spacing w:before="240"/>
        <w:jc w:val="center"/>
        <w:rPr>
          <w:b/>
        </w:rPr>
      </w:pPr>
      <w:r w:rsidRPr="00C91ECD">
        <w:rPr>
          <w:b/>
        </w:rPr>
        <w:lastRenderedPageBreak/>
        <w:t>TABLE OF CONTENTS</w:t>
      </w:r>
    </w:p>
    <w:p w14:paraId="5E2D55F2" w14:textId="77777777" w:rsidR="00513601" w:rsidRDefault="003B2E5A">
      <w:pPr>
        <w:pStyle w:val="TOC1"/>
        <w:tabs>
          <w:tab w:val="left" w:pos="450"/>
          <w:tab w:val="right" w:leader="dot" w:pos="10070"/>
        </w:tabs>
        <w:rPr>
          <w:caps w:val="0"/>
          <w:noProof/>
        </w:rPr>
      </w:pPr>
      <w:r w:rsidRPr="00C91ECD">
        <w:rPr>
          <w:u w:val="single"/>
        </w:rPr>
        <w:fldChar w:fldCharType="begin"/>
      </w:r>
      <w:r w:rsidR="003422E4" w:rsidRPr="00C91ECD">
        <w:rPr>
          <w:u w:val="single"/>
        </w:rPr>
        <w:instrText xml:space="preserve"> TOC \h \z \t "</w:instrText>
      </w:r>
      <w:r w:rsidR="001E66CE" w:rsidRPr="00C91ECD">
        <w:rPr>
          <w:u w:val="single"/>
        </w:rPr>
        <w:instrText>CCH</w:instrText>
      </w:r>
      <w:r w:rsidR="003422E4" w:rsidRPr="00C91ECD">
        <w:rPr>
          <w:u w:val="single"/>
        </w:rPr>
        <w:instrText xml:space="preserve"> Heading One,1,</w:instrText>
      </w:r>
      <w:r w:rsidR="001E66CE" w:rsidRPr="00C91ECD">
        <w:rPr>
          <w:u w:val="single"/>
        </w:rPr>
        <w:instrText>CCH</w:instrText>
      </w:r>
      <w:r w:rsidR="003422E4" w:rsidRPr="00C91ECD">
        <w:rPr>
          <w:u w:val="single"/>
        </w:rPr>
        <w:instrText xml:space="preserve"> Heading Two,2,</w:instrText>
      </w:r>
      <w:r w:rsidR="001E66CE" w:rsidRPr="00C91ECD">
        <w:rPr>
          <w:u w:val="single"/>
        </w:rPr>
        <w:instrText>CCH</w:instrText>
      </w:r>
      <w:r w:rsidR="003422E4" w:rsidRPr="00C91ECD">
        <w:rPr>
          <w:u w:val="single"/>
        </w:rPr>
        <w:instrText xml:space="preserve"> Heading Three,3,</w:instrText>
      </w:r>
      <w:r w:rsidR="001E66CE" w:rsidRPr="00C91ECD">
        <w:rPr>
          <w:u w:val="single"/>
        </w:rPr>
        <w:instrText>CCH</w:instrText>
      </w:r>
      <w:r w:rsidR="003422E4" w:rsidRPr="00C91ECD">
        <w:rPr>
          <w:u w:val="single"/>
        </w:rPr>
        <w:instrText xml:space="preserve"> Heading Four,4" </w:instrText>
      </w:r>
      <w:r w:rsidRPr="00C91ECD">
        <w:rPr>
          <w:u w:val="single"/>
        </w:rPr>
        <w:fldChar w:fldCharType="separate"/>
      </w:r>
      <w:hyperlink w:anchor="_Toc19996527" w:history="1">
        <w:r w:rsidR="00513601" w:rsidRPr="00CD434B">
          <w:rPr>
            <w:rStyle w:val="Hyperlink"/>
            <w:noProof/>
          </w:rPr>
          <w:t>1.</w:t>
        </w:r>
        <w:r w:rsidR="00513601">
          <w:rPr>
            <w:caps w:val="0"/>
            <w:noProof/>
          </w:rPr>
          <w:tab/>
        </w:r>
        <w:r w:rsidR="00513601" w:rsidRPr="00CD434B">
          <w:rPr>
            <w:rStyle w:val="Hyperlink"/>
            <w:noProof/>
          </w:rPr>
          <w:t>ACCOUNT CREATION</w:t>
        </w:r>
        <w:r w:rsidR="00513601">
          <w:rPr>
            <w:noProof/>
            <w:webHidden/>
          </w:rPr>
          <w:tab/>
        </w:r>
        <w:r w:rsidR="00513601">
          <w:rPr>
            <w:noProof/>
            <w:webHidden/>
          </w:rPr>
          <w:fldChar w:fldCharType="begin"/>
        </w:r>
        <w:r w:rsidR="00513601">
          <w:rPr>
            <w:noProof/>
            <w:webHidden/>
          </w:rPr>
          <w:instrText xml:space="preserve"> PAGEREF _Toc19996527 \h </w:instrText>
        </w:r>
        <w:r w:rsidR="00513601">
          <w:rPr>
            <w:noProof/>
            <w:webHidden/>
          </w:rPr>
        </w:r>
        <w:r w:rsidR="00513601">
          <w:rPr>
            <w:noProof/>
            <w:webHidden/>
          </w:rPr>
          <w:fldChar w:fldCharType="separate"/>
        </w:r>
        <w:r w:rsidR="00513601">
          <w:rPr>
            <w:noProof/>
            <w:webHidden/>
          </w:rPr>
          <w:t>8</w:t>
        </w:r>
        <w:r w:rsidR="00513601">
          <w:rPr>
            <w:noProof/>
            <w:webHidden/>
          </w:rPr>
          <w:fldChar w:fldCharType="end"/>
        </w:r>
      </w:hyperlink>
    </w:p>
    <w:p w14:paraId="52E5E79D" w14:textId="77777777" w:rsidR="00513601" w:rsidRDefault="00EA6C4C">
      <w:pPr>
        <w:pStyle w:val="TOC2"/>
        <w:rPr>
          <w:noProof/>
        </w:rPr>
      </w:pPr>
      <w:hyperlink w:anchor="_Toc19996528" w:history="1">
        <w:r w:rsidR="00513601" w:rsidRPr="00CD434B">
          <w:rPr>
            <w:rStyle w:val="Hyperlink"/>
            <w:noProof/>
          </w:rPr>
          <w:t>1.1.</w:t>
        </w:r>
        <w:r w:rsidR="00513601">
          <w:rPr>
            <w:noProof/>
          </w:rPr>
          <w:tab/>
        </w:r>
        <w:r w:rsidR="00513601" w:rsidRPr="00CD434B">
          <w:rPr>
            <w:rStyle w:val="Hyperlink"/>
            <w:noProof/>
          </w:rPr>
          <w:t>FILE LOCATION</w:t>
        </w:r>
        <w:r w:rsidR="00513601">
          <w:rPr>
            <w:noProof/>
            <w:webHidden/>
          </w:rPr>
          <w:tab/>
        </w:r>
        <w:r w:rsidR="00513601">
          <w:rPr>
            <w:noProof/>
            <w:webHidden/>
          </w:rPr>
          <w:fldChar w:fldCharType="begin"/>
        </w:r>
        <w:r w:rsidR="00513601">
          <w:rPr>
            <w:noProof/>
            <w:webHidden/>
          </w:rPr>
          <w:instrText xml:space="preserve"> PAGEREF _Toc19996528 \h </w:instrText>
        </w:r>
        <w:r w:rsidR="00513601">
          <w:rPr>
            <w:noProof/>
            <w:webHidden/>
          </w:rPr>
        </w:r>
        <w:r w:rsidR="00513601">
          <w:rPr>
            <w:noProof/>
            <w:webHidden/>
          </w:rPr>
          <w:fldChar w:fldCharType="separate"/>
        </w:r>
        <w:r w:rsidR="00513601">
          <w:rPr>
            <w:noProof/>
            <w:webHidden/>
          </w:rPr>
          <w:t>8</w:t>
        </w:r>
        <w:r w:rsidR="00513601">
          <w:rPr>
            <w:noProof/>
            <w:webHidden/>
          </w:rPr>
          <w:fldChar w:fldCharType="end"/>
        </w:r>
      </w:hyperlink>
    </w:p>
    <w:p w14:paraId="7D295F9F" w14:textId="77777777" w:rsidR="00513601" w:rsidRDefault="00EA6C4C">
      <w:pPr>
        <w:pStyle w:val="TOC2"/>
        <w:rPr>
          <w:noProof/>
        </w:rPr>
      </w:pPr>
      <w:hyperlink w:anchor="_Toc19996529" w:history="1">
        <w:r w:rsidR="00513601" w:rsidRPr="00CD434B">
          <w:rPr>
            <w:rStyle w:val="Hyperlink"/>
            <w:noProof/>
          </w:rPr>
          <w:t>1.2.</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_Toc19996529 \h </w:instrText>
        </w:r>
        <w:r w:rsidR="00513601">
          <w:rPr>
            <w:noProof/>
            <w:webHidden/>
          </w:rPr>
        </w:r>
        <w:r w:rsidR="00513601">
          <w:rPr>
            <w:noProof/>
            <w:webHidden/>
          </w:rPr>
          <w:fldChar w:fldCharType="separate"/>
        </w:r>
        <w:r w:rsidR="00513601">
          <w:rPr>
            <w:noProof/>
            <w:webHidden/>
          </w:rPr>
          <w:t>8</w:t>
        </w:r>
        <w:r w:rsidR="00513601">
          <w:rPr>
            <w:noProof/>
            <w:webHidden/>
          </w:rPr>
          <w:fldChar w:fldCharType="end"/>
        </w:r>
      </w:hyperlink>
    </w:p>
    <w:p w14:paraId="40A398C3" w14:textId="77777777" w:rsidR="00513601" w:rsidRDefault="00EA6C4C">
      <w:pPr>
        <w:pStyle w:val="TOC2"/>
        <w:rPr>
          <w:noProof/>
        </w:rPr>
      </w:pPr>
      <w:hyperlink w:anchor="_Toc19996530" w:history="1">
        <w:r w:rsidR="00513601" w:rsidRPr="00CD434B">
          <w:rPr>
            <w:rStyle w:val="Hyperlink"/>
            <w:noProof/>
          </w:rPr>
          <w:t>1.3.</w:t>
        </w:r>
        <w:r w:rsidR="00513601">
          <w:rPr>
            <w:noProof/>
          </w:rPr>
          <w:tab/>
        </w:r>
        <w:r w:rsidR="00513601" w:rsidRPr="00CD434B">
          <w:rPr>
            <w:rStyle w:val="Hyperlink"/>
            <w:noProof/>
          </w:rPr>
          <w:t>CONCPTUAL DIAGRAM</w:t>
        </w:r>
        <w:r w:rsidR="00513601">
          <w:rPr>
            <w:noProof/>
            <w:webHidden/>
          </w:rPr>
          <w:tab/>
        </w:r>
        <w:r w:rsidR="00513601">
          <w:rPr>
            <w:noProof/>
            <w:webHidden/>
          </w:rPr>
          <w:fldChar w:fldCharType="begin"/>
        </w:r>
        <w:r w:rsidR="00513601">
          <w:rPr>
            <w:noProof/>
            <w:webHidden/>
          </w:rPr>
          <w:instrText xml:space="preserve"> PAGEREF _Toc19996530 \h </w:instrText>
        </w:r>
        <w:r w:rsidR="00513601">
          <w:rPr>
            <w:noProof/>
            <w:webHidden/>
          </w:rPr>
        </w:r>
        <w:r w:rsidR="00513601">
          <w:rPr>
            <w:noProof/>
            <w:webHidden/>
          </w:rPr>
          <w:fldChar w:fldCharType="separate"/>
        </w:r>
        <w:r w:rsidR="00513601">
          <w:rPr>
            <w:noProof/>
            <w:webHidden/>
          </w:rPr>
          <w:t>8</w:t>
        </w:r>
        <w:r w:rsidR="00513601">
          <w:rPr>
            <w:noProof/>
            <w:webHidden/>
          </w:rPr>
          <w:fldChar w:fldCharType="end"/>
        </w:r>
      </w:hyperlink>
    </w:p>
    <w:p w14:paraId="23481B8B" w14:textId="77777777" w:rsidR="00513601" w:rsidRDefault="00EA6C4C">
      <w:pPr>
        <w:pStyle w:val="TOC2"/>
        <w:rPr>
          <w:noProof/>
        </w:rPr>
      </w:pPr>
      <w:hyperlink w:anchor="_Toc19996531" w:history="1">
        <w:r w:rsidR="00513601" w:rsidRPr="00CD434B">
          <w:rPr>
            <w:rStyle w:val="Hyperlink"/>
            <w:noProof/>
          </w:rPr>
          <w:t>1.4.</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_Toc19996531 \h </w:instrText>
        </w:r>
        <w:r w:rsidR="00513601">
          <w:rPr>
            <w:noProof/>
            <w:webHidden/>
          </w:rPr>
        </w:r>
        <w:r w:rsidR="00513601">
          <w:rPr>
            <w:noProof/>
            <w:webHidden/>
          </w:rPr>
          <w:fldChar w:fldCharType="separate"/>
        </w:r>
        <w:r w:rsidR="00513601">
          <w:rPr>
            <w:noProof/>
            <w:webHidden/>
          </w:rPr>
          <w:t>8</w:t>
        </w:r>
        <w:r w:rsidR="00513601">
          <w:rPr>
            <w:noProof/>
            <w:webHidden/>
          </w:rPr>
          <w:fldChar w:fldCharType="end"/>
        </w:r>
      </w:hyperlink>
    </w:p>
    <w:p w14:paraId="26305E2B" w14:textId="77777777" w:rsidR="00513601" w:rsidRDefault="00EA6C4C">
      <w:pPr>
        <w:pStyle w:val="TOC1"/>
        <w:tabs>
          <w:tab w:val="left" w:pos="450"/>
          <w:tab w:val="right" w:leader="dot" w:pos="10070"/>
        </w:tabs>
        <w:rPr>
          <w:caps w:val="0"/>
          <w:noProof/>
        </w:rPr>
      </w:pPr>
      <w:hyperlink w:anchor="_Toc19996532" w:history="1">
        <w:r w:rsidR="00513601" w:rsidRPr="00CD434B">
          <w:rPr>
            <w:rStyle w:val="Hyperlink"/>
            <w:noProof/>
          </w:rPr>
          <w:t>2.</w:t>
        </w:r>
        <w:r w:rsidR="00513601">
          <w:rPr>
            <w:caps w:val="0"/>
            <w:noProof/>
          </w:rPr>
          <w:tab/>
        </w:r>
        <w:r w:rsidR="00513601" w:rsidRPr="00CD434B">
          <w:rPr>
            <w:rStyle w:val="Hyperlink"/>
            <w:noProof/>
          </w:rPr>
          <w:t>USE CASES</w:t>
        </w:r>
        <w:r w:rsidR="00513601">
          <w:rPr>
            <w:noProof/>
            <w:webHidden/>
          </w:rPr>
          <w:tab/>
        </w:r>
        <w:r w:rsidR="00513601">
          <w:rPr>
            <w:noProof/>
            <w:webHidden/>
          </w:rPr>
          <w:fldChar w:fldCharType="begin"/>
        </w:r>
        <w:r w:rsidR="00513601">
          <w:rPr>
            <w:noProof/>
            <w:webHidden/>
          </w:rPr>
          <w:instrText xml:space="preserve"> PAGEREF _Toc19996532 \h </w:instrText>
        </w:r>
        <w:r w:rsidR="00513601">
          <w:rPr>
            <w:noProof/>
            <w:webHidden/>
          </w:rPr>
        </w:r>
        <w:r w:rsidR="00513601">
          <w:rPr>
            <w:noProof/>
            <w:webHidden/>
          </w:rPr>
          <w:fldChar w:fldCharType="separate"/>
        </w:r>
        <w:r w:rsidR="00513601">
          <w:rPr>
            <w:noProof/>
            <w:webHidden/>
          </w:rPr>
          <w:t>9</w:t>
        </w:r>
        <w:r w:rsidR="00513601">
          <w:rPr>
            <w:noProof/>
            <w:webHidden/>
          </w:rPr>
          <w:fldChar w:fldCharType="end"/>
        </w:r>
      </w:hyperlink>
    </w:p>
    <w:p w14:paraId="255A221C" w14:textId="77777777" w:rsidR="00513601" w:rsidRDefault="00EA6C4C">
      <w:pPr>
        <w:pStyle w:val="TOC2"/>
        <w:rPr>
          <w:noProof/>
        </w:rPr>
      </w:pPr>
      <w:hyperlink w:anchor="_Toc19996533" w:history="1">
        <w:r w:rsidR="00513601" w:rsidRPr="00CD434B">
          <w:rPr>
            <w:rStyle w:val="Hyperlink"/>
            <w:noProof/>
          </w:rPr>
          <w:t>2.1.</w:t>
        </w:r>
        <w:r w:rsidR="00513601">
          <w:rPr>
            <w:noProof/>
          </w:rPr>
          <w:tab/>
        </w:r>
        <w:r w:rsidR="00513601" w:rsidRPr="00CD434B">
          <w:rPr>
            <w:rStyle w:val="Hyperlink"/>
            <w:noProof/>
          </w:rPr>
          <w:t>UC1: ACCOUNT CREATION - INDIVIDUAL</w:t>
        </w:r>
        <w:r w:rsidR="00513601">
          <w:rPr>
            <w:noProof/>
            <w:webHidden/>
          </w:rPr>
          <w:tab/>
        </w:r>
        <w:r w:rsidR="00513601">
          <w:rPr>
            <w:noProof/>
            <w:webHidden/>
          </w:rPr>
          <w:fldChar w:fldCharType="begin"/>
        </w:r>
        <w:r w:rsidR="00513601">
          <w:rPr>
            <w:noProof/>
            <w:webHidden/>
          </w:rPr>
          <w:instrText xml:space="preserve"> PAGEREF _Toc19996533 \h </w:instrText>
        </w:r>
        <w:r w:rsidR="00513601">
          <w:rPr>
            <w:noProof/>
            <w:webHidden/>
          </w:rPr>
        </w:r>
        <w:r w:rsidR="00513601">
          <w:rPr>
            <w:noProof/>
            <w:webHidden/>
          </w:rPr>
          <w:fldChar w:fldCharType="separate"/>
        </w:r>
        <w:r w:rsidR="00513601">
          <w:rPr>
            <w:noProof/>
            <w:webHidden/>
          </w:rPr>
          <w:t>9</w:t>
        </w:r>
        <w:r w:rsidR="00513601">
          <w:rPr>
            <w:noProof/>
            <w:webHidden/>
          </w:rPr>
          <w:fldChar w:fldCharType="end"/>
        </w:r>
      </w:hyperlink>
    </w:p>
    <w:p w14:paraId="38E14C29" w14:textId="77777777" w:rsidR="00513601" w:rsidRDefault="00EA6C4C">
      <w:pPr>
        <w:pStyle w:val="TOC3"/>
        <w:rPr>
          <w:noProof/>
        </w:rPr>
      </w:pPr>
      <w:hyperlink w:anchor="_Toc19996534" w:history="1">
        <w:r w:rsidR="00513601" w:rsidRPr="00CD434B">
          <w:rPr>
            <w:rStyle w:val="Hyperlink"/>
            <w:noProof/>
          </w:rPr>
          <w:t>2.1.1.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_Toc19996534 \h </w:instrText>
        </w:r>
        <w:r w:rsidR="00513601">
          <w:rPr>
            <w:noProof/>
            <w:webHidden/>
          </w:rPr>
        </w:r>
        <w:r w:rsidR="00513601">
          <w:rPr>
            <w:noProof/>
            <w:webHidden/>
          </w:rPr>
          <w:fldChar w:fldCharType="separate"/>
        </w:r>
        <w:r w:rsidR="00513601">
          <w:rPr>
            <w:noProof/>
            <w:webHidden/>
          </w:rPr>
          <w:t>9</w:t>
        </w:r>
        <w:r w:rsidR="00513601">
          <w:rPr>
            <w:noProof/>
            <w:webHidden/>
          </w:rPr>
          <w:fldChar w:fldCharType="end"/>
        </w:r>
      </w:hyperlink>
    </w:p>
    <w:p w14:paraId="09C0ACF7" w14:textId="77777777" w:rsidR="00513601" w:rsidRDefault="00EA6C4C">
      <w:pPr>
        <w:pStyle w:val="TOC3"/>
        <w:rPr>
          <w:noProof/>
        </w:rPr>
      </w:pPr>
      <w:hyperlink w:anchor="_Toc19996535" w:history="1">
        <w:r w:rsidR="00513601" w:rsidRPr="00CD434B">
          <w:rPr>
            <w:rStyle w:val="Hyperlink"/>
            <w:noProof/>
          </w:rPr>
          <w:t>2.1.2.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_Toc19996535 \h </w:instrText>
        </w:r>
        <w:r w:rsidR="00513601">
          <w:rPr>
            <w:noProof/>
            <w:webHidden/>
          </w:rPr>
        </w:r>
        <w:r w:rsidR="00513601">
          <w:rPr>
            <w:noProof/>
            <w:webHidden/>
          </w:rPr>
          <w:fldChar w:fldCharType="separate"/>
        </w:r>
        <w:r w:rsidR="00513601">
          <w:rPr>
            <w:noProof/>
            <w:webHidden/>
          </w:rPr>
          <w:t>9</w:t>
        </w:r>
        <w:r w:rsidR="00513601">
          <w:rPr>
            <w:noProof/>
            <w:webHidden/>
          </w:rPr>
          <w:fldChar w:fldCharType="end"/>
        </w:r>
      </w:hyperlink>
    </w:p>
    <w:p w14:paraId="0E198CE9" w14:textId="77777777" w:rsidR="00513601" w:rsidRDefault="00EA6C4C">
      <w:pPr>
        <w:pStyle w:val="TOC3"/>
        <w:rPr>
          <w:noProof/>
        </w:rPr>
      </w:pPr>
      <w:hyperlink w:anchor="_Toc19996536" w:history="1">
        <w:r w:rsidR="00513601" w:rsidRPr="00CD434B">
          <w:rPr>
            <w:rStyle w:val="Hyperlink"/>
            <w:noProof/>
          </w:rPr>
          <w:t>2.1.3.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_Toc19996536 \h </w:instrText>
        </w:r>
        <w:r w:rsidR="00513601">
          <w:rPr>
            <w:noProof/>
            <w:webHidden/>
          </w:rPr>
        </w:r>
        <w:r w:rsidR="00513601">
          <w:rPr>
            <w:noProof/>
            <w:webHidden/>
          </w:rPr>
          <w:fldChar w:fldCharType="separate"/>
        </w:r>
        <w:r w:rsidR="00513601">
          <w:rPr>
            <w:noProof/>
            <w:webHidden/>
          </w:rPr>
          <w:t>9</w:t>
        </w:r>
        <w:r w:rsidR="00513601">
          <w:rPr>
            <w:noProof/>
            <w:webHidden/>
          </w:rPr>
          <w:fldChar w:fldCharType="end"/>
        </w:r>
      </w:hyperlink>
    </w:p>
    <w:p w14:paraId="4F6F09F0" w14:textId="77777777" w:rsidR="00513601" w:rsidRDefault="00EA6C4C">
      <w:pPr>
        <w:pStyle w:val="TOC3"/>
        <w:rPr>
          <w:noProof/>
        </w:rPr>
      </w:pPr>
      <w:hyperlink w:anchor="_Toc19996537" w:history="1">
        <w:r w:rsidR="00513601" w:rsidRPr="00CD434B">
          <w:rPr>
            <w:rStyle w:val="Hyperlink"/>
            <w:noProof/>
          </w:rPr>
          <w:t>2.1.4.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_Toc19996537 \h </w:instrText>
        </w:r>
        <w:r w:rsidR="00513601">
          <w:rPr>
            <w:noProof/>
            <w:webHidden/>
          </w:rPr>
        </w:r>
        <w:r w:rsidR="00513601">
          <w:rPr>
            <w:noProof/>
            <w:webHidden/>
          </w:rPr>
          <w:fldChar w:fldCharType="separate"/>
        </w:r>
        <w:r w:rsidR="00513601">
          <w:rPr>
            <w:noProof/>
            <w:webHidden/>
          </w:rPr>
          <w:t>9</w:t>
        </w:r>
        <w:r w:rsidR="00513601">
          <w:rPr>
            <w:noProof/>
            <w:webHidden/>
          </w:rPr>
          <w:fldChar w:fldCharType="end"/>
        </w:r>
      </w:hyperlink>
    </w:p>
    <w:p w14:paraId="555AA56C" w14:textId="77777777" w:rsidR="00513601" w:rsidRDefault="00EA6C4C">
      <w:pPr>
        <w:pStyle w:val="TOC3"/>
        <w:rPr>
          <w:noProof/>
        </w:rPr>
      </w:pPr>
      <w:hyperlink w:anchor="_Toc19996538" w:history="1">
        <w:r w:rsidR="00513601" w:rsidRPr="00CD434B">
          <w:rPr>
            <w:rStyle w:val="Hyperlink"/>
            <w:noProof/>
          </w:rPr>
          <w:t>2.1.5.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_Toc19996538 \h </w:instrText>
        </w:r>
        <w:r w:rsidR="00513601">
          <w:rPr>
            <w:noProof/>
            <w:webHidden/>
          </w:rPr>
        </w:r>
        <w:r w:rsidR="00513601">
          <w:rPr>
            <w:noProof/>
            <w:webHidden/>
          </w:rPr>
          <w:fldChar w:fldCharType="separate"/>
        </w:r>
        <w:r w:rsidR="00513601">
          <w:rPr>
            <w:noProof/>
            <w:webHidden/>
          </w:rPr>
          <w:t>10</w:t>
        </w:r>
        <w:r w:rsidR="00513601">
          <w:rPr>
            <w:noProof/>
            <w:webHidden/>
          </w:rPr>
          <w:fldChar w:fldCharType="end"/>
        </w:r>
      </w:hyperlink>
    </w:p>
    <w:p w14:paraId="3A688483" w14:textId="77777777" w:rsidR="00513601" w:rsidRDefault="00EA6C4C">
      <w:pPr>
        <w:pStyle w:val="TOC3"/>
        <w:rPr>
          <w:noProof/>
        </w:rPr>
      </w:pPr>
      <w:hyperlink w:anchor="_Toc19996539" w:history="1">
        <w:r w:rsidR="00513601" w:rsidRPr="00CD434B">
          <w:rPr>
            <w:rStyle w:val="Hyperlink"/>
            <w:noProof/>
          </w:rPr>
          <w:t>2.1.6.</w:t>
        </w:r>
        <w:r w:rsidR="00513601">
          <w:rPr>
            <w:noProof/>
          </w:rPr>
          <w:tab/>
        </w:r>
        <w:r w:rsidR="00513601" w:rsidRPr="00CD434B">
          <w:rPr>
            <w:rStyle w:val="Hyperlink"/>
            <w:noProof/>
          </w:rPr>
          <w:t>POST CONDITIONS</w:t>
        </w:r>
        <w:r w:rsidR="00513601">
          <w:rPr>
            <w:noProof/>
            <w:webHidden/>
          </w:rPr>
          <w:tab/>
        </w:r>
        <w:r w:rsidR="00513601">
          <w:rPr>
            <w:noProof/>
            <w:webHidden/>
          </w:rPr>
          <w:fldChar w:fldCharType="begin"/>
        </w:r>
        <w:r w:rsidR="00513601">
          <w:rPr>
            <w:noProof/>
            <w:webHidden/>
          </w:rPr>
          <w:instrText xml:space="preserve"> PAGEREF _Toc19996539 \h </w:instrText>
        </w:r>
        <w:r w:rsidR="00513601">
          <w:rPr>
            <w:noProof/>
            <w:webHidden/>
          </w:rPr>
        </w:r>
        <w:r w:rsidR="00513601">
          <w:rPr>
            <w:noProof/>
            <w:webHidden/>
          </w:rPr>
          <w:fldChar w:fldCharType="separate"/>
        </w:r>
        <w:r w:rsidR="00513601">
          <w:rPr>
            <w:noProof/>
            <w:webHidden/>
          </w:rPr>
          <w:t>10</w:t>
        </w:r>
        <w:r w:rsidR="00513601">
          <w:rPr>
            <w:noProof/>
            <w:webHidden/>
          </w:rPr>
          <w:fldChar w:fldCharType="end"/>
        </w:r>
      </w:hyperlink>
    </w:p>
    <w:p w14:paraId="185E996C" w14:textId="77777777" w:rsidR="00513601" w:rsidRDefault="00EA6C4C">
      <w:pPr>
        <w:pStyle w:val="TOC3"/>
        <w:rPr>
          <w:noProof/>
        </w:rPr>
      </w:pPr>
      <w:hyperlink w:anchor="_Toc19996540" w:history="1">
        <w:r w:rsidR="00513601" w:rsidRPr="00CD434B">
          <w:rPr>
            <w:rStyle w:val="Hyperlink"/>
            <w:noProof/>
          </w:rPr>
          <w:t>2.1.7.</w:t>
        </w:r>
        <w:r w:rsidR="00513601">
          <w:rPr>
            <w:noProof/>
          </w:rPr>
          <w:tab/>
        </w:r>
        <w:r w:rsidR="00513601" w:rsidRPr="00CD434B">
          <w:rPr>
            <w:rStyle w:val="Hyperlink"/>
            <w:noProof/>
          </w:rPr>
          <w:t>ALTERNATE FLOWS</w:t>
        </w:r>
        <w:r w:rsidR="00513601">
          <w:rPr>
            <w:noProof/>
            <w:webHidden/>
          </w:rPr>
          <w:tab/>
        </w:r>
        <w:r w:rsidR="00513601">
          <w:rPr>
            <w:noProof/>
            <w:webHidden/>
          </w:rPr>
          <w:fldChar w:fldCharType="begin"/>
        </w:r>
        <w:r w:rsidR="00513601">
          <w:rPr>
            <w:noProof/>
            <w:webHidden/>
          </w:rPr>
          <w:instrText xml:space="preserve"> PAGEREF _Toc19996540 \h </w:instrText>
        </w:r>
        <w:r w:rsidR="00513601">
          <w:rPr>
            <w:noProof/>
            <w:webHidden/>
          </w:rPr>
        </w:r>
        <w:r w:rsidR="00513601">
          <w:rPr>
            <w:noProof/>
            <w:webHidden/>
          </w:rPr>
          <w:fldChar w:fldCharType="separate"/>
        </w:r>
        <w:r w:rsidR="00513601">
          <w:rPr>
            <w:noProof/>
            <w:webHidden/>
          </w:rPr>
          <w:t>10</w:t>
        </w:r>
        <w:r w:rsidR="00513601">
          <w:rPr>
            <w:noProof/>
            <w:webHidden/>
          </w:rPr>
          <w:fldChar w:fldCharType="end"/>
        </w:r>
      </w:hyperlink>
    </w:p>
    <w:p w14:paraId="63BEC806" w14:textId="77777777" w:rsidR="00513601" w:rsidRDefault="00EA6C4C">
      <w:pPr>
        <w:pStyle w:val="TOC4"/>
      </w:pPr>
      <w:hyperlink w:anchor="_Toc19996541" w:history="1">
        <w:r w:rsidR="00513601" w:rsidRPr="00CD434B">
          <w:rPr>
            <w:rStyle w:val="Hyperlink"/>
          </w:rPr>
          <w:t>2.1.7.1.</w:t>
        </w:r>
        <w:r w:rsidR="00513601">
          <w:tab/>
        </w:r>
        <w:r w:rsidR="00513601" w:rsidRPr="00CD434B">
          <w:rPr>
            <w:rStyle w:val="Hyperlink"/>
          </w:rPr>
          <w:t>AF1: USER ALREADY EXISTS IN THE SYSTEM</w:t>
        </w:r>
        <w:r w:rsidR="00513601">
          <w:rPr>
            <w:webHidden/>
          </w:rPr>
          <w:tab/>
        </w:r>
        <w:r w:rsidR="00513601">
          <w:rPr>
            <w:webHidden/>
          </w:rPr>
          <w:fldChar w:fldCharType="begin"/>
        </w:r>
        <w:r w:rsidR="00513601">
          <w:rPr>
            <w:webHidden/>
          </w:rPr>
          <w:instrText xml:space="preserve"> PAGEREF _Toc19996541 \h </w:instrText>
        </w:r>
        <w:r w:rsidR="00513601">
          <w:rPr>
            <w:webHidden/>
          </w:rPr>
        </w:r>
        <w:r w:rsidR="00513601">
          <w:rPr>
            <w:webHidden/>
          </w:rPr>
          <w:fldChar w:fldCharType="separate"/>
        </w:r>
        <w:r w:rsidR="00513601">
          <w:rPr>
            <w:webHidden/>
          </w:rPr>
          <w:t>10</w:t>
        </w:r>
        <w:r w:rsidR="00513601">
          <w:rPr>
            <w:webHidden/>
          </w:rPr>
          <w:fldChar w:fldCharType="end"/>
        </w:r>
      </w:hyperlink>
    </w:p>
    <w:p w14:paraId="4E6C72AA" w14:textId="77777777" w:rsidR="00513601" w:rsidRDefault="00EA6C4C">
      <w:pPr>
        <w:pStyle w:val="TOC3"/>
        <w:rPr>
          <w:noProof/>
        </w:rPr>
      </w:pPr>
      <w:hyperlink w:anchor="_Toc19996542" w:history="1">
        <w:r w:rsidR="00513601" w:rsidRPr="00CD434B">
          <w:rPr>
            <w:rStyle w:val="Hyperlink"/>
            <w:noProof/>
          </w:rPr>
          <w:t>2.1.8.</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_Toc19996542 \h </w:instrText>
        </w:r>
        <w:r w:rsidR="00513601">
          <w:rPr>
            <w:noProof/>
            <w:webHidden/>
          </w:rPr>
        </w:r>
        <w:r w:rsidR="00513601">
          <w:rPr>
            <w:noProof/>
            <w:webHidden/>
          </w:rPr>
          <w:fldChar w:fldCharType="separate"/>
        </w:r>
        <w:r w:rsidR="00513601">
          <w:rPr>
            <w:noProof/>
            <w:webHidden/>
          </w:rPr>
          <w:t>11</w:t>
        </w:r>
        <w:r w:rsidR="00513601">
          <w:rPr>
            <w:noProof/>
            <w:webHidden/>
          </w:rPr>
          <w:fldChar w:fldCharType="end"/>
        </w:r>
      </w:hyperlink>
    </w:p>
    <w:p w14:paraId="6CB1D128" w14:textId="77777777" w:rsidR="00513601" w:rsidRDefault="00EA6C4C">
      <w:pPr>
        <w:pStyle w:val="TOC3"/>
        <w:rPr>
          <w:noProof/>
        </w:rPr>
      </w:pPr>
      <w:hyperlink w:anchor="_Toc19996543" w:history="1">
        <w:r w:rsidR="00513601" w:rsidRPr="00CD434B">
          <w:rPr>
            <w:rStyle w:val="Hyperlink"/>
            <w:noProof/>
          </w:rPr>
          <w:t>2.1.9.</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_Toc19996543 \h </w:instrText>
        </w:r>
        <w:r w:rsidR="00513601">
          <w:rPr>
            <w:noProof/>
            <w:webHidden/>
          </w:rPr>
        </w:r>
        <w:r w:rsidR="00513601">
          <w:rPr>
            <w:noProof/>
            <w:webHidden/>
          </w:rPr>
          <w:fldChar w:fldCharType="separate"/>
        </w:r>
        <w:r w:rsidR="00513601">
          <w:rPr>
            <w:noProof/>
            <w:webHidden/>
          </w:rPr>
          <w:t>11</w:t>
        </w:r>
        <w:r w:rsidR="00513601">
          <w:rPr>
            <w:noProof/>
            <w:webHidden/>
          </w:rPr>
          <w:fldChar w:fldCharType="end"/>
        </w:r>
      </w:hyperlink>
    </w:p>
    <w:p w14:paraId="06A596FD" w14:textId="77777777" w:rsidR="00513601" w:rsidRDefault="00EA6C4C">
      <w:pPr>
        <w:pStyle w:val="TOC2"/>
        <w:rPr>
          <w:noProof/>
        </w:rPr>
      </w:pPr>
      <w:hyperlink w:anchor="_Toc19996544" w:history="1">
        <w:r w:rsidR="00513601" w:rsidRPr="00CD434B">
          <w:rPr>
            <w:rStyle w:val="Hyperlink"/>
            <w:noProof/>
          </w:rPr>
          <w:t>2.2.</w:t>
        </w:r>
        <w:r w:rsidR="00513601">
          <w:rPr>
            <w:noProof/>
          </w:rPr>
          <w:tab/>
        </w:r>
        <w:r w:rsidR="00513601" w:rsidRPr="00CD434B">
          <w:rPr>
            <w:rStyle w:val="Hyperlink"/>
            <w:noProof/>
          </w:rPr>
          <w:t>UC2: ACCOUNT UPDATE - INDIVIDUAL</w:t>
        </w:r>
        <w:r w:rsidR="00513601">
          <w:rPr>
            <w:noProof/>
            <w:webHidden/>
          </w:rPr>
          <w:tab/>
        </w:r>
        <w:r w:rsidR="00513601">
          <w:rPr>
            <w:noProof/>
            <w:webHidden/>
          </w:rPr>
          <w:fldChar w:fldCharType="begin"/>
        </w:r>
        <w:r w:rsidR="00513601">
          <w:rPr>
            <w:noProof/>
            <w:webHidden/>
          </w:rPr>
          <w:instrText xml:space="preserve"> PAGEREF _Toc19996544 \h </w:instrText>
        </w:r>
        <w:r w:rsidR="00513601">
          <w:rPr>
            <w:noProof/>
            <w:webHidden/>
          </w:rPr>
        </w:r>
        <w:r w:rsidR="00513601">
          <w:rPr>
            <w:noProof/>
            <w:webHidden/>
          </w:rPr>
          <w:fldChar w:fldCharType="separate"/>
        </w:r>
        <w:r w:rsidR="00513601">
          <w:rPr>
            <w:noProof/>
            <w:webHidden/>
          </w:rPr>
          <w:t>11</w:t>
        </w:r>
        <w:r w:rsidR="00513601">
          <w:rPr>
            <w:noProof/>
            <w:webHidden/>
          </w:rPr>
          <w:fldChar w:fldCharType="end"/>
        </w:r>
      </w:hyperlink>
    </w:p>
    <w:p w14:paraId="01376839" w14:textId="77777777" w:rsidR="00513601" w:rsidRDefault="00EA6C4C">
      <w:pPr>
        <w:pStyle w:val="TOC3"/>
        <w:rPr>
          <w:noProof/>
        </w:rPr>
      </w:pPr>
      <w:hyperlink w:anchor="_Toc19996545" w:history="1">
        <w:r w:rsidR="00513601" w:rsidRPr="00CD434B">
          <w:rPr>
            <w:rStyle w:val="Hyperlink"/>
            <w:noProof/>
          </w:rPr>
          <w:t>2.2.1.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_Toc19996545 \h </w:instrText>
        </w:r>
        <w:r w:rsidR="00513601">
          <w:rPr>
            <w:noProof/>
            <w:webHidden/>
          </w:rPr>
        </w:r>
        <w:r w:rsidR="00513601">
          <w:rPr>
            <w:noProof/>
            <w:webHidden/>
          </w:rPr>
          <w:fldChar w:fldCharType="separate"/>
        </w:r>
        <w:r w:rsidR="00513601">
          <w:rPr>
            <w:noProof/>
            <w:webHidden/>
          </w:rPr>
          <w:t>11</w:t>
        </w:r>
        <w:r w:rsidR="00513601">
          <w:rPr>
            <w:noProof/>
            <w:webHidden/>
          </w:rPr>
          <w:fldChar w:fldCharType="end"/>
        </w:r>
      </w:hyperlink>
    </w:p>
    <w:p w14:paraId="018232A1" w14:textId="77777777" w:rsidR="00513601" w:rsidRDefault="00EA6C4C">
      <w:pPr>
        <w:pStyle w:val="TOC3"/>
        <w:rPr>
          <w:noProof/>
        </w:rPr>
      </w:pPr>
      <w:hyperlink w:anchor="_Toc19996546" w:history="1">
        <w:r w:rsidR="00513601" w:rsidRPr="00CD434B">
          <w:rPr>
            <w:rStyle w:val="Hyperlink"/>
            <w:noProof/>
          </w:rPr>
          <w:t>2.2.2.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_Toc19996546 \h </w:instrText>
        </w:r>
        <w:r w:rsidR="00513601">
          <w:rPr>
            <w:noProof/>
            <w:webHidden/>
          </w:rPr>
        </w:r>
        <w:r w:rsidR="00513601">
          <w:rPr>
            <w:noProof/>
            <w:webHidden/>
          </w:rPr>
          <w:fldChar w:fldCharType="separate"/>
        </w:r>
        <w:r w:rsidR="00513601">
          <w:rPr>
            <w:noProof/>
            <w:webHidden/>
          </w:rPr>
          <w:t>11</w:t>
        </w:r>
        <w:r w:rsidR="00513601">
          <w:rPr>
            <w:noProof/>
            <w:webHidden/>
          </w:rPr>
          <w:fldChar w:fldCharType="end"/>
        </w:r>
      </w:hyperlink>
    </w:p>
    <w:p w14:paraId="2DBD1B18" w14:textId="77777777" w:rsidR="00513601" w:rsidRDefault="00EA6C4C">
      <w:pPr>
        <w:pStyle w:val="TOC3"/>
        <w:rPr>
          <w:noProof/>
        </w:rPr>
      </w:pPr>
      <w:hyperlink w:anchor="_Toc19996547" w:history="1">
        <w:r w:rsidR="00513601" w:rsidRPr="00CD434B">
          <w:rPr>
            <w:rStyle w:val="Hyperlink"/>
            <w:noProof/>
          </w:rPr>
          <w:t>2.2.3.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_Toc19996547 \h </w:instrText>
        </w:r>
        <w:r w:rsidR="00513601">
          <w:rPr>
            <w:noProof/>
            <w:webHidden/>
          </w:rPr>
        </w:r>
        <w:r w:rsidR="00513601">
          <w:rPr>
            <w:noProof/>
            <w:webHidden/>
          </w:rPr>
          <w:fldChar w:fldCharType="separate"/>
        </w:r>
        <w:r w:rsidR="00513601">
          <w:rPr>
            <w:noProof/>
            <w:webHidden/>
          </w:rPr>
          <w:t>11</w:t>
        </w:r>
        <w:r w:rsidR="00513601">
          <w:rPr>
            <w:noProof/>
            <w:webHidden/>
          </w:rPr>
          <w:fldChar w:fldCharType="end"/>
        </w:r>
      </w:hyperlink>
    </w:p>
    <w:p w14:paraId="22FF58EA" w14:textId="77777777" w:rsidR="00513601" w:rsidRDefault="00EA6C4C">
      <w:pPr>
        <w:pStyle w:val="TOC3"/>
        <w:rPr>
          <w:noProof/>
        </w:rPr>
      </w:pPr>
      <w:hyperlink w:anchor="_Toc19996548" w:history="1">
        <w:r w:rsidR="00513601" w:rsidRPr="00CD434B">
          <w:rPr>
            <w:rStyle w:val="Hyperlink"/>
            <w:noProof/>
          </w:rPr>
          <w:t>2.2.4.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_Toc19996548 \h </w:instrText>
        </w:r>
        <w:r w:rsidR="00513601">
          <w:rPr>
            <w:noProof/>
            <w:webHidden/>
          </w:rPr>
        </w:r>
        <w:r w:rsidR="00513601">
          <w:rPr>
            <w:noProof/>
            <w:webHidden/>
          </w:rPr>
          <w:fldChar w:fldCharType="separate"/>
        </w:r>
        <w:r w:rsidR="00513601">
          <w:rPr>
            <w:noProof/>
            <w:webHidden/>
          </w:rPr>
          <w:t>11</w:t>
        </w:r>
        <w:r w:rsidR="00513601">
          <w:rPr>
            <w:noProof/>
            <w:webHidden/>
          </w:rPr>
          <w:fldChar w:fldCharType="end"/>
        </w:r>
      </w:hyperlink>
    </w:p>
    <w:p w14:paraId="4B72C013" w14:textId="77777777" w:rsidR="00513601" w:rsidRDefault="00EA6C4C">
      <w:pPr>
        <w:pStyle w:val="TOC3"/>
        <w:rPr>
          <w:noProof/>
        </w:rPr>
      </w:pPr>
      <w:hyperlink w:anchor="_Toc19996549" w:history="1">
        <w:r w:rsidR="00513601" w:rsidRPr="00CD434B">
          <w:rPr>
            <w:rStyle w:val="Hyperlink"/>
            <w:noProof/>
          </w:rPr>
          <w:t>2.2.5.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_Toc19996549 \h </w:instrText>
        </w:r>
        <w:r w:rsidR="00513601">
          <w:rPr>
            <w:noProof/>
            <w:webHidden/>
          </w:rPr>
        </w:r>
        <w:r w:rsidR="00513601">
          <w:rPr>
            <w:noProof/>
            <w:webHidden/>
          </w:rPr>
          <w:fldChar w:fldCharType="separate"/>
        </w:r>
        <w:r w:rsidR="00513601">
          <w:rPr>
            <w:noProof/>
            <w:webHidden/>
          </w:rPr>
          <w:t>12</w:t>
        </w:r>
        <w:r w:rsidR="00513601">
          <w:rPr>
            <w:noProof/>
            <w:webHidden/>
          </w:rPr>
          <w:fldChar w:fldCharType="end"/>
        </w:r>
      </w:hyperlink>
    </w:p>
    <w:p w14:paraId="3F648404" w14:textId="77777777" w:rsidR="00513601" w:rsidRDefault="00EA6C4C">
      <w:pPr>
        <w:pStyle w:val="TOC3"/>
        <w:rPr>
          <w:noProof/>
        </w:rPr>
      </w:pPr>
      <w:hyperlink w:anchor="_Toc19996550" w:history="1">
        <w:r w:rsidR="00513601" w:rsidRPr="00CD434B">
          <w:rPr>
            <w:rStyle w:val="Hyperlink"/>
            <w:noProof/>
          </w:rPr>
          <w:t>2.2.6.</w:t>
        </w:r>
        <w:r w:rsidR="00513601">
          <w:rPr>
            <w:noProof/>
          </w:rPr>
          <w:tab/>
        </w:r>
        <w:r w:rsidR="00513601" w:rsidRPr="00CD434B">
          <w:rPr>
            <w:rStyle w:val="Hyperlink"/>
            <w:noProof/>
          </w:rPr>
          <w:t>POST CONDITIONS</w:t>
        </w:r>
        <w:r w:rsidR="00513601">
          <w:rPr>
            <w:noProof/>
            <w:webHidden/>
          </w:rPr>
          <w:tab/>
        </w:r>
        <w:r w:rsidR="00513601">
          <w:rPr>
            <w:noProof/>
            <w:webHidden/>
          </w:rPr>
          <w:fldChar w:fldCharType="begin"/>
        </w:r>
        <w:r w:rsidR="00513601">
          <w:rPr>
            <w:noProof/>
            <w:webHidden/>
          </w:rPr>
          <w:instrText xml:space="preserve"> PAGEREF _Toc19996550 \h </w:instrText>
        </w:r>
        <w:r w:rsidR="00513601">
          <w:rPr>
            <w:noProof/>
            <w:webHidden/>
          </w:rPr>
        </w:r>
        <w:r w:rsidR="00513601">
          <w:rPr>
            <w:noProof/>
            <w:webHidden/>
          </w:rPr>
          <w:fldChar w:fldCharType="separate"/>
        </w:r>
        <w:r w:rsidR="00513601">
          <w:rPr>
            <w:noProof/>
            <w:webHidden/>
          </w:rPr>
          <w:t>12</w:t>
        </w:r>
        <w:r w:rsidR="00513601">
          <w:rPr>
            <w:noProof/>
            <w:webHidden/>
          </w:rPr>
          <w:fldChar w:fldCharType="end"/>
        </w:r>
      </w:hyperlink>
    </w:p>
    <w:p w14:paraId="62BF1CD6" w14:textId="77777777" w:rsidR="00513601" w:rsidRDefault="00EA6C4C">
      <w:pPr>
        <w:pStyle w:val="TOC3"/>
        <w:rPr>
          <w:noProof/>
        </w:rPr>
      </w:pPr>
      <w:hyperlink w:anchor="_Toc19996551" w:history="1">
        <w:r w:rsidR="00513601" w:rsidRPr="00CD434B">
          <w:rPr>
            <w:rStyle w:val="Hyperlink"/>
            <w:noProof/>
          </w:rPr>
          <w:t>2.2.7.</w:t>
        </w:r>
        <w:r w:rsidR="00513601">
          <w:rPr>
            <w:noProof/>
          </w:rPr>
          <w:tab/>
        </w:r>
        <w:r w:rsidR="00513601" w:rsidRPr="00CD434B">
          <w:rPr>
            <w:rStyle w:val="Hyperlink"/>
            <w:noProof/>
          </w:rPr>
          <w:t>ALTERNATE FLOWS</w:t>
        </w:r>
        <w:r w:rsidR="00513601">
          <w:rPr>
            <w:noProof/>
            <w:webHidden/>
          </w:rPr>
          <w:tab/>
        </w:r>
        <w:r w:rsidR="00513601">
          <w:rPr>
            <w:noProof/>
            <w:webHidden/>
          </w:rPr>
          <w:fldChar w:fldCharType="begin"/>
        </w:r>
        <w:r w:rsidR="00513601">
          <w:rPr>
            <w:noProof/>
            <w:webHidden/>
          </w:rPr>
          <w:instrText xml:space="preserve"> PAGEREF _Toc19996551 \h </w:instrText>
        </w:r>
        <w:r w:rsidR="00513601">
          <w:rPr>
            <w:noProof/>
            <w:webHidden/>
          </w:rPr>
        </w:r>
        <w:r w:rsidR="00513601">
          <w:rPr>
            <w:noProof/>
            <w:webHidden/>
          </w:rPr>
          <w:fldChar w:fldCharType="separate"/>
        </w:r>
        <w:r w:rsidR="00513601">
          <w:rPr>
            <w:noProof/>
            <w:webHidden/>
          </w:rPr>
          <w:t>12</w:t>
        </w:r>
        <w:r w:rsidR="00513601">
          <w:rPr>
            <w:noProof/>
            <w:webHidden/>
          </w:rPr>
          <w:fldChar w:fldCharType="end"/>
        </w:r>
      </w:hyperlink>
    </w:p>
    <w:p w14:paraId="40D4FAF5" w14:textId="77777777" w:rsidR="00513601" w:rsidRDefault="00EA6C4C">
      <w:pPr>
        <w:pStyle w:val="TOC4"/>
      </w:pPr>
      <w:hyperlink w:anchor="_Toc19996552" w:history="1">
        <w:r w:rsidR="00513601" w:rsidRPr="00CD434B">
          <w:rPr>
            <w:rStyle w:val="Hyperlink"/>
          </w:rPr>
          <w:t>2.2.7.1.</w:t>
        </w:r>
        <w:r w:rsidR="00513601">
          <w:tab/>
        </w:r>
        <w:r w:rsidR="00513601" w:rsidRPr="00CD434B">
          <w:rPr>
            <w:rStyle w:val="Hyperlink"/>
          </w:rPr>
          <w:t>AF1: FORGOT PASSWORD</w:t>
        </w:r>
        <w:r w:rsidR="00513601">
          <w:rPr>
            <w:webHidden/>
          </w:rPr>
          <w:tab/>
        </w:r>
        <w:r w:rsidR="00513601">
          <w:rPr>
            <w:webHidden/>
          </w:rPr>
          <w:fldChar w:fldCharType="begin"/>
        </w:r>
        <w:r w:rsidR="00513601">
          <w:rPr>
            <w:webHidden/>
          </w:rPr>
          <w:instrText xml:space="preserve"> PAGEREF _Toc19996552 \h </w:instrText>
        </w:r>
        <w:r w:rsidR="00513601">
          <w:rPr>
            <w:webHidden/>
          </w:rPr>
        </w:r>
        <w:r w:rsidR="00513601">
          <w:rPr>
            <w:webHidden/>
          </w:rPr>
          <w:fldChar w:fldCharType="separate"/>
        </w:r>
        <w:r w:rsidR="00513601">
          <w:rPr>
            <w:webHidden/>
          </w:rPr>
          <w:t>12</w:t>
        </w:r>
        <w:r w:rsidR="00513601">
          <w:rPr>
            <w:webHidden/>
          </w:rPr>
          <w:fldChar w:fldCharType="end"/>
        </w:r>
      </w:hyperlink>
    </w:p>
    <w:p w14:paraId="6B0E42E0" w14:textId="77777777" w:rsidR="00513601" w:rsidRDefault="00EA6C4C">
      <w:pPr>
        <w:pStyle w:val="TOC4"/>
      </w:pPr>
      <w:hyperlink w:anchor="_Toc19996553" w:history="1">
        <w:r w:rsidR="00513601" w:rsidRPr="00CD434B">
          <w:rPr>
            <w:rStyle w:val="Hyperlink"/>
          </w:rPr>
          <w:t>2.2.7.1.1.</w:t>
        </w:r>
        <w:r w:rsidR="00513601">
          <w:tab/>
        </w:r>
        <w:r w:rsidR="00513601" w:rsidRPr="00CD434B">
          <w:rPr>
            <w:rStyle w:val="Hyperlink"/>
          </w:rPr>
          <w:t>POST CONDITIONS</w:t>
        </w:r>
        <w:r w:rsidR="00513601">
          <w:rPr>
            <w:webHidden/>
          </w:rPr>
          <w:tab/>
        </w:r>
        <w:r w:rsidR="00513601">
          <w:rPr>
            <w:webHidden/>
          </w:rPr>
          <w:fldChar w:fldCharType="begin"/>
        </w:r>
        <w:r w:rsidR="00513601">
          <w:rPr>
            <w:webHidden/>
          </w:rPr>
          <w:instrText xml:space="preserve"> PAGEREF _Toc19996553 \h </w:instrText>
        </w:r>
        <w:r w:rsidR="00513601">
          <w:rPr>
            <w:webHidden/>
          </w:rPr>
        </w:r>
        <w:r w:rsidR="00513601">
          <w:rPr>
            <w:webHidden/>
          </w:rPr>
          <w:fldChar w:fldCharType="separate"/>
        </w:r>
        <w:r w:rsidR="00513601">
          <w:rPr>
            <w:webHidden/>
          </w:rPr>
          <w:t>12</w:t>
        </w:r>
        <w:r w:rsidR="00513601">
          <w:rPr>
            <w:webHidden/>
          </w:rPr>
          <w:fldChar w:fldCharType="end"/>
        </w:r>
      </w:hyperlink>
    </w:p>
    <w:p w14:paraId="0D65358A" w14:textId="77777777" w:rsidR="00513601" w:rsidRDefault="00EA6C4C">
      <w:pPr>
        <w:pStyle w:val="TOC4"/>
      </w:pPr>
      <w:hyperlink w:anchor="_Toc19996554" w:history="1">
        <w:r w:rsidR="00513601" w:rsidRPr="00CD434B">
          <w:rPr>
            <w:rStyle w:val="Hyperlink"/>
          </w:rPr>
          <w:t>2.2.7.2.</w:t>
        </w:r>
        <w:r w:rsidR="00513601">
          <w:tab/>
        </w:r>
        <w:r w:rsidR="00513601" w:rsidRPr="00CD434B">
          <w:rPr>
            <w:rStyle w:val="Hyperlink"/>
          </w:rPr>
          <w:t>AF2: FORGOT USERNAME</w:t>
        </w:r>
        <w:r w:rsidR="00513601">
          <w:rPr>
            <w:webHidden/>
          </w:rPr>
          <w:tab/>
        </w:r>
        <w:r w:rsidR="00513601">
          <w:rPr>
            <w:webHidden/>
          </w:rPr>
          <w:fldChar w:fldCharType="begin"/>
        </w:r>
        <w:r w:rsidR="00513601">
          <w:rPr>
            <w:webHidden/>
          </w:rPr>
          <w:instrText xml:space="preserve"> PAGEREF _Toc19996554 \h </w:instrText>
        </w:r>
        <w:r w:rsidR="00513601">
          <w:rPr>
            <w:webHidden/>
          </w:rPr>
        </w:r>
        <w:r w:rsidR="00513601">
          <w:rPr>
            <w:webHidden/>
          </w:rPr>
          <w:fldChar w:fldCharType="separate"/>
        </w:r>
        <w:r w:rsidR="00513601">
          <w:rPr>
            <w:webHidden/>
          </w:rPr>
          <w:t>13</w:t>
        </w:r>
        <w:r w:rsidR="00513601">
          <w:rPr>
            <w:webHidden/>
          </w:rPr>
          <w:fldChar w:fldCharType="end"/>
        </w:r>
      </w:hyperlink>
    </w:p>
    <w:p w14:paraId="14777824" w14:textId="77777777" w:rsidR="00513601" w:rsidRDefault="00EA6C4C">
      <w:pPr>
        <w:pStyle w:val="TOC4"/>
      </w:pPr>
      <w:hyperlink w:anchor="_Toc19996555" w:history="1">
        <w:r w:rsidR="00513601" w:rsidRPr="00CD434B">
          <w:rPr>
            <w:rStyle w:val="Hyperlink"/>
          </w:rPr>
          <w:t>2.2.7.2.1.</w:t>
        </w:r>
        <w:r w:rsidR="00513601">
          <w:tab/>
        </w:r>
        <w:r w:rsidR="00513601" w:rsidRPr="00CD434B">
          <w:rPr>
            <w:rStyle w:val="Hyperlink"/>
          </w:rPr>
          <w:t>POST CONDITIONS</w:t>
        </w:r>
        <w:r w:rsidR="00513601">
          <w:rPr>
            <w:webHidden/>
          </w:rPr>
          <w:tab/>
        </w:r>
        <w:r w:rsidR="00513601">
          <w:rPr>
            <w:webHidden/>
          </w:rPr>
          <w:fldChar w:fldCharType="begin"/>
        </w:r>
        <w:r w:rsidR="00513601">
          <w:rPr>
            <w:webHidden/>
          </w:rPr>
          <w:instrText xml:space="preserve"> PAGEREF _Toc19996555 \h </w:instrText>
        </w:r>
        <w:r w:rsidR="00513601">
          <w:rPr>
            <w:webHidden/>
          </w:rPr>
        </w:r>
        <w:r w:rsidR="00513601">
          <w:rPr>
            <w:webHidden/>
          </w:rPr>
          <w:fldChar w:fldCharType="separate"/>
        </w:r>
        <w:r w:rsidR="00513601">
          <w:rPr>
            <w:webHidden/>
          </w:rPr>
          <w:t>13</w:t>
        </w:r>
        <w:r w:rsidR="00513601">
          <w:rPr>
            <w:webHidden/>
          </w:rPr>
          <w:fldChar w:fldCharType="end"/>
        </w:r>
      </w:hyperlink>
    </w:p>
    <w:p w14:paraId="730F326B" w14:textId="77777777" w:rsidR="00513601" w:rsidRDefault="00EA6C4C">
      <w:pPr>
        <w:pStyle w:val="TOC4"/>
      </w:pPr>
      <w:hyperlink w:anchor="_Toc19996556" w:history="1">
        <w:r w:rsidR="00513601" w:rsidRPr="00CD434B">
          <w:rPr>
            <w:rStyle w:val="Hyperlink"/>
          </w:rPr>
          <w:t>2.2.7.3.</w:t>
        </w:r>
        <w:r w:rsidR="00513601">
          <w:tab/>
        </w:r>
        <w:r w:rsidR="00513601" w:rsidRPr="00CD434B">
          <w:rPr>
            <w:rStyle w:val="Hyperlink"/>
          </w:rPr>
          <w:t>AF3: REGISTER NEW AGENCY/EXTERNAL ORGANIZATION</w:t>
        </w:r>
        <w:r w:rsidR="00513601">
          <w:rPr>
            <w:webHidden/>
          </w:rPr>
          <w:tab/>
        </w:r>
        <w:r w:rsidR="00513601">
          <w:rPr>
            <w:webHidden/>
          </w:rPr>
          <w:fldChar w:fldCharType="begin"/>
        </w:r>
        <w:r w:rsidR="00513601">
          <w:rPr>
            <w:webHidden/>
          </w:rPr>
          <w:instrText xml:space="preserve"> PAGEREF _Toc19996556 \h </w:instrText>
        </w:r>
        <w:r w:rsidR="00513601">
          <w:rPr>
            <w:webHidden/>
          </w:rPr>
        </w:r>
        <w:r w:rsidR="00513601">
          <w:rPr>
            <w:webHidden/>
          </w:rPr>
          <w:fldChar w:fldCharType="separate"/>
        </w:r>
        <w:r w:rsidR="00513601">
          <w:rPr>
            <w:webHidden/>
          </w:rPr>
          <w:t>13</w:t>
        </w:r>
        <w:r w:rsidR="00513601">
          <w:rPr>
            <w:webHidden/>
          </w:rPr>
          <w:fldChar w:fldCharType="end"/>
        </w:r>
      </w:hyperlink>
    </w:p>
    <w:p w14:paraId="2AB435C3" w14:textId="77777777" w:rsidR="00513601" w:rsidRDefault="00EA6C4C">
      <w:pPr>
        <w:pStyle w:val="TOC4"/>
      </w:pPr>
      <w:hyperlink w:anchor="_Toc19996557" w:history="1">
        <w:r w:rsidR="00513601" w:rsidRPr="00CD434B">
          <w:rPr>
            <w:rStyle w:val="Hyperlink"/>
          </w:rPr>
          <w:t>2.2.7.3.1.</w:t>
        </w:r>
        <w:r w:rsidR="00513601">
          <w:tab/>
        </w:r>
        <w:r w:rsidR="00513601" w:rsidRPr="00CD434B">
          <w:rPr>
            <w:rStyle w:val="Hyperlink"/>
          </w:rPr>
          <w:t>BUSINESS RULES</w:t>
        </w:r>
        <w:r w:rsidR="00513601">
          <w:rPr>
            <w:webHidden/>
          </w:rPr>
          <w:tab/>
        </w:r>
        <w:r w:rsidR="00513601">
          <w:rPr>
            <w:webHidden/>
          </w:rPr>
          <w:fldChar w:fldCharType="begin"/>
        </w:r>
        <w:r w:rsidR="00513601">
          <w:rPr>
            <w:webHidden/>
          </w:rPr>
          <w:instrText xml:space="preserve"> PAGEREF _Toc19996557 \h </w:instrText>
        </w:r>
        <w:r w:rsidR="00513601">
          <w:rPr>
            <w:webHidden/>
          </w:rPr>
        </w:r>
        <w:r w:rsidR="00513601">
          <w:rPr>
            <w:webHidden/>
          </w:rPr>
          <w:fldChar w:fldCharType="separate"/>
        </w:r>
        <w:r w:rsidR="00513601">
          <w:rPr>
            <w:webHidden/>
          </w:rPr>
          <w:t>13</w:t>
        </w:r>
        <w:r w:rsidR="00513601">
          <w:rPr>
            <w:webHidden/>
          </w:rPr>
          <w:fldChar w:fldCharType="end"/>
        </w:r>
      </w:hyperlink>
    </w:p>
    <w:p w14:paraId="4DB6A7D8" w14:textId="77777777" w:rsidR="00513601" w:rsidRDefault="00EA6C4C">
      <w:pPr>
        <w:pStyle w:val="TOC4"/>
      </w:pPr>
      <w:hyperlink w:anchor="_Toc19996558" w:history="1">
        <w:r w:rsidR="00513601" w:rsidRPr="00CD434B">
          <w:rPr>
            <w:rStyle w:val="Hyperlink"/>
          </w:rPr>
          <w:t>2.2.7.3.2.</w:t>
        </w:r>
        <w:r w:rsidR="00513601">
          <w:tab/>
        </w:r>
        <w:r w:rsidR="00513601" w:rsidRPr="00CD434B">
          <w:rPr>
            <w:rStyle w:val="Hyperlink"/>
          </w:rPr>
          <w:t>POST CONDITIONS</w:t>
        </w:r>
        <w:r w:rsidR="00513601">
          <w:rPr>
            <w:webHidden/>
          </w:rPr>
          <w:tab/>
        </w:r>
        <w:r w:rsidR="00513601">
          <w:rPr>
            <w:webHidden/>
          </w:rPr>
          <w:fldChar w:fldCharType="begin"/>
        </w:r>
        <w:r w:rsidR="00513601">
          <w:rPr>
            <w:webHidden/>
          </w:rPr>
          <w:instrText xml:space="preserve"> PAGEREF _Toc19996558 \h </w:instrText>
        </w:r>
        <w:r w:rsidR="00513601">
          <w:rPr>
            <w:webHidden/>
          </w:rPr>
        </w:r>
        <w:r w:rsidR="00513601">
          <w:rPr>
            <w:webHidden/>
          </w:rPr>
          <w:fldChar w:fldCharType="separate"/>
        </w:r>
        <w:r w:rsidR="00513601">
          <w:rPr>
            <w:webHidden/>
          </w:rPr>
          <w:t>13</w:t>
        </w:r>
        <w:r w:rsidR="00513601">
          <w:rPr>
            <w:webHidden/>
          </w:rPr>
          <w:fldChar w:fldCharType="end"/>
        </w:r>
      </w:hyperlink>
    </w:p>
    <w:p w14:paraId="5783C6AC" w14:textId="77777777" w:rsidR="00513601" w:rsidRDefault="00EA6C4C">
      <w:pPr>
        <w:pStyle w:val="TOC3"/>
        <w:rPr>
          <w:noProof/>
        </w:rPr>
      </w:pPr>
      <w:hyperlink w:anchor="_Toc19996559" w:history="1">
        <w:r w:rsidR="00513601" w:rsidRPr="00CD434B">
          <w:rPr>
            <w:rStyle w:val="Hyperlink"/>
            <w:noProof/>
          </w:rPr>
          <w:t>2.2.8.</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_Toc19996559 \h </w:instrText>
        </w:r>
        <w:r w:rsidR="00513601">
          <w:rPr>
            <w:noProof/>
            <w:webHidden/>
          </w:rPr>
        </w:r>
        <w:r w:rsidR="00513601">
          <w:rPr>
            <w:noProof/>
            <w:webHidden/>
          </w:rPr>
          <w:fldChar w:fldCharType="separate"/>
        </w:r>
        <w:r w:rsidR="00513601">
          <w:rPr>
            <w:noProof/>
            <w:webHidden/>
          </w:rPr>
          <w:t>13</w:t>
        </w:r>
        <w:r w:rsidR="00513601">
          <w:rPr>
            <w:noProof/>
            <w:webHidden/>
          </w:rPr>
          <w:fldChar w:fldCharType="end"/>
        </w:r>
      </w:hyperlink>
    </w:p>
    <w:p w14:paraId="63EAE822" w14:textId="77777777" w:rsidR="00513601" w:rsidRDefault="00EA6C4C">
      <w:pPr>
        <w:pStyle w:val="TOC3"/>
        <w:rPr>
          <w:noProof/>
        </w:rPr>
      </w:pPr>
      <w:hyperlink w:anchor="_Toc19996560" w:history="1">
        <w:r w:rsidR="00513601" w:rsidRPr="00CD434B">
          <w:rPr>
            <w:rStyle w:val="Hyperlink"/>
            <w:noProof/>
          </w:rPr>
          <w:t>2.2.9.</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_Toc19996560 \h </w:instrText>
        </w:r>
        <w:r w:rsidR="00513601">
          <w:rPr>
            <w:noProof/>
            <w:webHidden/>
          </w:rPr>
        </w:r>
        <w:r w:rsidR="00513601">
          <w:rPr>
            <w:noProof/>
            <w:webHidden/>
          </w:rPr>
          <w:fldChar w:fldCharType="separate"/>
        </w:r>
        <w:r w:rsidR="00513601">
          <w:rPr>
            <w:noProof/>
            <w:webHidden/>
          </w:rPr>
          <w:t>14</w:t>
        </w:r>
        <w:r w:rsidR="00513601">
          <w:rPr>
            <w:noProof/>
            <w:webHidden/>
          </w:rPr>
          <w:fldChar w:fldCharType="end"/>
        </w:r>
      </w:hyperlink>
    </w:p>
    <w:p w14:paraId="3D23F287" w14:textId="77777777" w:rsidR="00513601" w:rsidRDefault="00EA6C4C">
      <w:pPr>
        <w:pStyle w:val="TOC2"/>
        <w:rPr>
          <w:noProof/>
        </w:rPr>
      </w:pPr>
      <w:hyperlink w:anchor="_Toc19996561" w:history="1">
        <w:r w:rsidR="00513601" w:rsidRPr="00CD434B">
          <w:rPr>
            <w:rStyle w:val="Hyperlink"/>
            <w:noProof/>
          </w:rPr>
          <w:t>2.3.</w:t>
        </w:r>
        <w:r w:rsidR="00513601">
          <w:rPr>
            <w:noProof/>
          </w:rPr>
          <w:tab/>
        </w:r>
        <w:r w:rsidR="00513601" w:rsidRPr="00CD434B">
          <w:rPr>
            <w:rStyle w:val="Hyperlink"/>
            <w:noProof/>
          </w:rPr>
          <w:t>UC3: ACCOUNT CREATION - AGENCY</w:t>
        </w:r>
        <w:r w:rsidR="00513601">
          <w:rPr>
            <w:noProof/>
            <w:webHidden/>
          </w:rPr>
          <w:tab/>
        </w:r>
        <w:r w:rsidR="00513601">
          <w:rPr>
            <w:noProof/>
            <w:webHidden/>
          </w:rPr>
          <w:fldChar w:fldCharType="begin"/>
        </w:r>
        <w:r w:rsidR="00513601">
          <w:rPr>
            <w:noProof/>
            <w:webHidden/>
          </w:rPr>
          <w:instrText xml:space="preserve"> PAGEREF _Toc19996561 \h </w:instrText>
        </w:r>
        <w:r w:rsidR="00513601">
          <w:rPr>
            <w:noProof/>
            <w:webHidden/>
          </w:rPr>
        </w:r>
        <w:r w:rsidR="00513601">
          <w:rPr>
            <w:noProof/>
            <w:webHidden/>
          </w:rPr>
          <w:fldChar w:fldCharType="separate"/>
        </w:r>
        <w:r w:rsidR="00513601">
          <w:rPr>
            <w:noProof/>
            <w:webHidden/>
          </w:rPr>
          <w:t>14</w:t>
        </w:r>
        <w:r w:rsidR="00513601">
          <w:rPr>
            <w:noProof/>
            <w:webHidden/>
          </w:rPr>
          <w:fldChar w:fldCharType="end"/>
        </w:r>
      </w:hyperlink>
    </w:p>
    <w:p w14:paraId="63C9F260" w14:textId="77777777" w:rsidR="00513601" w:rsidRDefault="00EA6C4C">
      <w:pPr>
        <w:pStyle w:val="TOC3"/>
        <w:rPr>
          <w:noProof/>
        </w:rPr>
      </w:pPr>
      <w:hyperlink w:anchor="_Toc19996562" w:history="1">
        <w:r w:rsidR="00513601" w:rsidRPr="00CD434B">
          <w:rPr>
            <w:rStyle w:val="Hyperlink"/>
            <w:noProof/>
          </w:rPr>
          <w:t>2.3.1.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_Toc19996562 \h </w:instrText>
        </w:r>
        <w:r w:rsidR="00513601">
          <w:rPr>
            <w:noProof/>
            <w:webHidden/>
          </w:rPr>
        </w:r>
        <w:r w:rsidR="00513601">
          <w:rPr>
            <w:noProof/>
            <w:webHidden/>
          </w:rPr>
          <w:fldChar w:fldCharType="separate"/>
        </w:r>
        <w:r w:rsidR="00513601">
          <w:rPr>
            <w:noProof/>
            <w:webHidden/>
          </w:rPr>
          <w:t>14</w:t>
        </w:r>
        <w:r w:rsidR="00513601">
          <w:rPr>
            <w:noProof/>
            <w:webHidden/>
          </w:rPr>
          <w:fldChar w:fldCharType="end"/>
        </w:r>
      </w:hyperlink>
    </w:p>
    <w:p w14:paraId="0EC97283" w14:textId="77777777" w:rsidR="00513601" w:rsidRDefault="00EA6C4C">
      <w:pPr>
        <w:pStyle w:val="TOC3"/>
        <w:rPr>
          <w:noProof/>
        </w:rPr>
      </w:pPr>
      <w:hyperlink w:anchor="_Toc19996563" w:history="1">
        <w:r w:rsidR="00513601" w:rsidRPr="00CD434B">
          <w:rPr>
            <w:rStyle w:val="Hyperlink"/>
            <w:noProof/>
          </w:rPr>
          <w:t>2.3.2.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_Toc19996563 \h </w:instrText>
        </w:r>
        <w:r w:rsidR="00513601">
          <w:rPr>
            <w:noProof/>
            <w:webHidden/>
          </w:rPr>
        </w:r>
        <w:r w:rsidR="00513601">
          <w:rPr>
            <w:noProof/>
            <w:webHidden/>
          </w:rPr>
          <w:fldChar w:fldCharType="separate"/>
        </w:r>
        <w:r w:rsidR="00513601">
          <w:rPr>
            <w:noProof/>
            <w:webHidden/>
          </w:rPr>
          <w:t>14</w:t>
        </w:r>
        <w:r w:rsidR="00513601">
          <w:rPr>
            <w:noProof/>
            <w:webHidden/>
          </w:rPr>
          <w:fldChar w:fldCharType="end"/>
        </w:r>
      </w:hyperlink>
    </w:p>
    <w:p w14:paraId="2A3D2ABC" w14:textId="77777777" w:rsidR="00513601" w:rsidRDefault="00EA6C4C">
      <w:pPr>
        <w:pStyle w:val="TOC3"/>
        <w:rPr>
          <w:noProof/>
        </w:rPr>
      </w:pPr>
      <w:hyperlink w:anchor="_Toc19996564" w:history="1">
        <w:r w:rsidR="00513601" w:rsidRPr="00CD434B">
          <w:rPr>
            <w:rStyle w:val="Hyperlink"/>
            <w:noProof/>
          </w:rPr>
          <w:t>2.3.3.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_Toc19996564 \h </w:instrText>
        </w:r>
        <w:r w:rsidR="00513601">
          <w:rPr>
            <w:noProof/>
            <w:webHidden/>
          </w:rPr>
        </w:r>
        <w:r w:rsidR="00513601">
          <w:rPr>
            <w:noProof/>
            <w:webHidden/>
          </w:rPr>
          <w:fldChar w:fldCharType="separate"/>
        </w:r>
        <w:r w:rsidR="00513601">
          <w:rPr>
            <w:noProof/>
            <w:webHidden/>
          </w:rPr>
          <w:t>14</w:t>
        </w:r>
        <w:r w:rsidR="00513601">
          <w:rPr>
            <w:noProof/>
            <w:webHidden/>
          </w:rPr>
          <w:fldChar w:fldCharType="end"/>
        </w:r>
      </w:hyperlink>
    </w:p>
    <w:p w14:paraId="13828743" w14:textId="77777777" w:rsidR="00513601" w:rsidRDefault="00EA6C4C">
      <w:pPr>
        <w:pStyle w:val="TOC3"/>
        <w:rPr>
          <w:noProof/>
        </w:rPr>
      </w:pPr>
      <w:hyperlink w:anchor="_Toc19996565" w:history="1">
        <w:r w:rsidR="00513601" w:rsidRPr="00CD434B">
          <w:rPr>
            <w:rStyle w:val="Hyperlink"/>
            <w:noProof/>
          </w:rPr>
          <w:t>2.3.4.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_Toc19996565 \h </w:instrText>
        </w:r>
        <w:r w:rsidR="00513601">
          <w:rPr>
            <w:noProof/>
            <w:webHidden/>
          </w:rPr>
        </w:r>
        <w:r w:rsidR="00513601">
          <w:rPr>
            <w:noProof/>
            <w:webHidden/>
          </w:rPr>
          <w:fldChar w:fldCharType="separate"/>
        </w:r>
        <w:r w:rsidR="00513601">
          <w:rPr>
            <w:noProof/>
            <w:webHidden/>
          </w:rPr>
          <w:t>14</w:t>
        </w:r>
        <w:r w:rsidR="00513601">
          <w:rPr>
            <w:noProof/>
            <w:webHidden/>
          </w:rPr>
          <w:fldChar w:fldCharType="end"/>
        </w:r>
      </w:hyperlink>
    </w:p>
    <w:p w14:paraId="02006FF2" w14:textId="77777777" w:rsidR="00513601" w:rsidRDefault="00EA6C4C">
      <w:pPr>
        <w:pStyle w:val="TOC3"/>
        <w:rPr>
          <w:noProof/>
        </w:rPr>
      </w:pPr>
      <w:hyperlink w:anchor="_Toc19996566" w:history="1">
        <w:r w:rsidR="00513601" w:rsidRPr="00CD434B">
          <w:rPr>
            <w:rStyle w:val="Hyperlink"/>
            <w:noProof/>
          </w:rPr>
          <w:t>2.3.5.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_Toc19996566 \h </w:instrText>
        </w:r>
        <w:r w:rsidR="00513601">
          <w:rPr>
            <w:noProof/>
            <w:webHidden/>
          </w:rPr>
        </w:r>
        <w:r w:rsidR="00513601">
          <w:rPr>
            <w:noProof/>
            <w:webHidden/>
          </w:rPr>
          <w:fldChar w:fldCharType="separate"/>
        </w:r>
        <w:r w:rsidR="00513601">
          <w:rPr>
            <w:noProof/>
            <w:webHidden/>
          </w:rPr>
          <w:t>14</w:t>
        </w:r>
        <w:r w:rsidR="00513601">
          <w:rPr>
            <w:noProof/>
            <w:webHidden/>
          </w:rPr>
          <w:fldChar w:fldCharType="end"/>
        </w:r>
      </w:hyperlink>
    </w:p>
    <w:p w14:paraId="710862A7" w14:textId="77777777" w:rsidR="00513601" w:rsidRDefault="00EA6C4C">
      <w:pPr>
        <w:pStyle w:val="TOC3"/>
        <w:rPr>
          <w:noProof/>
        </w:rPr>
      </w:pPr>
      <w:hyperlink w:anchor="_Toc19996567" w:history="1">
        <w:r w:rsidR="00513601" w:rsidRPr="00CD434B">
          <w:rPr>
            <w:rStyle w:val="Hyperlink"/>
            <w:noProof/>
          </w:rPr>
          <w:t>2.3.6.</w:t>
        </w:r>
        <w:r w:rsidR="00513601">
          <w:rPr>
            <w:noProof/>
          </w:rPr>
          <w:tab/>
        </w:r>
        <w:r w:rsidR="00513601" w:rsidRPr="00CD434B">
          <w:rPr>
            <w:rStyle w:val="Hyperlink"/>
            <w:noProof/>
          </w:rPr>
          <w:t>POST CONDITIONS</w:t>
        </w:r>
        <w:r w:rsidR="00513601">
          <w:rPr>
            <w:noProof/>
            <w:webHidden/>
          </w:rPr>
          <w:tab/>
        </w:r>
        <w:r w:rsidR="00513601">
          <w:rPr>
            <w:noProof/>
            <w:webHidden/>
          </w:rPr>
          <w:fldChar w:fldCharType="begin"/>
        </w:r>
        <w:r w:rsidR="00513601">
          <w:rPr>
            <w:noProof/>
            <w:webHidden/>
          </w:rPr>
          <w:instrText xml:space="preserve"> PAGEREF _Toc19996567 \h </w:instrText>
        </w:r>
        <w:r w:rsidR="00513601">
          <w:rPr>
            <w:noProof/>
            <w:webHidden/>
          </w:rPr>
        </w:r>
        <w:r w:rsidR="00513601">
          <w:rPr>
            <w:noProof/>
            <w:webHidden/>
          </w:rPr>
          <w:fldChar w:fldCharType="separate"/>
        </w:r>
        <w:r w:rsidR="00513601">
          <w:rPr>
            <w:noProof/>
            <w:webHidden/>
          </w:rPr>
          <w:t>15</w:t>
        </w:r>
        <w:r w:rsidR="00513601">
          <w:rPr>
            <w:noProof/>
            <w:webHidden/>
          </w:rPr>
          <w:fldChar w:fldCharType="end"/>
        </w:r>
      </w:hyperlink>
    </w:p>
    <w:p w14:paraId="0E76256B" w14:textId="77777777" w:rsidR="00513601" w:rsidRDefault="00EA6C4C">
      <w:pPr>
        <w:pStyle w:val="TOC3"/>
        <w:rPr>
          <w:noProof/>
        </w:rPr>
      </w:pPr>
      <w:hyperlink w:anchor="_Toc19996568" w:history="1">
        <w:r w:rsidR="00513601" w:rsidRPr="00CD434B">
          <w:rPr>
            <w:rStyle w:val="Hyperlink"/>
            <w:noProof/>
          </w:rPr>
          <w:t>2.3.7.</w:t>
        </w:r>
        <w:r w:rsidR="00513601">
          <w:rPr>
            <w:noProof/>
          </w:rPr>
          <w:tab/>
        </w:r>
        <w:r w:rsidR="00513601" w:rsidRPr="00CD434B">
          <w:rPr>
            <w:rStyle w:val="Hyperlink"/>
            <w:noProof/>
          </w:rPr>
          <w:t>ALTERNATE FLOWS</w:t>
        </w:r>
        <w:r w:rsidR="00513601">
          <w:rPr>
            <w:noProof/>
            <w:webHidden/>
          </w:rPr>
          <w:tab/>
        </w:r>
        <w:r w:rsidR="00513601">
          <w:rPr>
            <w:noProof/>
            <w:webHidden/>
          </w:rPr>
          <w:fldChar w:fldCharType="begin"/>
        </w:r>
        <w:r w:rsidR="00513601">
          <w:rPr>
            <w:noProof/>
            <w:webHidden/>
          </w:rPr>
          <w:instrText xml:space="preserve"> PAGEREF _Toc19996568 \h </w:instrText>
        </w:r>
        <w:r w:rsidR="00513601">
          <w:rPr>
            <w:noProof/>
            <w:webHidden/>
          </w:rPr>
        </w:r>
        <w:r w:rsidR="00513601">
          <w:rPr>
            <w:noProof/>
            <w:webHidden/>
          </w:rPr>
          <w:fldChar w:fldCharType="separate"/>
        </w:r>
        <w:r w:rsidR="00513601">
          <w:rPr>
            <w:noProof/>
            <w:webHidden/>
          </w:rPr>
          <w:t>15</w:t>
        </w:r>
        <w:r w:rsidR="00513601">
          <w:rPr>
            <w:noProof/>
            <w:webHidden/>
          </w:rPr>
          <w:fldChar w:fldCharType="end"/>
        </w:r>
      </w:hyperlink>
    </w:p>
    <w:p w14:paraId="6F3CEF83" w14:textId="77777777" w:rsidR="00513601" w:rsidRDefault="00EA6C4C">
      <w:pPr>
        <w:pStyle w:val="TOC4"/>
      </w:pPr>
      <w:hyperlink w:anchor="_Toc19996569" w:history="1">
        <w:r w:rsidR="00513601" w:rsidRPr="00CD434B">
          <w:rPr>
            <w:rStyle w:val="Hyperlink"/>
          </w:rPr>
          <w:t>2.3.7.1.</w:t>
        </w:r>
        <w:r w:rsidR="00513601">
          <w:tab/>
        </w:r>
        <w:r w:rsidR="00513601" w:rsidRPr="00CD434B">
          <w:rPr>
            <w:rStyle w:val="Hyperlink"/>
          </w:rPr>
          <w:t>AF1: AGENCY ALREADY EXISITS IN THE SYSTEM</w:t>
        </w:r>
        <w:r w:rsidR="00513601">
          <w:rPr>
            <w:webHidden/>
          </w:rPr>
          <w:tab/>
        </w:r>
        <w:r w:rsidR="00513601">
          <w:rPr>
            <w:webHidden/>
          </w:rPr>
          <w:fldChar w:fldCharType="begin"/>
        </w:r>
        <w:r w:rsidR="00513601">
          <w:rPr>
            <w:webHidden/>
          </w:rPr>
          <w:instrText xml:space="preserve"> PAGEREF _Toc19996569 \h </w:instrText>
        </w:r>
        <w:r w:rsidR="00513601">
          <w:rPr>
            <w:webHidden/>
          </w:rPr>
        </w:r>
        <w:r w:rsidR="00513601">
          <w:rPr>
            <w:webHidden/>
          </w:rPr>
          <w:fldChar w:fldCharType="separate"/>
        </w:r>
        <w:r w:rsidR="00513601">
          <w:rPr>
            <w:webHidden/>
          </w:rPr>
          <w:t>15</w:t>
        </w:r>
        <w:r w:rsidR="00513601">
          <w:rPr>
            <w:webHidden/>
          </w:rPr>
          <w:fldChar w:fldCharType="end"/>
        </w:r>
      </w:hyperlink>
    </w:p>
    <w:p w14:paraId="691288B7" w14:textId="77777777" w:rsidR="00513601" w:rsidRDefault="00EA6C4C">
      <w:pPr>
        <w:pStyle w:val="TOC4"/>
      </w:pPr>
      <w:hyperlink w:anchor="_Toc19996570" w:history="1">
        <w:r w:rsidR="00513601" w:rsidRPr="00CD434B">
          <w:rPr>
            <w:rStyle w:val="Hyperlink"/>
          </w:rPr>
          <w:t>2.3.7.2.</w:t>
        </w:r>
        <w:r w:rsidR="00513601">
          <w:tab/>
        </w:r>
        <w:r w:rsidR="00513601" w:rsidRPr="00CD434B">
          <w:rPr>
            <w:rStyle w:val="Hyperlink"/>
          </w:rPr>
          <w:t>AF2: NEW AGENCY</w:t>
        </w:r>
        <w:r w:rsidR="00513601">
          <w:rPr>
            <w:webHidden/>
          </w:rPr>
          <w:tab/>
        </w:r>
        <w:r w:rsidR="00513601">
          <w:rPr>
            <w:webHidden/>
          </w:rPr>
          <w:fldChar w:fldCharType="begin"/>
        </w:r>
        <w:r w:rsidR="00513601">
          <w:rPr>
            <w:webHidden/>
          </w:rPr>
          <w:instrText xml:space="preserve"> PAGEREF _Toc19996570 \h </w:instrText>
        </w:r>
        <w:r w:rsidR="00513601">
          <w:rPr>
            <w:webHidden/>
          </w:rPr>
        </w:r>
        <w:r w:rsidR="00513601">
          <w:rPr>
            <w:webHidden/>
          </w:rPr>
          <w:fldChar w:fldCharType="separate"/>
        </w:r>
        <w:r w:rsidR="00513601">
          <w:rPr>
            <w:webHidden/>
          </w:rPr>
          <w:t>15</w:t>
        </w:r>
        <w:r w:rsidR="00513601">
          <w:rPr>
            <w:webHidden/>
          </w:rPr>
          <w:fldChar w:fldCharType="end"/>
        </w:r>
      </w:hyperlink>
    </w:p>
    <w:p w14:paraId="59FDEDAE" w14:textId="77777777" w:rsidR="00513601" w:rsidRDefault="00EA6C4C">
      <w:pPr>
        <w:pStyle w:val="TOC3"/>
        <w:rPr>
          <w:noProof/>
        </w:rPr>
      </w:pPr>
      <w:hyperlink w:anchor="_Toc19996571" w:history="1">
        <w:r w:rsidR="00513601" w:rsidRPr="00CD434B">
          <w:rPr>
            <w:rStyle w:val="Hyperlink"/>
            <w:noProof/>
          </w:rPr>
          <w:t>2.3.8.</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_Toc19996571 \h </w:instrText>
        </w:r>
        <w:r w:rsidR="00513601">
          <w:rPr>
            <w:noProof/>
            <w:webHidden/>
          </w:rPr>
        </w:r>
        <w:r w:rsidR="00513601">
          <w:rPr>
            <w:noProof/>
            <w:webHidden/>
          </w:rPr>
          <w:fldChar w:fldCharType="separate"/>
        </w:r>
        <w:r w:rsidR="00513601">
          <w:rPr>
            <w:noProof/>
            <w:webHidden/>
          </w:rPr>
          <w:t>15</w:t>
        </w:r>
        <w:r w:rsidR="00513601">
          <w:rPr>
            <w:noProof/>
            <w:webHidden/>
          </w:rPr>
          <w:fldChar w:fldCharType="end"/>
        </w:r>
      </w:hyperlink>
    </w:p>
    <w:p w14:paraId="44DAF7C1" w14:textId="77777777" w:rsidR="00513601" w:rsidRDefault="00EA6C4C">
      <w:pPr>
        <w:pStyle w:val="TOC3"/>
        <w:rPr>
          <w:noProof/>
        </w:rPr>
      </w:pPr>
      <w:hyperlink w:anchor="_Toc19996572" w:history="1">
        <w:r w:rsidR="00513601" w:rsidRPr="00CD434B">
          <w:rPr>
            <w:rStyle w:val="Hyperlink"/>
            <w:noProof/>
          </w:rPr>
          <w:t>2.3.9.</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_Toc19996572 \h </w:instrText>
        </w:r>
        <w:r w:rsidR="00513601">
          <w:rPr>
            <w:noProof/>
            <w:webHidden/>
          </w:rPr>
        </w:r>
        <w:r w:rsidR="00513601">
          <w:rPr>
            <w:noProof/>
            <w:webHidden/>
          </w:rPr>
          <w:fldChar w:fldCharType="separate"/>
        </w:r>
        <w:r w:rsidR="00513601">
          <w:rPr>
            <w:noProof/>
            <w:webHidden/>
          </w:rPr>
          <w:t>16</w:t>
        </w:r>
        <w:r w:rsidR="00513601">
          <w:rPr>
            <w:noProof/>
            <w:webHidden/>
          </w:rPr>
          <w:fldChar w:fldCharType="end"/>
        </w:r>
      </w:hyperlink>
    </w:p>
    <w:p w14:paraId="0BEF1BED" w14:textId="77777777" w:rsidR="00513601" w:rsidRDefault="00EA6C4C">
      <w:pPr>
        <w:pStyle w:val="TOC2"/>
        <w:rPr>
          <w:noProof/>
        </w:rPr>
      </w:pPr>
      <w:hyperlink w:anchor="_Toc19996573" w:history="1">
        <w:r w:rsidR="00513601" w:rsidRPr="00CD434B">
          <w:rPr>
            <w:rStyle w:val="Hyperlink"/>
            <w:noProof/>
          </w:rPr>
          <w:t>2.4.</w:t>
        </w:r>
        <w:r w:rsidR="00513601">
          <w:rPr>
            <w:noProof/>
          </w:rPr>
          <w:tab/>
        </w:r>
        <w:r w:rsidR="00513601" w:rsidRPr="00CD434B">
          <w:rPr>
            <w:rStyle w:val="Hyperlink"/>
            <w:noProof/>
          </w:rPr>
          <w:t>UC4: DOT REVIEW PROCESS</w:t>
        </w:r>
        <w:r w:rsidR="00513601">
          <w:rPr>
            <w:noProof/>
            <w:webHidden/>
          </w:rPr>
          <w:tab/>
        </w:r>
        <w:r w:rsidR="00513601">
          <w:rPr>
            <w:noProof/>
            <w:webHidden/>
          </w:rPr>
          <w:fldChar w:fldCharType="begin"/>
        </w:r>
        <w:r w:rsidR="00513601">
          <w:rPr>
            <w:noProof/>
            <w:webHidden/>
          </w:rPr>
          <w:instrText xml:space="preserve"> PAGEREF _Toc19996573 \h </w:instrText>
        </w:r>
        <w:r w:rsidR="00513601">
          <w:rPr>
            <w:noProof/>
            <w:webHidden/>
          </w:rPr>
        </w:r>
        <w:r w:rsidR="00513601">
          <w:rPr>
            <w:noProof/>
            <w:webHidden/>
          </w:rPr>
          <w:fldChar w:fldCharType="separate"/>
        </w:r>
        <w:r w:rsidR="00513601">
          <w:rPr>
            <w:noProof/>
            <w:webHidden/>
          </w:rPr>
          <w:t>16</w:t>
        </w:r>
        <w:r w:rsidR="00513601">
          <w:rPr>
            <w:noProof/>
            <w:webHidden/>
          </w:rPr>
          <w:fldChar w:fldCharType="end"/>
        </w:r>
      </w:hyperlink>
    </w:p>
    <w:p w14:paraId="344D465E" w14:textId="77777777" w:rsidR="00513601" w:rsidRDefault="00EA6C4C">
      <w:pPr>
        <w:pStyle w:val="TOC3"/>
        <w:rPr>
          <w:noProof/>
        </w:rPr>
      </w:pPr>
      <w:hyperlink w:anchor="_Toc19996574" w:history="1">
        <w:r w:rsidR="00513601" w:rsidRPr="00CD434B">
          <w:rPr>
            <w:rStyle w:val="Hyperlink"/>
            <w:noProof/>
          </w:rPr>
          <w:t>2.4.1.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_Toc19996574 \h </w:instrText>
        </w:r>
        <w:r w:rsidR="00513601">
          <w:rPr>
            <w:noProof/>
            <w:webHidden/>
          </w:rPr>
        </w:r>
        <w:r w:rsidR="00513601">
          <w:rPr>
            <w:noProof/>
            <w:webHidden/>
          </w:rPr>
          <w:fldChar w:fldCharType="separate"/>
        </w:r>
        <w:r w:rsidR="00513601">
          <w:rPr>
            <w:noProof/>
            <w:webHidden/>
          </w:rPr>
          <w:t>16</w:t>
        </w:r>
        <w:r w:rsidR="00513601">
          <w:rPr>
            <w:noProof/>
            <w:webHidden/>
          </w:rPr>
          <w:fldChar w:fldCharType="end"/>
        </w:r>
      </w:hyperlink>
    </w:p>
    <w:p w14:paraId="23B73FC3" w14:textId="77777777" w:rsidR="00513601" w:rsidRDefault="00EA6C4C">
      <w:pPr>
        <w:pStyle w:val="TOC3"/>
        <w:rPr>
          <w:noProof/>
        </w:rPr>
      </w:pPr>
      <w:hyperlink w:anchor="_Toc19996575" w:history="1">
        <w:r w:rsidR="00513601" w:rsidRPr="00CD434B">
          <w:rPr>
            <w:rStyle w:val="Hyperlink"/>
            <w:noProof/>
          </w:rPr>
          <w:t>2.4.2.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_Toc19996575 \h </w:instrText>
        </w:r>
        <w:r w:rsidR="00513601">
          <w:rPr>
            <w:noProof/>
            <w:webHidden/>
          </w:rPr>
        </w:r>
        <w:r w:rsidR="00513601">
          <w:rPr>
            <w:noProof/>
            <w:webHidden/>
          </w:rPr>
          <w:fldChar w:fldCharType="separate"/>
        </w:r>
        <w:r w:rsidR="00513601">
          <w:rPr>
            <w:noProof/>
            <w:webHidden/>
          </w:rPr>
          <w:t>16</w:t>
        </w:r>
        <w:r w:rsidR="00513601">
          <w:rPr>
            <w:noProof/>
            <w:webHidden/>
          </w:rPr>
          <w:fldChar w:fldCharType="end"/>
        </w:r>
      </w:hyperlink>
    </w:p>
    <w:p w14:paraId="50444A93" w14:textId="77777777" w:rsidR="00513601" w:rsidRDefault="00EA6C4C">
      <w:pPr>
        <w:pStyle w:val="TOC3"/>
        <w:rPr>
          <w:noProof/>
        </w:rPr>
      </w:pPr>
      <w:hyperlink w:anchor="_Toc19996576" w:history="1">
        <w:r w:rsidR="00513601" w:rsidRPr="00CD434B">
          <w:rPr>
            <w:rStyle w:val="Hyperlink"/>
            <w:noProof/>
          </w:rPr>
          <w:t>2.4.3.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_Toc19996576 \h </w:instrText>
        </w:r>
        <w:r w:rsidR="00513601">
          <w:rPr>
            <w:noProof/>
            <w:webHidden/>
          </w:rPr>
        </w:r>
        <w:r w:rsidR="00513601">
          <w:rPr>
            <w:noProof/>
            <w:webHidden/>
          </w:rPr>
          <w:fldChar w:fldCharType="separate"/>
        </w:r>
        <w:r w:rsidR="00513601">
          <w:rPr>
            <w:noProof/>
            <w:webHidden/>
          </w:rPr>
          <w:t>16</w:t>
        </w:r>
        <w:r w:rsidR="00513601">
          <w:rPr>
            <w:noProof/>
            <w:webHidden/>
          </w:rPr>
          <w:fldChar w:fldCharType="end"/>
        </w:r>
      </w:hyperlink>
    </w:p>
    <w:p w14:paraId="18BE8189" w14:textId="77777777" w:rsidR="00513601" w:rsidRDefault="00EA6C4C">
      <w:pPr>
        <w:pStyle w:val="TOC3"/>
        <w:rPr>
          <w:noProof/>
        </w:rPr>
      </w:pPr>
      <w:hyperlink w:anchor="_Toc19996577" w:history="1">
        <w:r w:rsidR="00513601" w:rsidRPr="00CD434B">
          <w:rPr>
            <w:rStyle w:val="Hyperlink"/>
            <w:noProof/>
          </w:rPr>
          <w:t>2.4.4.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_Toc19996577 \h </w:instrText>
        </w:r>
        <w:r w:rsidR="00513601">
          <w:rPr>
            <w:noProof/>
            <w:webHidden/>
          </w:rPr>
        </w:r>
        <w:r w:rsidR="00513601">
          <w:rPr>
            <w:noProof/>
            <w:webHidden/>
          </w:rPr>
          <w:fldChar w:fldCharType="separate"/>
        </w:r>
        <w:r w:rsidR="00513601">
          <w:rPr>
            <w:noProof/>
            <w:webHidden/>
          </w:rPr>
          <w:t>16</w:t>
        </w:r>
        <w:r w:rsidR="00513601">
          <w:rPr>
            <w:noProof/>
            <w:webHidden/>
          </w:rPr>
          <w:fldChar w:fldCharType="end"/>
        </w:r>
      </w:hyperlink>
    </w:p>
    <w:p w14:paraId="74699CB4" w14:textId="77777777" w:rsidR="00513601" w:rsidRDefault="00EA6C4C">
      <w:pPr>
        <w:pStyle w:val="TOC3"/>
        <w:rPr>
          <w:noProof/>
        </w:rPr>
      </w:pPr>
      <w:hyperlink w:anchor="_Toc19996578" w:history="1">
        <w:r w:rsidR="00513601" w:rsidRPr="00CD434B">
          <w:rPr>
            <w:rStyle w:val="Hyperlink"/>
            <w:noProof/>
          </w:rPr>
          <w:t>2.4.5.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_Toc19996578 \h </w:instrText>
        </w:r>
        <w:r w:rsidR="00513601">
          <w:rPr>
            <w:noProof/>
            <w:webHidden/>
          </w:rPr>
        </w:r>
        <w:r w:rsidR="00513601">
          <w:rPr>
            <w:noProof/>
            <w:webHidden/>
          </w:rPr>
          <w:fldChar w:fldCharType="separate"/>
        </w:r>
        <w:r w:rsidR="00513601">
          <w:rPr>
            <w:noProof/>
            <w:webHidden/>
          </w:rPr>
          <w:t>16</w:t>
        </w:r>
        <w:r w:rsidR="00513601">
          <w:rPr>
            <w:noProof/>
            <w:webHidden/>
          </w:rPr>
          <w:fldChar w:fldCharType="end"/>
        </w:r>
      </w:hyperlink>
    </w:p>
    <w:p w14:paraId="41B68351" w14:textId="77777777" w:rsidR="00513601" w:rsidRDefault="00EA6C4C">
      <w:pPr>
        <w:pStyle w:val="TOC3"/>
        <w:rPr>
          <w:noProof/>
        </w:rPr>
      </w:pPr>
      <w:hyperlink w:anchor="_Toc19996579" w:history="1">
        <w:r w:rsidR="00513601" w:rsidRPr="00CD434B">
          <w:rPr>
            <w:rStyle w:val="Hyperlink"/>
            <w:noProof/>
          </w:rPr>
          <w:t>2.4.6.</w:t>
        </w:r>
        <w:r w:rsidR="00513601">
          <w:rPr>
            <w:noProof/>
          </w:rPr>
          <w:tab/>
        </w:r>
        <w:r w:rsidR="00513601" w:rsidRPr="00CD434B">
          <w:rPr>
            <w:rStyle w:val="Hyperlink"/>
            <w:noProof/>
          </w:rPr>
          <w:t>POST CONDITIONS</w:t>
        </w:r>
        <w:r w:rsidR="00513601">
          <w:rPr>
            <w:noProof/>
            <w:webHidden/>
          </w:rPr>
          <w:tab/>
        </w:r>
        <w:r w:rsidR="00513601">
          <w:rPr>
            <w:noProof/>
            <w:webHidden/>
          </w:rPr>
          <w:fldChar w:fldCharType="begin"/>
        </w:r>
        <w:r w:rsidR="00513601">
          <w:rPr>
            <w:noProof/>
            <w:webHidden/>
          </w:rPr>
          <w:instrText xml:space="preserve"> PAGEREF _Toc19996579 \h </w:instrText>
        </w:r>
        <w:r w:rsidR="00513601">
          <w:rPr>
            <w:noProof/>
            <w:webHidden/>
          </w:rPr>
        </w:r>
        <w:r w:rsidR="00513601">
          <w:rPr>
            <w:noProof/>
            <w:webHidden/>
          </w:rPr>
          <w:fldChar w:fldCharType="separate"/>
        </w:r>
        <w:r w:rsidR="00513601">
          <w:rPr>
            <w:noProof/>
            <w:webHidden/>
          </w:rPr>
          <w:t>17</w:t>
        </w:r>
        <w:r w:rsidR="00513601">
          <w:rPr>
            <w:noProof/>
            <w:webHidden/>
          </w:rPr>
          <w:fldChar w:fldCharType="end"/>
        </w:r>
      </w:hyperlink>
    </w:p>
    <w:p w14:paraId="3A9F00A5" w14:textId="77777777" w:rsidR="00513601" w:rsidRDefault="00EA6C4C">
      <w:pPr>
        <w:pStyle w:val="TOC3"/>
        <w:rPr>
          <w:noProof/>
        </w:rPr>
      </w:pPr>
      <w:hyperlink w:anchor="_Toc19996580" w:history="1">
        <w:r w:rsidR="00513601" w:rsidRPr="00CD434B">
          <w:rPr>
            <w:rStyle w:val="Hyperlink"/>
            <w:noProof/>
          </w:rPr>
          <w:t>2.4.7.</w:t>
        </w:r>
        <w:r w:rsidR="00513601">
          <w:rPr>
            <w:noProof/>
          </w:rPr>
          <w:tab/>
        </w:r>
        <w:r w:rsidR="00513601" w:rsidRPr="00CD434B">
          <w:rPr>
            <w:rStyle w:val="Hyperlink"/>
            <w:noProof/>
          </w:rPr>
          <w:t>ALTERNATE FLOWS</w:t>
        </w:r>
        <w:r w:rsidR="00513601">
          <w:rPr>
            <w:noProof/>
            <w:webHidden/>
          </w:rPr>
          <w:tab/>
        </w:r>
        <w:r w:rsidR="00513601">
          <w:rPr>
            <w:noProof/>
            <w:webHidden/>
          </w:rPr>
          <w:fldChar w:fldCharType="begin"/>
        </w:r>
        <w:r w:rsidR="00513601">
          <w:rPr>
            <w:noProof/>
            <w:webHidden/>
          </w:rPr>
          <w:instrText xml:space="preserve"> PAGEREF _Toc19996580 \h </w:instrText>
        </w:r>
        <w:r w:rsidR="00513601">
          <w:rPr>
            <w:noProof/>
            <w:webHidden/>
          </w:rPr>
        </w:r>
        <w:r w:rsidR="00513601">
          <w:rPr>
            <w:noProof/>
            <w:webHidden/>
          </w:rPr>
          <w:fldChar w:fldCharType="separate"/>
        </w:r>
        <w:r w:rsidR="00513601">
          <w:rPr>
            <w:noProof/>
            <w:webHidden/>
          </w:rPr>
          <w:t>17</w:t>
        </w:r>
        <w:r w:rsidR="00513601">
          <w:rPr>
            <w:noProof/>
            <w:webHidden/>
          </w:rPr>
          <w:fldChar w:fldCharType="end"/>
        </w:r>
      </w:hyperlink>
    </w:p>
    <w:p w14:paraId="6686A2C9" w14:textId="77777777" w:rsidR="00513601" w:rsidRDefault="00EA6C4C">
      <w:pPr>
        <w:pStyle w:val="TOC4"/>
      </w:pPr>
      <w:hyperlink w:anchor="_Toc19996581" w:history="1">
        <w:r w:rsidR="00513601" w:rsidRPr="00CD434B">
          <w:rPr>
            <w:rStyle w:val="Hyperlink"/>
          </w:rPr>
          <w:t>2.4.7.1.</w:t>
        </w:r>
        <w:r w:rsidR="00513601">
          <w:tab/>
        </w:r>
        <w:r w:rsidR="00513601" w:rsidRPr="00CD434B">
          <w:rPr>
            <w:rStyle w:val="Hyperlink"/>
          </w:rPr>
          <w:t>AF1: REJECT</w:t>
        </w:r>
        <w:r w:rsidR="00513601">
          <w:rPr>
            <w:webHidden/>
          </w:rPr>
          <w:tab/>
        </w:r>
        <w:r w:rsidR="00513601">
          <w:rPr>
            <w:webHidden/>
          </w:rPr>
          <w:fldChar w:fldCharType="begin"/>
        </w:r>
        <w:r w:rsidR="00513601">
          <w:rPr>
            <w:webHidden/>
          </w:rPr>
          <w:instrText xml:space="preserve"> PAGEREF _Toc19996581 \h </w:instrText>
        </w:r>
        <w:r w:rsidR="00513601">
          <w:rPr>
            <w:webHidden/>
          </w:rPr>
        </w:r>
        <w:r w:rsidR="00513601">
          <w:rPr>
            <w:webHidden/>
          </w:rPr>
          <w:fldChar w:fldCharType="separate"/>
        </w:r>
        <w:r w:rsidR="00513601">
          <w:rPr>
            <w:webHidden/>
          </w:rPr>
          <w:t>17</w:t>
        </w:r>
        <w:r w:rsidR="00513601">
          <w:rPr>
            <w:webHidden/>
          </w:rPr>
          <w:fldChar w:fldCharType="end"/>
        </w:r>
      </w:hyperlink>
    </w:p>
    <w:p w14:paraId="223BF6D4" w14:textId="77777777" w:rsidR="00513601" w:rsidRDefault="00EA6C4C">
      <w:pPr>
        <w:pStyle w:val="TOC4"/>
      </w:pPr>
      <w:hyperlink w:anchor="_Toc19996582" w:history="1">
        <w:r w:rsidR="00513601" w:rsidRPr="00CD434B">
          <w:rPr>
            <w:rStyle w:val="Hyperlink"/>
          </w:rPr>
          <w:t>2.4.7.1.1.</w:t>
        </w:r>
        <w:r w:rsidR="00513601">
          <w:tab/>
        </w:r>
        <w:r w:rsidR="00513601" w:rsidRPr="00CD434B">
          <w:rPr>
            <w:rStyle w:val="Hyperlink"/>
          </w:rPr>
          <w:t>BUSINESS RULES</w:t>
        </w:r>
        <w:r w:rsidR="00513601">
          <w:rPr>
            <w:webHidden/>
          </w:rPr>
          <w:tab/>
        </w:r>
        <w:r w:rsidR="00513601">
          <w:rPr>
            <w:webHidden/>
          </w:rPr>
          <w:fldChar w:fldCharType="begin"/>
        </w:r>
        <w:r w:rsidR="00513601">
          <w:rPr>
            <w:webHidden/>
          </w:rPr>
          <w:instrText xml:space="preserve"> PAGEREF _Toc19996582 \h </w:instrText>
        </w:r>
        <w:r w:rsidR="00513601">
          <w:rPr>
            <w:webHidden/>
          </w:rPr>
        </w:r>
        <w:r w:rsidR="00513601">
          <w:rPr>
            <w:webHidden/>
          </w:rPr>
          <w:fldChar w:fldCharType="separate"/>
        </w:r>
        <w:r w:rsidR="00513601">
          <w:rPr>
            <w:webHidden/>
          </w:rPr>
          <w:t>17</w:t>
        </w:r>
        <w:r w:rsidR="00513601">
          <w:rPr>
            <w:webHidden/>
          </w:rPr>
          <w:fldChar w:fldCharType="end"/>
        </w:r>
      </w:hyperlink>
    </w:p>
    <w:p w14:paraId="5493BFD0" w14:textId="77777777" w:rsidR="00513601" w:rsidRDefault="00EA6C4C">
      <w:pPr>
        <w:pStyle w:val="TOC4"/>
      </w:pPr>
      <w:hyperlink w:anchor="_Toc19996583" w:history="1">
        <w:r w:rsidR="00513601" w:rsidRPr="00CD434B">
          <w:rPr>
            <w:rStyle w:val="Hyperlink"/>
          </w:rPr>
          <w:t>2.4.7.1.2.</w:t>
        </w:r>
        <w:r w:rsidR="00513601">
          <w:tab/>
        </w:r>
        <w:r w:rsidR="00513601" w:rsidRPr="00CD434B">
          <w:rPr>
            <w:rStyle w:val="Hyperlink"/>
          </w:rPr>
          <w:t>POST CONDITIONS</w:t>
        </w:r>
        <w:r w:rsidR="00513601">
          <w:rPr>
            <w:webHidden/>
          </w:rPr>
          <w:tab/>
        </w:r>
        <w:r w:rsidR="00513601">
          <w:rPr>
            <w:webHidden/>
          </w:rPr>
          <w:fldChar w:fldCharType="begin"/>
        </w:r>
        <w:r w:rsidR="00513601">
          <w:rPr>
            <w:webHidden/>
          </w:rPr>
          <w:instrText xml:space="preserve"> PAGEREF _Toc19996583 \h </w:instrText>
        </w:r>
        <w:r w:rsidR="00513601">
          <w:rPr>
            <w:webHidden/>
          </w:rPr>
        </w:r>
        <w:r w:rsidR="00513601">
          <w:rPr>
            <w:webHidden/>
          </w:rPr>
          <w:fldChar w:fldCharType="separate"/>
        </w:r>
        <w:r w:rsidR="00513601">
          <w:rPr>
            <w:webHidden/>
          </w:rPr>
          <w:t>17</w:t>
        </w:r>
        <w:r w:rsidR="00513601">
          <w:rPr>
            <w:webHidden/>
          </w:rPr>
          <w:fldChar w:fldCharType="end"/>
        </w:r>
      </w:hyperlink>
    </w:p>
    <w:p w14:paraId="0AF7D909" w14:textId="77777777" w:rsidR="00513601" w:rsidRDefault="00EA6C4C">
      <w:pPr>
        <w:pStyle w:val="TOC4"/>
      </w:pPr>
      <w:hyperlink w:anchor="_Toc19996584" w:history="1">
        <w:r w:rsidR="00513601" w:rsidRPr="00CD434B">
          <w:rPr>
            <w:rStyle w:val="Hyperlink"/>
          </w:rPr>
          <w:t>2.4.7.2.</w:t>
        </w:r>
        <w:r w:rsidR="00513601">
          <w:tab/>
        </w:r>
        <w:r w:rsidR="00513601" w:rsidRPr="00CD434B">
          <w:rPr>
            <w:rStyle w:val="Hyperlink"/>
          </w:rPr>
          <w:t>AF2: NEED MORE INFORMATION</w:t>
        </w:r>
        <w:r w:rsidR="00513601">
          <w:rPr>
            <w:webHidden/>
          </w:rPr>
          <w:tab/>
        </w:r>
        <w:r w:rsidR="00513601">
          <w:rPr>
            <w:webHidden/>
          </w:rPr>
          <w:fldChar w:fldCharType="begin"/>
        </w:r>
        <w:r w:rsidR="00513601">
          <w:rPr>
            <w:webHidden/>
          </w:rPr>
          <w:instrText xml:space="preserve"> PAGEREF _Toc19996584 \h </w:instrText>
        </w:r>
        <w:r w:rsidR="00513601">
          <w:rPr>
            <w:webHidden/>
          </w:rPr>
        </w:r>
        <w:r w:rsidR="00513601">
          <w:rPr>
            <w:webHidden/>
          </w:rPr>
          <w:fldChar w:fldCharType="separate"/>
        </w:r>
        <w:r w:rsidR="00513601">
          <w:rPr>
            <w:webHidden/>
          </w:rPr>
          <w:t>17</w:t>
        </w:r>
        <w:r w:rsidR="00513601">
          <w:rPr>
            <w:webHidden/>
          </w:rPr>
          <w:fldChar w:fldCharType="end"/>
        </w:r>
      </w:hyperlink>
    </w:p>
    <w:p w14:paraId="143DB97C" w14:textId="77777777" w:rsidR="00513601" w:rsidRDefault="00EA6C4C">
      <w:pPr>
        <w:pStyle w:val="TOC4"/>
      </w:pPr>
      <w:hyperlink w:anchor="_Toc19996585" w:history="1">
        <w:r w:rsidR="00513601" w:rsidRPr="00CD434B">
          <w:rPr>
            <w:rStyle w:val="Hyperlink"/>
          </w:rPr>
          <w:t>2.4.7.2.1.</w:t>
        </w:r>
        <w:r w:rsidR="00513601">
          <w:tab/>
        </w:r>
        <w:r w:rsidR="00513601" w:rsidRPr="00CD434B">
          <w:rPr>
            <w:rStyle w:val="Hyperlink"/>
          </w:rPr>
          <w:t>BUSINESS RULES</w:t>
        </w:r>
        <w:r w:rsidR="00513601">
          <w:rPr>
            <w:webHidden/>
          </w:rPr>
          <w:tab/>
        </w:r>
        <w:r w:rsidR="00513601">
          <w:rPr>
            <w:webHidden/>
          </w:rPr>
          <w:fldChar w:fldCharType="begin"/>
        </w:r>
        <w:r w:rsidR="00513601">
          <w:rPr>
            <w:webHidden/>
          </w:rPr>
          <w:instrText xml:space="preserve"> PAGEREF _Toc19996585 \h </w:instrText>
        </w:r>
        <w:r w:rsidR="00513601">
          <w:rPr>
            <w:webHidden/>
          </w:rPr>
        </w:r>
        <w:r w:rsidR="00513601">
          <w:rPr>
            <w:webHidden/>
          </w:rPr>
          <w:fldChar w:fldCharType="separate"/>
        </w:r>
        <w:r w:rsidR="00513601">
          <w:rPr>
            <w:webHidden/>
          </w:rPr>
          <w:t>18</w:t>
        </w:r>
        <w:r w:rsidR="00513601">
          <w:rPr>
            <w:webHidden/>
          </w:rPr>
          <w:fldChar w:fldCharType="end"/>
        </w:r>
      </w:hyperlink>
    </w:p>
    <w:p w14:paraId="3A7311CD" w14:textId="77777777" w:rsidR="00513601" w:rsidRDefault="00EA6C4C">
      <w:pPr>
        <w:pStyle w:val="TOC4"/>
      </w:pPr>
      <w:hyperlink w:anchor="_Toc19996586" w:history="1">
        <w:r w:rsidR="00513601" w:rsidRPr="00CD434B">
          <w:rPr>
            <w:rStyle w:val="Hyperlink"/>
          </w:rPr>
          <w:t>2.4.7.2.2.</w:t>
        </w:r>
        <w:r w:rsidR="00513601">
          <w:tab/>
        </w:r>
        <w:r w:rsidR="00513601" w:rsidRPr="00CD434B">
          <w:rPr>
            <w:rStyle w:val="Hyperlink"/>
          </w:rPr>
          <w:t>POST CONDITIONS</w:t>
        </w:r>
        <w:r w:rsidR="00513601">
          <w:rPr>
            <w:webHidden/>
          </w:rPr>
          <w:tab/>
        </w:r>
        <w:r w:rsidR="00513601">
          <w:rPr>
            <w:webHidden/>
          </w:rPr>
          <w:fldChar w:fldCharType="begin"/>
        </w:r>
        <w:r w:rsidR="00513601">
          <w:rPr>
            <w:webHidden/>
          </w:rPr>
          <w:instrText xml:space="preserve"> PAGEREF _Toc19996586 \h </w:instrText>
        </w:r>
        <w:r w:rsidR="00513601">
          <w:rPr>
            <w:webHidden/>
          </w:rPr>
        </w:r>
        <w:r w:rsidR="00513601">
          <w:rPr>
            <w:webHidden/>
          </w:rPr>
          <w:fldChar w:fldCharType="separate"/>
        </w:r>
        <w:r w:rsidR="00513601">
          <w:rPr>
            <w:webHidden/>
          </w:rPr>
          <w:t>18</w:t>
        </w:r>
        <w:r w:rsidR="00513601">
          <w:rPr>
            <w:webHidden/>
          </w:rPr>
          <w:fldChar w:fldCharType="end"/>
        </w:r>
      </w:hyperlink>
    </w:p>
    <w:p w14:paraId="7E64BE62" w14:textId="77777777" w:rsidR="00513601" w:rsidRDefault="00EA6C4C">
      <w:pPr>
        <w:pStyle w:val="TOC3"/>
        <w:rPr>
          <w:noProof/>
        </w:rPr>
      </w:pPr>
      <w:hyperlink w:anchor="_Toc19996587" w:history="1">
        <w:r w:rsidR="00513601" w:rsidRPr="00CD434B">
          <w:rPr>
            <w:rStyle w:val="Hyperlink"/>
            <w:noProof/>
          </w:rPr>
          <w:t>2.4.8.</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_Toc19996587 \h </w:instrText>
        </w:r>
        <w:r w:rsidR="00513601">
          <w:rPr>
            <w:noProof/>
            <w:webHidden/>
          </w:rPr>
        </w:r>
        <w:r w:rsidR="00513601">
          <w:rPr>
            <w:noProof/>
            <w:webHidden/>
          </w:rPr>
          <w:fldChar w:fldCharType="separate"/>
        </w:r>
        <w:r w:rsidR="00513601">
          <w:rPr>
            <w:noProof/>
            <w:webHidden/>
          </w:rPr>
          <w:t>18</w:t>
        </w:r>
        <w:r w:rsidR="00513601">
          <w:rPr>
            <w:noProof/>
            <w:webHidden/>
          </w:rPr>
          <w:fldChar w:fldCharType="end"/>
        </w:r>
      </w:hyperlink>
    </w:p>
    <w:p w14:paraId="33D7268E" w14:textId="77777777" w:rsidR="00513601" w:rsidRDefault="00EA6C4C">
      <w:pPr>
        <w:pStyle w:val="TOC3"/>
        <w:rPr>
          <w:noProof/>
        </w:rPr>
      </w:pPr>
      <w:hyperlink w:anchor="_Toc19996588" w:history="1">
        <w:r w:rsidR="00513601" w:rsidRPr="00CD434B">
          <w:rPr>
            <w:rStyle w:val="Hyperlink"/>
            <w:noProof/>
          </w:rPr>
          <w:t>2.4.9.</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_Toc19996588 \h </w:instrText>
        </w:r>
        <w:r w:rsidR="00513601">
          <w:rPr>
            <w:noProof/>
            <w:webHidden/>
          </w:rPr>
        </w:r>
        <w:r w:rsidR="00513601">
          <w:rPr>
            <w:noProof/>
            <w:webHidden/>
          </w:rPr>
          <w:fldChar w:fldCharType="separate"/>
        </w:r>
        <w:r w:rsidR="00513601">
          <w:rPr>
            <w:noProof/>
            <w:webHidden/>
          </w:rPr>
          <w:t>18</w:t>
        </w:r>
        <w:r w:rsidR="00513601">
          <w:rPr>
            <w:noProof/>
            <w:webHidden/>
          </w:rPr>
          <w:fldChar w:fldCharType="end"/>
        </w:r>
      </w:hyperlink>
    </w:p>
    <w:p w14:paraId="795385F4" w14:textId="77777777" w:rsidR="00513601" w:rsidRDefault="00EA6C4C">
      <w:pPr>
        <w:pStyle w:val="TOC2"/>
        <w:rPr>
          <w:noProof/>
        </w:rPr>
      </w:pPr>
      <w:hyperlink w:anchor="_Toc19996589" w:history="1">
        <w:r w:rsidR="00513601" w:rsidRPr="00CD434B">
          <w:rPr>
            <w:rStyle w:val="Hyperlink"/>
            <w:noProof/>
          </w:rPr>
          <w:t>2.5.</w:t>
        </w:r>
        <w:r w:rsidR="00513601">
          <w:rPr>
            <w:noProof/>
          </w:rPr>
          <w:tab/>
        </w:r>
        <w:r w:rsidR="00513601" w:rsidRPr="00CD434B">
          <w:rPr>
            <w:rStyle w:val="Hyperlink"/>
            <w:noProof/>
          </w:rPr>
          <w:t>UC5: DIVISION CREATION - AGENCY</w:t>
        </w:r>
        <w:r w:rsidR="00513601">
          <w:rPr>
            <w:noProof/>
            <w:webHidden/>
          </w:rPr>
          <w:tab/>
        </w:r>
        <w:r w:rsidR="00513601">
          <w:rPr>
            <w:noProof/>
            <w:webHidden/>
          </w:rPr>
          <w:fldChar w:fldCharType="begin"/>
        </w:r>
        <w:r w:rsidR="00513601">
          <w:rPr>
            <w:noProof/>
            <w:webHidden/>
          </w:rPr>
          <w:instrText xml:space="preserve"> PAGEREF _Toc19996589 \h </w:instrText>
        </w:r>
        <w:r w:rsidR="00513601">
          <w:rPr>
            <w:noProof/>
            <w:webHidden/>
          </w:rPr>
        </w:r>
        <w:r w:rsidR="00513601">
          <w:rPr>
            <w:noProof/>
            <w:webHidden/>
          </w:rPr>
          <w:fldChar w:fldCharType="separate"/>
        </w:r>
        <w:r w:rsidR="00513601">
          <w:rPr>
            <w:noProof/>
            <w:webHidden/>
          </w:rPr>
          <w:t>18</w:t>
        </w:r>
        <w:r w:rsidR="00513601">
          <w:rPr>
            <w:noProof/>
            <w:webHidden/>
          </w:rPr>
          <w:fldChar w:fldCharType="end"/>
        </w:r>
      </w:hyperlink>
    </w:p>
    <w:p w14:paraId="214808C6" w14:textId="77777777" w:rsidR="00513601" w:rsidRDefault="00EA6C4C">
      <w:pPr>
        <w:pStyle w:val="TOC3"/>
        <w:rPr>
          <w:noProof/>
        </w:rPr>
      </w:pPr>
      <w:hyperlink w:anchor="_Toc19996590" w:history="1">
        <w:r w:rsidR="00513601" w:rsidRPr="00CD434B">
          <w:rPr>
            <w:rStyle w:val="Hyperlink"/>
            <w:noProof/>
          </w:rPr>
          <w:t>2.5.1.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_Toc19996590 \h </w:instrText>
        </w:r>
        <w:r w:rsidR="00513601">
          <w:rPr>
            <w:noProof/>
            <w:webHidden/>
          </w:rPr>
        </w:r>
        <w:r w:rsidR="00513601">
          <w:rPr>
            <w:noProof/>
            <w:webHidden/>
          </w:rPr>
          <w:fldChar w:fldCharType="separate"/>
        </w:r>
        <w:r w:rsidR="00513601">
          <w:rPr>
            <w:noProof/>
            <w:webHidden/>
          </w:rPr>
          <w:t>18</w:t>
        </w:r>
        <w:r w:rsidR="00513601">
          <w:rPr>
            <w:noProof/>
            <w:webHidden/>
          </w:rPr>
          <w:fldChar w:fldCharType="end"/>
        </w:r>
      </w:hyperlink>
    </w:p>
    <w:p w14:paraId="4C025A14" w14:textId="77777777" w:rsidR="00513601" w:rsidRDefault="00EA6C4C">
      <w:pPr>
        <w:pStyle w:val="TOC3"/>
        <w:rPr>
          <w:noProof/>
        </w:rPr>
      </w:pPr>
      <w:hyperlink w:anchor="_Toc19996591" w:history="1">
        <w:r w:rsidR="00513601" w:rsidRPr="00CD434B">
          <w:rPr>
            <w:rStyle w:val="Hyperlink"/>
            <w:noProof/>
          </w:rPr>
          <w:t>2.5.2.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_Toc19996591 \h </w:instrText>
        </w:r>
        <w:r w:rsidR="00513601">
          <w:rPr>
            <w:noProof/>
            <w:webHidden/>
          </w:rPr>
        </w:r>
        <w:r w:rsidR="00513601">
          <w:rPr>
            <w:noProof/>
            <w:webHidden/>
          </w:rPr>
          <w:fldChar w:fldCharType="separate"/>
        </w:r>
        <w:r w:rsidR="00513601">
          <w:rPr>
            <w:noProof/>
            <w:webHidden/>
          </w:rPr>
          <w:t>19</w:t>
        </w:r>
        <w:r w:rsidR="00513601">
          <w:rPr>
            <w:noProof/>
            <w:webHidden/>
          </w:rPr>
          <w:fldChar w:fldCharType="end"/>
        </w:r>
      </w:hyperlink>
    </w:p>
    <w:p w14:paraId="6E6113CF" w14:textId="77777777" w:rsidR="00513601" w:rsidRDefault="00EA6C4C">
      <w:pPr>
        <w:pStyle w:val="TOC3"/>
        <w:rPr>
          <w:noProof/>
        </w:rPr>
      </w:pPr>
      <w:hyperlink w:anchor="_Toc19996592" w:history="1">
        <w:r w:rsidR="00513601" w:rsidRPr="00CD434B">
          <w:rPr>
            <w:rStyle w:val="Hyperlink"/>
            <w:noProof/>
          </w:rPr>
          <w:t>2.5.3.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_Toc19996592 \h </w:instrText>
        </w:r>
        <w:r w:rsidR="00513601">
          <w:rPr>
            <w:noProof/>
            <w:webHidden/>
          </w:rPr>
        </w:r>
        <w:r w:rsidR="00513601">
          <w:rPr>
            <w:noProof/>
            <w:webHidden/>
          </w:rPr>
          <w:fldChar w:fldCharType="separate"/>
        </w:r>
        <w:r w:rsidR="00513601">
          <w:rPr>
            <w:noProof/>
            <w:webHidden/>
          </w:rPr>
          <w:t>19</w:t>
        </w:r>
        <w:r w:rsidR="00513601">
          <w:rPr>
            <w:noProof/>
            <w:webHidden/>
          </w:rPr>
          <w:fldChar w:fldCharType="end"/>
        </w:r>
      </w:hyperlink>
    </w:p>
    <w:p w14:paraId="1711BD36" w14:textId="77777777" w:rsidR="00513601" w:rsidRDefault="00EA6C4C">
      <w:pPr>
        <w:pStyle w:val="TOC3"/>
        <w:rPr>
          <w:noProof/>
        </w:rPr>
      </w:pPr>
      <w:hyperlink w:anchor="_Toc19996593" w:history="1">
        <w:r w:rsidR="00513601" w:rsidRPr="00CD434B">
          <w:rPr>
            <w:rStyle w:val="Hyperlink"/>
            <w:noProof/>
          </w:rPr>
          <w:t>2.5.4.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_Toc19996593 \h </w:instrText>
        </w:r>
        <w:r w:rsidR="00513601">
          <w:rPr>
            <w:noProof/>
            <w:webHidden/>
          </w:rPr>
        </w:r>
        <w:r w:rsidR="00513601">
          <w:rPr>
            <w:noProof/>
            <w:webHidden/>
          </w:rPr>
          <w:fldChar w:fldCharType="separate"/>
        </w:r>
        <w:r w:rsidR="00513601">
          <w:rPr>
            <w:noProof/>
            <w:webHidden/>
          </w:rPr>
          <w:t>19</w:t>
        </w:r>
        <w:r w:rsidR="00513601">
          <w:rPr>
            <w:noProof/>
            <w:webHidden/>
          </w:rPr>
          <w:fldChar w:fldCharType="end"/>
        </w:r>
      </w:hyperlink>
    </w:p>
    <w:p w14:paraId="600091F2" w14:textId="77777777" w:rsidR="00513601" w:rsidRDefault="00EA6C4C">
      <w:pPr>
        <w:pStyle w:val="TOC3"/>
        <w:rPr>
          <w:noProof/>
        </w:rPr>
      </w:pPr>
      <w:hyperlink w:anchor="_Toc19996594" w:history="1">
        <w:r w:rsidR="00513601" w:rsidRPr="00CD434B">
          <w:rPr>
            <w:rStyle w:val="Hyperlink"/>
            <w:noProof/>
          </w:rPr>
          <w:t>2.5.5.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_Toc19996594 \h </w:instrText>
        </w:r>
        <w:r w:rsidR="00513601">
          <w:rPr>
            <w:noProof/>
            <w:webHidden/>
          </w:rPr>
        </w:r>
        <w:r w:rsidR="00513601">
          <w:rPr>
            <w:noProof/>
            <w:webHidden/>
          </w:rPr>
          <w:fldChar w:fldCharType="separate"/>
        </w:r>
        <w:r w:rsidR="00513601">
          <w:rPr>
            <w:noProof/>
            <w:webHidden/>
          </w:rPr>
          <w:t>19</w:t>
        </w:r>
        <w:r w:rsidR="00513601">
          <w:rPr>
            <w:noProof/>
            <w:webHidden/>
          </w:rPr>
          <w:fldChar w:fldCharType="end"/>
        </w:r>
      </w:hyperlink>
    </w:p>
    <w:p w14:paraId="27FAF947" w14:textId="77777777" w:rsidR="00513601" w:rsidRDefault="00EA6C4C">
      <w:pPr>
        <w:pStyle w:val="TOC3"/>
        <w:rPr>
          <w:noProof/>
        </w:rPr>
      </w:pPr>
      <w:hyperlink w:anchor="_Toc19996595" w:history="1">
        <w:r w:rsidR="00513601" w:rsidRPr="00CD434B">
          <w:rPr>
            <w:rStyle w:val="Hyperlink"/>
            <w:noProof/>
          </w:rPr>
          <w:t>2.5.6.</w:t>
        </w:r>
        <w:r w:rsidR="00513601">
          <w:rPr>
            <w:noProof/>
          </w:rPr>
          <w:tab/>
        </w:r>
        <w:r w:rsidR="00513601" w:rsidRPr="00CD434B">
          <w:rPr>
            <w:rStyle w:val="Hyperlink"/>
            <w:noProof/>
          </w:rPr>
          <w:t>POST CONDITIONS</w:t>
        </w:r>
        <w:r w:rsidR="00513601">
          <w:rPr>
            <w:noProof/>
            <w:webHidden/>
          </w:rPr>
          <w:tab/>
        </w:r>
        <w:r w:rsidR="00513601">
          <w:rPr>
            <w:noProof/>
            <w:webHidden/>
          </w:rPr>
          <w:fldChar w:fldCharType="begin"/>
        </w:r>
        <w:r w:rsidR="00513601">
          <w:rPr>
            <w:noProof/>
            <w:webHidden/>
          </w:rPr>
          <w:instrText xml:space="preserve"> PAGEREF _Toc19996595 \h </w:instrText>
        </w:r>
        <w:r w:rsidR="00513601">
          <w:rPr>
            <w:noProof/>
            <w:webHidden/>
          </w:rPr>
        </w:r>
        <w:r w:rsidR="00513601">
          <w:rPr>
            <w:noProof/>
            <w:webHidden/>
          </w:rPr>
          <w:fldChar w:fldCharType="separate"/>
        </w:r>
        <w:r w:rsidR="00513601">
          <w:rPr>
            <w:noProof/>
            <w:webHidden/>
          </w:rPr>
          <w:t>19</w:t>
        </w:r>
        <w:r w:rsidR="00513601">
          <w:rPr>
            <w:noProof/>
            <w:webHidden/>
          </w:rPr>
          <w:fldChar w:fldCharType="end"/>
        </w:r>
      </w:hyperlink>
    </w:p>
    <w:p w14:paraId="7E086CD0" w14:textId="77777777" w:rsidR="00513601" w:rsidRDefault="00EA6C4C">
      <w:pPr>
        <w:pStyle w:val="TOC3"/>
        <w:rPr>
          <w:noProof/>
        </w:rPr>
      </w:pPr>
      <w:hyperlink w:anchor="_Toc19996596" w:history="1">
        <w:r w:rsidR="00513601" w:rsidRPr="00CD434B">
          <w:rPr>
            <w:rStyle w:val="Hyperlink"/>
            <w:noProof/>
          </w:rPr>
          <w:t>2.5.7.</w:t>
        </w:r>
        <w:r w:rsidR="00513601">
          <w:rPr>
            <w:noProof/>
          </w:rPr>
          <w:tab/>
        </w:r>
        <w:r w:rsidR="00513601" w:rsidRPr="00CD434B">
          <w:rPr>
            <w:rStyle w:val="Hyperlink"/>
            <w:noProof/>
          </w:rPr>
          <w:t>ALTERNATE FLOWS</w:t>
        </w:r>
        <w:r w:rsidR="00513601">
          <w:rPr>
            <w:noProof/>
            <w:webHidden/>
          </w:rPr>
          <w:tab/>
        </w:r>
        <w:r w:rsidR="00513601">
          <w:rPr>
            <w:noProof/>
            <w:webHidden/>
          </w:rPr>
          <w:fldChar w:fldCharType="begin"/>
        </w:r>
        <w:r w:rsidR="00513601">
          <w:rPr>
            <w:noProof/>
            <w:webHidden/>
          </w:rPr>
          <w:instrText xml:space="preserve"> PAGEREF _Toc19996596 \h </w:instrText>
        </w:r>
        <w:r w:rsidR="00513601">
          <w:rPr>
            <w:noProof/>
            <w:webHidden/>
          </w:rPr>
        </w:r>
        <w:r w:rsidR="00513601">
          <w:rPr>
            <w:noProof/>
            <w:webHidden/>
          </w:rPr>
          <w:fldChar w:fldCharType="separate"/>
        </w:r>
        <w:r w:rsidR="00513601">
          <w:rPr>
            <w:noProof/>
            <w:webHidden/>
          </w:rPr>
          <w:t>19</w:t>
        </w:r>
        <w:r w:rsidR="00513601">
          <w:rPr>
            <w:noProof/>
            <w:webHidden/>
          </w:rPr>
          <w:fldChar w:fldCharType="end"/>
        </w:r>
      </w:hyperlink>
    </w:p>
    <w:p w14:paraId="5A3EE34E" w14:textId="77777777" w:rsidR="00513601" w:rsidRDefault="00EA6C4C">
      <w:pPr>
        <w:pStyle w:val="TOC4"/>
      </w:pPr>
      <w:hyperlink w:anchor="_Toc19996597" w:history="1">
        <w:r w:rsidR="00513601" w:rsidRPr="00CD434B">
          <w:rPr>
            <w:rStyle w:val="Hyperlink"/>
          </w:rPr>
          <w:t>2.5.7.1.</w:t>
        </w:r>
        <w:r w:rsidR="00513601">
          <w:tab/>
        </w:r>
        <w:r w:rsidR="00513601" w:rsidRPr="00CD434B">
          <w:rPr>
            <w:rStyle w:val="Hyperlink"/>
          </w:rPr>
          <w:t>AF1: DELETE DIVISION</w:t>
        </w:r>
        <w:r w:rsidR="00513601">
          <w:rPr>
            <w:webHidden/>
          </w:rPr>
          <w:tab/>
        </w:r>
        <w:r w:rsidR="00513601">
          <w:rPr>
            <w:webHidden/>
          </w:rPr>
          <w:fldChar w:fldCharType="begin"/>
        </w:r>
        <w:r w:rsidR="00513601">
          <w:rPr>
            <w:webHidden/>
          </w:rPr>
          <w:instrText xml:space="preserve"> PAGEREF _Toc19996597 \h </w:instrText>
        </w:r>
        <w:r w:rsidR="00513601">
          <w:rPr>
            <w:webHidden/>
          </w:rPr>
        </w:r>
        <w:r w:rsidR="00513601">
          <w:rPr>
            <w:webHidden/>
          </w:rPr>
          <w:fldChar w:fldCharType="separate"/>
        </w:r>
        <w:r w:rsidR="00513601">
          <w:rPr>
            <w:webHidden/>
          </w:rPr>
          <w:t>19</w:t>
        </w:r>
        <w:r w:rsidR="00513601">
          <w:rPr>
            <w:webHidden/>
          </w:rPr>
          <w:fldChar w:fldCharType="end"/>
        </w:r>
      </w:hyperlink>
    </w:p>
    <w:p w14:paraId="0B0DA1E5" w14:textId="77777777" w:rsidR="00513601" w:rsidRDefault="00EA6C4C">
      <w:pPr>
        <w:pStyle w:val="TOC4"/>
      </w:pPr>
      <w:hyperlink w:anchor="_Toc19996598" w:history="1">
        <w:r w:rsidR="00513601" w:rsidRPr="00CD434B">
          <w:rPr>
            <w:rStyle w:val="Hyperlink"/>
          </w:rPr>
          <w:t>2.5.7.1.1.</w:t>
        </w:r>
        <w:r w:rsidR="00513601">
          <w:tab/>
        </w:r>
        <w:r w:rsidR="00513601" w:rsidRPr="00CD434B">
          <w:rPr>
            <w:rStyle w:val="Hyperlink"/>
          </w:rPr>
          <w:t>BUSINESS RULES</w:t>
        </w:r>
        <w:r w:rsidR="00513601">
          <w:rPr>
            <w:webHidden/>
          </w:rPr>
          <w:tab/>
        </w:r>
        <w:r w:rsidR="00513601">
          <w:rPr>
            <w:webHidden/>
          </w:rPr>
          <w:fldChar w:fldCharType="begin"/>
        </w:r>
        <w:r w:rsidR="00513601">
          <w:rPr>
            <w:webHidden/>
          </w:rPr>
          <w:instrText xml:space="preserve"> PAGEREF _Toc19996598 \h </w:instrText>
        </w:r>
        <w:r w:rsidR="00513601">
          <w:rPr>
            <w:webHidden/>
          </w:rPr>
        </w:r>
        <w:r w:rsidR="00513601">
          <w:rPr>
            <w:webHidden/>
          </w:rPr>
          <w:fldChar w:fldCharType="separate"/>
        </w:r>
        <w:r w:rsidR="00513601">
          <w:rPr>
            <w:webHidden/>
          </w:rPr>
          <w:t>19</w:t>
        </w:r>
        <w:r w:rsidR="00513601">
          <w:rPr>
            <w:webHidden/>
          </w:rPr>
          <w:fldChar w:fldCharType="end"/>
        </w:r>
      </w:hyperlink>
    </w:p>
    <w:p w14:paraId="0654C2FE" w14:textId="77777777" w:rsidR="00513601" w:rsidRDefault="00EA6C4C">
      <w:pPr>
        <w:pStyle w:val="TOC4"/>
      </w:pPr>
      <w:hyperlink w:anchor="_Toc19996599" w:history="1">
        <w:r w:rsidR="00513601" w:rsidRPr="00CD434B">
          <w:rPr>
            <w:rStyle w:val="Hyperlink"/>
          </w:rPr>
          <w:t>2.5.7.1.2.</w:t>
        </w:r>
        <w:r w:rsidR="00513601">
          <w:tab/>
        </w:r>
        <w:r w:rsidR="00513601" w:rsidRPr="00CD434B">
          <w:rPr>
            <w:rStyle w:val="Hyperlink"/>
          </w:rPr>
          <w:t>POST CONDITIONS</w:t>
        </w:r>
        <w:r w:rsidR="00513601">
          <w:rPr>
            <w:webHidden/>
          </w:rPr>
          <w:tab/>
        </w:r>
        <w:r w:rsidR="00513601">
          <w:rPr>
            <w:webHidden/>
          </w:rPr>
          <w:fldChar w:fldCharType="begin"/>
        </w:r>
        <w:r w:rsidR="00513601">
          <w:rPr>
            <w:webHidden/>
          </w:rPr>
          <w:instrText xml:space="preserve"> PAGEREF _Toc19996599 \h </w:instrText>
        </w:r>
        <w:r w:rsidR="00513601">
          <w:rPr>
            <w:webHidden/>
          </w:rPr>
        </w:r>
        <w:r w:rsidR="00513601">
          <w:rPr>
            <w:webHidden/>
          </w:rPr>
          <w:fldChar w:fldCharType="separate"/>
        </w:r>
        <w:r w:rsidR="00513601">
          <w:rPr>
            <w:webHidden/>
          </w:rPr>
          <w:t>20</w:t>
        </w:r>
        <w:r w:rsidR="00513601">
          <w:rPr>
            <w:webHidden/>
          </w:rPr>
          <w:fldChar w:fldCharType="end"/>
        </w:r>
      </w:hyperlink>
    </w:p>
    <w:p w14:paraId="40458E0B" w14:textId="77777777" w:rsidR="00513601" w:rsidRDefault="00EA6C4C">
      <w:pPr>
        <w:pStyle w:val="TOC3"/>
        <w:rPr>
          <w:noProof/>
        </w:rPr>
      </w:pPr>
      <w:hyperlink w:anchor="_Toc19996600" w:history="1">
        <w:r w:rsidR="00513601" w:rsidRPr="00CD434B">
          <w:rPr>
            <w:rStyle w:val="Hyperlink"/>
            <w:noProof/>
          </w:rPr>
          <w:t>2.5.8.</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_Toc19996600 \h </w:instrText>
        </w:r>
        <w:r w:rsidR="00513601">
          <w:rPr>
            <w:noProof/>
            <w:webHidden/>
          </w:rPr>
        </w:r>
        <w:r w:rsidR="00513601">
          <w:rPr>
            <w:noProof/>
            <w:webHidden/>
          </w:rPr>
          <w:fldChar w:fldCharType="separate"/>
        </w:r>
        <w:r w:rsidR="00513601">
          <w:rPr>
            <w:noProof/>
            <w:webHidden/>
          </w:rPr>
          <w:t>20</w:t>
        </w:r>
        <w:r w:rsidR="00513601">
          <w:rPr>
            <w:noProof/>
            <w:webHidden/>
          </w:rPr>
          <w:fldChar w:fldCharType="end"/>
        </w:r>
      </w:hyperlink>
    </w:p>
    <w:p w14:paraId="6A527D73" w14:textId="77777777" w:rsidR="00513601" w:rsidRDefault="00EA6C4C">
      <w:pPr>
        <w:pStyle w:val="TOC3"/>
        <w:rPr>
          <w:noProof/>
        </w:rPr>
      </w:pPr>
      <w:hyperlink w:anchor="_Toc19996601" w:history="1">
        <w:r w:rsidR="00513601" w:rsidRPr="00CD434B">
          <w:rPr>
            <w:rStyle w:val="Hyperlink"/>
            <w:noProof/>
          </w:rPr>
          <w:t>2.5.9.</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_Toc19996601 \h </w:instrText>
        </w:r>
        <w:r w:rsidR="00513601">
          <w:rPr>
            <w:noProof/>
            <w:webHidden/>
          </w:rPr>
        </w:r>
        <w:r w:rsidR="00513601">
          <w:rPr>
            <w:noProof/>
            <w:webHidden/>
          </w:rPr>
          <w:fldChar w:fldCharType="separate"/>
        </w:r>
        <w:r w:rsidR="00513601">
          <w:rPr>
            <w:noProof/>
            <w:webHidden/>
          </w:rPr>
          <w:t>20</w:t>
        </w:r>
        <w:r w:rsidR="00513601">
          <w:rPr>
            <w:noProof/>
            <w:webHidden/>
          </w:rPr>
          <w:fldChar w:fldCharType="end"/>
        </w:r>
      </w:hyperlink>
    </w:p>
    <w:p w14:paraId="3E369078" w14:textId="77777777" w:rsidR="00513601" w:rsidRDefault="00EA6C4C">
      <w:pPr>
        <w:pStyle w:val="TOC2"/>
        <w:rPr>
          <w:noProof/>
        </w:rPr>
      </w:pPr>
      <w:hyperlink w:anchor="_Toc19996602" w:history="1">
        <w:r w:rsidR="00513601" w:rsidRPr="00CD434B">
          <w:rPr>
            <w:rStyle w:val="Hyperlink"/>
            <w:noProof/>
          </w:rPr>
          <w:t>2.6.</w:t>
        </w:r>
        <w:r w:rsidR="00513601">
          <w:rPr>
            <w:noProof/>
          </w:rPr>
          <w:tab/>
        </w:r>
        <w:r w:rsidR="00513601" w:rsidRPr="00CD434B">
          <w:rPr>
            <w:rStyle w:val="Hyperlink"/>
            <w:noProof/>
          </w:rPr>
          <w:t>UC6: ACCOUNT CREATION - EXTERNAL ORGANIZATION</w:t>
        </w:r>
        <w:r w:rsidR="00513601">
          <w:rPr>
            <w:noProof/>
            <w:webHidden/>
          </w:rPr>
          <w:tab/>
        </w:r>
        <w:r w:rsidR="00513601">
          <w:rPr>
            <w:noProof/>
            <w:webHidden/>
          </w:rPr>
          <w:fldChar w:fldCharType="begin"/>
        </w:r>
        <w:r w:rsidR="00513601">
          <w:rPr>
            <w:noProof/>
            <w:webHidden/>
          </w:rPr>
          <w:instrText xml:space="preserve"> PAGEREF _Toc19996602 \h </w:instrText>
        </w:r>
        <w:r w:rsidR="00513601">
          <w:rPr>
            <w:noProof/>
            <w:webHidden/>
          </w:rPr>
        </w:r>
        <w:r w:rsidR="00513601">
          <w:rPr>
            <w:noProof/>
            <w:webHidden/>
          </w:rPr>
          <w:fldChar w:fldCharType="separate"/>
        </w:r>
        <w:r w:rsidR="00513601">
          <w:rPr>
            <w:noProof/>
            <w:webHidden/>
          </w:rPr>
          <w:t>20</w:t>
        </w:r>
        <w:r w:rsidR="00513601">
          <w:rPr>
            <w:noProof/>
            <w:webHidden/>
          </w:rPr>
          <w:fldChar w:fldCharType="end"/>
        </w:r>
      </w:hyperlink>
    </w:p>
    <w:p w14:paraId="3D34CA9F" w14:textId="77777777" w:rsidR="00513601" w:rsidRDefault="00EA6C4C">
      <w:pPr>
        <w:pStyle w:val="TOC3"/>
        <w:rPr>
          <w:noProof/>
        </w:rPr>
      </w:pPr>
      <w:hyperlink w:anchor="_Toc19996603" w:history="1">
        <w:r w:rsidR="00513601" w:rsidRPr="00CD434B">
          <w:rPr>
            <w:rStyle w:val="Hyperlink"/>
            <w:noProof/>
          </w:rPr>
          <w:t>2.6.1.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_Toc19996603 \h </w:instrText>
        </w:r>
        <w:r w:rsidR="00513601">
          <w:rPr>
            <w:noProof/>
            <w:webHidden/>
          </w:rPr>
        </w:r>
        <w:r w:rsidR="00513601">
          <w:rPr>
            <w:noProof/>
            <w:webHidden/>
          </w:rPr>
          <w:fldChar w:fldCharType="separate"/>
        </w:r>
        <w:r w:rsidR="00513601">
          <w:rPr>
            <w:noProof/>
            <w:webHidden/>
          </w:rPr>
          <w:t>20</w:t>
        </w:r>
        <w:r w:rsidR="00513601">
          <w:rPr>
            <w:noProof/>
            <w:webHidden/>
          </w:rPr>
          <w:fldChar w:fldCharType="end"/>
        </w:r>
      </w:hyperlink>
    </w:p>
    <w:p w14:paraId="221B2E2E" w14:textId="77777777" w:rsidR="00513601" w:rsidRDefault="00EA6C4C">
      <w:pPr>
        <w:pStyle w:val="TOC3"/>
        <w:rPr>
          <w:noProof/>
        </w:rPr>
      </w:pPr>
      <w:hyperlink w:anchor="_Toc19996604" w:history="1">
        <w:r w:rsidR="00513601" w:rsidRPr="00CD434B">
          <w:rPr>
            <w:rStyle w:val="Hyperlink"/>
            <w:noProof/>
          </w:rPr>
          <w:t>2.6.2.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_Toc19996604 \h </w:instrText>
        </w:r>
        <w:r w:rsidR="00513601">
          <w:rPr>
            <w:noProof/>
            <w:webHidden/>
          </w:rPr>
        </w:r>
        <w:r w:rsidR="00513601">
          <w:rPr>
            <w:noProof/>
            <w:webHidden/>
          </w:rPr>
          <w:fldChar w:fldCharType="separate"/>
        </w:r>
        <w:r w:rsidR="00513601">
          <w:rPr>
            <w:noProof/>
            <w:webHidden/>
          </w:rPr>
          <w:t>20</w:t>
        </w:r>
        <w:r w:rsidR="00513601">
          <w:rPr>
            <w:noProof/>
            <w:webHidden/>
          </w:rPr>
          <w:fldChar w:fldCharType="end"/>
        </w:r>
      </w:hyperlink>
    </w:p>
    <w:p w14:paraId="114F334E" w14:textId="77777777" w:rsidR="00513601" w:rsidRDefault="00EA6C4C">
      <w:pPr>
        <w:pStyle w:val="TOC3"/>
        <w:rPr>
          <w:noProof/>
        </w:rPr>
      </w:pPr>
      <w:hyperlink w:anchor="_Toc19996605" w:history="1">
        <w:r w:rsidR="00513601" w:rsidRPr="00CD434B">
          <w:rPr>
            <w:rStyle w:val="Hyperlink"/>
            <w:noProof/>
          </w:rPr>
          <w:t>2.6.3.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_Toc19996605 \h </w:instrText>
        </w:r>
        <w:r w:rsidR="00513601">
          <w:rPr>
            <w:noProof/>
            <w:webHidden/>
          </w:rPr>
        </w:r>
        <w:r w:rsidR="00513601">
          <w:rPr>
            <w:noProof/>
            <w:webHidden/>
          </w:rPr>
          <w:fldChar w:fldCharType="separate"/>
        </w:r>
        <w:r w:rsidR="00513601">
          <w:rPr>
            <w:noProof/>
            <w:webHidden/>
          </w:rPr>
          <w:t>20</w:t>
        </w:r>
        <w:r w:rsidR="00513601">
          <w:rPr>
            <w:noProof/>
            <w:webHidden/>
          </w:rPr>
          <w:fldChar w:fldCharType="end"/>
        </w:r>
      </w:hyperlink>
    </w:p>
    <w:p w14:paraId="1D01761E" w14:textId="77777777" w:rsidR="00513601" w:rsidRDefault="00EA6C4C">
      <w:pPr>
        <w:pStyle w:val="TOC3"/>
        <w:rPr>
          <w:noProof/>
        </w:rPr>
      </w:pPr>
      <w:hyperlink w:anchor="_Toc19996606" w:history="1">
        <w:r w:rsidR="00513601" w:rsidRPr="00CD434B">
          <w:rPr>
            <w:rStyle w:val="Hyperlink"/>
            <w:noProof/>
          </w:rPr>
          <w:t>2.6.4.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_Toc19996606 \h </w:instrText>
        </w:r>
        <w:r w:rsidR="00513601">
          <w:rPr>
            <w:noProof/>
            <w:webHidden/>
          </w:rPr>
        </w:r>
        <w:r w:rsidR="00513601">
          <w:rPr>
            <w:noProof/>
            <w:webHidden/>
          </w:rPr>
          <w:fldChar w:fldCharType="separate"/>
        </w:r>
        <w:r w:rsidR="00513601">
          <w:rPr>
            <w:noProof/>
            <w:webHidden/>
          </w:rPr>
          <w:t>20</w:t>
        </w:r>
        <w:r w:rsidR="00513601">
          <w:rPr>
            <w:noProof/>
            <w:webHidden/>
          </w:rPr>
          <w:fldChar w:fldCharType="end"/>
        </w:r>
      </w:hyperlink>
    </w:p>
    <w:p w14:paraId="7A95871D" w14:textId="77777777" w:rsidR="00513601" w:rsidRDefault="00EA6C4C">
      <w:pPr>
        <w:pStyle w:val="TOC3"/>
        <w:rPr>
          <w:noProof/>
        </w:rPr>
      </w:pPr>
      <w:hyperlink w:anchor="_Toc19996607" w:history="1">
        <w:r w:rsidR="00513601" w:rsidRPr="00CD434B">
          <w:rPr>
            <w:rStyle w:val="Hyperlink"/>
            <w:noProof/>
          </w:rPr>
          <w:t>2.6.5.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_Toc19996607 \h </w:instrText>
        </w:r>
        <w:r w:rsidR="00513601">
          <w:rPr>
            <w:noProof/>
            <w:webHidden/>
          </w:rPr>
        </w:r>
        <w:r w:rsidR="00513601">
          <w:rPr>
            <w:noProof/>
            <w:webHidden/>
          </w:rPr>
          <w:fldChar w:fldCharType="separate"/>
        </w:r>
        <w:r w:rsidR="00513601">
          <w:rPr>
            <w:noProof/>
            <w:webHidden/>
          </w:rPr>
          <w:t>21</w:t>
        </w:r>
        <w:r w:rsidR="00513601">
          <w:rPr>
            <w:noProof/>
            <w:webHidden/>
          </w:rPr>
          <w:fldChar w:fldCharType="end"/>
        </w:r>
      </w:hyperlink>
    </w:p>
    <w:p w14:paraId="1285413E" w14:textId="77777777" w:rsidR="00513601" w:rsidRDefault="00EA6C4C">
      <w:pPr>
        <w:pStyle w:val="TOC3"/>
        <w:rPr>
          <w:noProof/>
        </w:rPr>
      </w:pPr>
      <w:hyperlink w:anchor="_Toc19996608" w:history="1">
        <w:r w:rsidR="00513601" w:rsidRPr="00CD434B">
          <w:rPr>
            <w:rStyle w:val="Hyperlink"/>
            <w:noProof/>
          </w:rPr>
          <w:t>2.6.6.</w:t>
        </w:r>
        <w:r w:rsidR="00513601">
          <w:rPr>
            <w:noProof/>
          </w:rPr>
          <w:tab/>
        </w:r>
        <w:r w:rsidR="00513601" w:rsidRPr="00CD434B">
          <w:rPr>
            <w:rStyle w:val="Hyperlink"/>
            <w:noProof/>
          </w:rPr>
          <w:t>POST CONDITIONS</w:t>
        </w:r>
        <w:r w:rsidR="00513601">
          <w:rPr>
            <w:noProof/>
            <w:webHidden/>
          </w:rPr>
          <w:tab/>
        </w:r>
        <w:r w:rsidR="00513601">
          <w:rPr>
            <w:noProof/>
            <w:webHidden/>
          </w:rPr>
          <w:fldChar w:fldCharType="begin"/>
        </w:r>
        <w:r w:rsidR="00513601">
          <w:rPr>
            <w:noProof/>
            <w:webHidden/>
          </w:rPr>
          <w:instrText xml:space="preserve"> PAGEREF _Toc19996608 \h </w:instrText>
        </w:r>
        <w:r w:rsidR="00513601">
          <w:rPr>
            <w:noProof/>
            <w:webHidden/>
          </w:rPr>
        </w:r>
        <w:r w:rsidR="00513601">
          <w:rPr>
            <w:noProof/>
            <w:webHidden/>
          </w:rPr>
          <w:fldChar w:fldCharType="separate"/>
        </w:r>
        <w:r w:rsidR="00513601">
          <w:rPr>
            <w:noProof/>
            <w:webHidden/>
          </w:rPr>
          <w:t>21</w:t>
        </w:r>
        <w:r w:rsidR="00513601">
          <w:rPr>
            <w:noProof/>
            <w:webHidden/>
          </w:rPr>
          <w:fldChar w:fldCharType="end"/>
        </w:r>
      </w:hyperlink>
    </w:p>
    <w:p w14:paraId="430D0F2F" w14:textId="77777777" w:rsidR="00513601" w:rsidRDefault="00EA6C4C">
      <w:pPr>
        <w:pStyle w:val="TOC3"/>
        <w:rPr>
          <w:noProof/>
        </w:rPr>
      </w:pPr>
      <w:hyperlink w:anchor="_Toc19996609" w:history="1">
        <w:r w:rsidR="00513601" w:rsidRPr="00CD434B">
          <w:rPr>
            <w:rStyle w:val="Hyperlink"/>
            <w:noProof/>
          </w:rPr>
          <w:t>2.6.7.</w:t>
        </w:r>
        <w:r w:rsidR="00513601">
          <w:rPr>
            <w:noProof/>
          </w:rPr>
          <w:tab/>
        </w:r>
        <w:r w:rsidR="00513601" w:rsidRPr="00CD434B">
          <w:rPr>
            <w:rStyle w:val="Hyperlink"/>
            <w:noProof/>
          </w:rPr>
          <w:t>ALTERNATE FLOWS</w:t>
        </w:r>
        <w:r w:rsidR="00513601">
          <w:rPr>
            <w:noProof/>
            <w:webHidden/>
          </w:rPr>
          <w:tab/>
        </w:r>
        <w:r w:rsidR="00513601">
          <w:rPr>
            <w:noProof/>
            <w:webHidden/>
          </w:rPr>
          <w:fldChar w:fldCharType="begin"/>
        </w:r>
        <w:r w:rsidR="00513601">
          <w:rPr>
            <w:noProof/>
            <w:webHidden/>
          </w:rPr>
          <w:instrText xml:space="preserve"> PAGEREF _Toc19996609 \h </w:instrText>
        </w:r>
        <w:r w:rsidR="00513601">
          <w:rPr>
            <w:noProof/>
            <w:webHidden/>
          </w:rPr>
        </w:r>
        <w:r w:rsidR="00513601">
          <w:rPr>
            <w:noProof/>
            <w:webHidden/>
          </w:rPr>
          <w:fldChar w:fldCharType="separate"/>
        </w:r>
        <w:r w:rsidR="00513601">
          <w:rPr>
            <w:noProof/>
            <w:webHidden/>
          </w:rPr>
          <w:t>21</w:t>
        </w:r>
        <w:r w:rsidR="00513601">
          <w:rPr>
            <w:noProof/>
            <w:webHidden/>
          </w:rPr>
          <w:fldChar w:fldCharType="end"/>
        </w:r>
      </w:hyperlink>
    </w:p>
    <w:p w14:paraId="777AAE62" w14:textId="77777777" w:rsidR="00513601" w:rsidRDefault="00EA6C4C">
      <w:pPr>
        <w:pStyle w:val="TOC4"/>
      </w:pPr>
      <w:hyperlink w:anchor="_Toc19996610" w:history="1">
        <w:r w:rsidR="00513601" w:rsidRPr="00CD434B">
          <w:rPr>
            <w:rStyle w:val="Hyperlink"/>
          </w:rPr>
          <w:t>2.6.7.1.</w:t>
        </w:r>
        <w:r w:rsidR="00513601">
          <w:tab/>
        </w:r>
        <w:r w:rsidR="00513601" w:rsidRPr="00CD434B">
          <w:rPr>
            <w:rStyle w:val="Hyperlink"/>
          </w:rPr>
          <w:t>AF1: ORGANIZATION ALREADY EXISIT IN SYSTEM</w:t>
        </w:r>
        <w:r w:rsidR="00513601">
          <w:rPr>
            <w:webHidden/>
          </w:rPr>
          <w:tab/>
        </w:r>
        <w:r w:rsidR="00513601">
          <w:rPr>
            <w:webHidden/>
          </w:rPr>
          <w:fldChar w:fldCharType="begin"/>
        </w:r>
        <w:r w:rsidR="00513601">
          <w:rPr>
            <w:webHidden/>
          </w:rPr>
          <w:instrText xml:space="preserve"> PAGEREF _Toc19996610 \h </w:instrText>
        </w:r>
        <w:r w:rsidR="00513601">
          <w:rPr>
            <w:webHidden/>
          </w:rPr>
        </w:r>
        <w:r w:rsidR="00513601">
          <w:rPr>
            <w:webHidden/>
          </w:rPr>
          <w:fldChar w:fldCharType="separate"/>
        </w:r>
        <w:r w:rsidR="00513601">
          <w:rPr>
            <w:webHidden/>
          </w:rPr>
          <w:t>21</w:t>
        </w:r>
        <w:r w:rsidR="00513601">
          <w:rPr>
            <w:webHidden/>
          </w:rPr>
          <w:fldChar w:fldCharType="end"/>
        </w:r>
      </w:hyperlink>
    </w:p>
    <w:p w14:paraId="04204268" w14:textId="77777777" w:rsidR="00513601" w:rsidRDefault="00EA6C4C">
      <w:pPr>
        <w:pStyle w:val="TOC3"/>
        <w:rPr>
          <w:noProof/>
        </w:rPr>
      </w:pPr>
      <w:hyperlink w:anchor="_Toc19996611" w:history="1">
        <w:r w:rsidR="00513601" w:rsidRPr="00CD434B">
          <w:rPr>
            <w:rStyle w:val="Hyperlink"/>
            <w:noProof/>
          </w:rPr>
          <w:t>2.6.8.</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_Toc19996611 \h </w:instrText>
        </w:r>
        <w:r w:rsidR="00513601">
          <w:rPr>
            <w:noProof/>
            <w:webHidden/>
          </w:rPr>
        </w:r>
        <w:r w:rsidR="00513601">
          <w:rPr>
            <w:noProof/>
            <w:webHidden/>
          </w:rPr>
          <w:fldChar w:fldCharType="separate"/>
        </w:r>
        <w:r w:rsidR="00513601">
          <w:rPr>
            <w:noProof/>
            <w:webHidden/>
          </w:rPr>
          <w:t>22</w:t>
        </w:r>
        <w:r w:rsidR="00513601">
          <w:rPr>
            <w:noProof/>
            <w:webHidden/>
          </w:rPr>
          <w:fldChar w:fldCharType="end"/>
        </w:r>
      </w:hyperlink>
    </w:p>
    <w:p w14:paraId="6EF09DE8" w14:textId="77777777" w:rsidR="00513601" w:rsidRDefault="00EA6C4C">
      <w:pPr>
        <w:pStyle w:val="TOC3"/>
        <w:rPr>
          <w:noProof/>
        </w:rPr>
      </w:pPr>
      <w:hyperlink w:anchor="_Toc19996612" w:history="1">
        <w:r w:rsidR="00513601" w:rsidRPr="00CD434B">
          <w:rPr>
            <w:rStyle w:val="Hyperlink"/>
            <w:noProof/>
          </w:rPr>
          <w:t>2.6.9.</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_Toc19996612 \h </w:instrText>
        </w:r>
        <w:r w:rsidR="00513601">
          <w:rPr>
            <w:noProof/>
            <w:webHidden/>
          </w:rPr>
        </w:r>
        <w:r w:rsidR="00513601">
          <w:rPr>
            <w:noProof/>
            <w:webHidden/>
          </w:rPr>
          <w:fldChar w:fldCharType="separate"/>
        </w:r>
        <w:r w:rsidR="00513601">
          <w:rPr>
            <w:noProof/>
            <w:webHidden/>
          </w:rPr>
          <w:t>22</w:t>
        </w:r>
        <w:r w:rsidR="00513601">
          <w:rPr>
            <w:noProof/>
            <w:webHidden/>
          </w:rPr>
          <w:fldChar w:fldCharType="end"/>
        </w:r>
      </w:hyperlink>
    </w:p>
    <w:p w14:paraId="1286D07B" w14:textId="77777777" w:rsidR="00513601" w:rsidRDefault="00EA6C4C">
      <w:pPr>
        <w:pStyle w:val="TOC2"/>
        <w:rPr>
          <w:noProof/>
        </w:rPr>
      </w:pPr>
      <w:hyperlink w:anchor="_Toc19996613" w:history="1">
        <w:r w:rsidR="00513601" w:rsidRPr="00CD434B">
          <w:rPr>
            <w:rStyle w:val="Hyperlink"/>
            <w:noProof/>
          </w:rPr>
          <w:t>2.7.</w:t>
        </w:r>
        <w:r w:rsidR="00513601">
          <w:rPr>
            <w:noProof/>
          </w:rPr>
          <w:tab/>
        </w:r>
        <w:r w:rsidR="00513601" w:rsidRPr="00CD434B">
          <w:rPr>
            <w:rStyle w:val="Hyperlink"/>
            <w:noProof/>
          </w:rPr>
          <w:t>UC7: DIVISION CREATION - EXTERNAL ORGANIZATION</w:t>
        </w:r>
        <w:r w:rsidR="00513601">
          <w:rPr>
            <w:noProof/>
            <w:webHidden/>
          </w:rPr>
          <w:tab/>
        </w:r>
        <w:r w:rsidR="00513601">
          <w:rPr>
            <w:noProof/>
            <w:webHidden/>
          </w:rPr>
          <w:fldChar w:fldCharType="begin"/>
        </w:r>
        <w:r w:rsidR="00513601">
          <w:rPr>
            <w:noProof/>
            <w:webHidden/>
          </w:rPr>
          <w:instrText xml:space="preserve"> PAGEREF _Toc19996613 \h </w:instrText>
        </w:r>
        <w:r w:rsidR="00513601">
          <w:rPr>
            <w:noProof/>
            <w:webHidden/>
          </w:rPr>
        </w:r>
        <w:r w:rsidR="00513601">
          <w:rPr>
            <w:noProof/>
            <w:webHidden/>
          </w:rPr>
          <w:fldChar w:fldCharType="separate"/>
        </w:r>
        <w:r w:rsidR="00513601">
          <w:rPr>
            <w:noProof/>
            <w:webHidden/>
          </w:rPr>
          <w:t>22</w:t>
        </w:r>
        <w:r w:rsidR="00513601">
          <w:rPr>
            <w:noProof/>
            <w:webHidden/>
          </w:rPr>
          <w:fldChar w:fldCharType="end"/>
        </w:r>
      </w:hyperlink>
    </w:p>
    <w:p w14:paraId="1736DB07" w14:textId="77777777" w:rsidR="00513601" w:rsidRDefault="00EA6C4C">
      <w:pPr>
        <w:pStyle w:val="TOC3"/>
        <w:rPr>
          <w:noProof/>
        </w:rPr>
      </w:pPr>
      <w:hyperlink w:anchor="_Toc19996614" w:history="1">
        <w:r w:rsidR="00513601" w:rsidRPr="00CD434B">
          <w:rPr>
            <w:rStyle w:val="Hyperlink"/>
            <w:noProof/>
          </w:rPr>
          <w:t>2.7.1.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_Toc19996614 \h </w:instrText>
        </w:r>
        <w:r w:rsidR="00513601">
          <w:rPr>
            <w:noProof/>
            <w:webHidden/>
          </w:rPr>
        </w:r>
        <w:r w:rsidR="00513601">
          <w:rPr>
            <w:noProof/>
            <w:webHidden/>
          </w:rPr>
          <w:fldChar w:fldCharType="separate"/>
        </w:r>
        <w:r w:rsidR="00513601">
          <w:rPr>
            <w:noProof/>
            <w:webHidden/>
          </w:rPr>
          <w:t>22</w:t>
        </w:r>
        <w:r w:rsidR="00513601">
          <w:rPr>
            <w:noProof/>
            <w:webHidden/>
          </w:rPr>
          <w:fldChar w:fldCharType="end"/>
        </w:r>
      </w:hyperlink>
    </w:p>
    <w:p w14:paraId="2D76DBC0" w14:textId="77777777" w:rsidR="00513601" w:rsidRDefault="00EA6C4C">
      <w:pPr>
        <w:pStyle w:val="TOC3"/>
        <w:rPr>
          <w:noProof/>
        </w:rPr>
      </w:pPr>
      <w:hyperlink w:anchor="_Toc19996615" w:history="1">
        <w:r w:rsidR="00513601" w:rsidRPr="00CD434B">
          <w:rPr>
            <w:rStyle w:val="Hyperlink"/>
            <w:noProof/>
          </w:rPr>
          <w:t>2.7.2.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_Toc19996615 \h </w:instrText>
        </w:r>
        <w:r w:rsidR="00513601">
          <w:rPr>
            <w:noProof/>
            <w:webHidden/>
          </w:rPr>
        </w:r>
        <w:r w:rsidR="00513601">
          <w:rPr>
            <w:noProof/>
            <w:webHidden/>
          </w:rPr>
          <w:fldChar w:fldCharType="separate"/>
        </w:r>
        <w:r w:rsidR="00513601">
          <w:rPr>
            <w:noProof/>
            <w:webHidden/>
          </w:rPr>
          <w:t>22</w:t>
        </w:r>
        <w:r w:rsidR="00513601">
          <w:rPr>
            <w:noProof/>
            <w:webHidden/>
          </w:rPr>
          <w:fldChar w:fldCharType="end"/>
        </w:r>
      </w:hyperlink>
    </w:p>
    <w:p w14:paraId="49470068" w14:textId="77777777" w:rsidR="00513601" w:rsidRDefault="00EA6C4C">
      <w:pPr>
        <w:pStyle w:val="TOC3"/>
        <w:rPr>
          <w:noProof/>
        </w:rPr>
      </w:pPr>
      <w:hyperlink w:anchor="_Toc19996616" w:history="1">
        <w:r w:rsidR="00513601" w:rsidRPr="00CD434B">
          <w:rPr>
            <w:rStyle w:val="Hyperlink"/>
            <w:noProof/>
          </w:rPr>
          <w:t>2.7.3.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_Toc19996616 \h </w:instrText>
        </w:r>
        <w:r w:rsidR="00513601">
          <w:rPr>
            <w:noProof/>
            <w:webHidden/>
          </w:rPr>
        </w:r>
        <w:r w:rsidR="00513601">
          <w:rPr>
            <w:noProof/>
            <w:webHidden/>
          </w:rPr>
          <w:fldChar w:fldCharType="separate"/>
        </w:r>
        <w:r w:rsidR="00513601">
          <w:rPr>
            <w:noProof/>
            <w:webHidden/>
          </w:rPr>
          <w:t>22</w:t>
        </w:r>
        <w:r w:rsidR="00513601">
          <w:rPr>
            <w:noProof/>
            <w:webHidden/>
          </w:rPr>
          <w:fldChar w:fldCharType="end"/>
        </w:r>
      </w:hyperlink>
    </w:p>
    <w:p w14:paraId="11168645" w14:textId="77777777" w:rsidR="00513601" w:rsidRDefault="00EA6C4C">
      <w:pPr>
        <w:pStyle w:val="TOC3"/>
        <w:rPr>
          <w:noProof/>
        </w:rPr>
      </w:pPr>
      <w:hyperlink w:anchor="_Toc19996617" w:history="1">
        <w:r w:rsidR="00513601" w:rsidRPr="00CD434B">
          <w:rPr>
            <w:rStyle w:val="Hyperlink"/>
            <w:noProof/>
          </w:rPr>
          <w:t>2.7.4.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_Toc19996617 \h </w:instrText>
        </w:r>
        <w:r w:rsidR="00513601">
          <w:rPr>
            <w:noProof/>
            <w:webHidden/>
          </w:rPr>
        </w:r>
        <w:r w:rsidR="00513601">
          <w:rPr>
            <w:noProof/>
            <w:webHidden/>
          </w:rPr>
          <w:fldChar w:fldCharType="separate"/>
        </w:r>
        <w:r w:rsidR="00513601">
          <w:rPr>
            <w:noProof/>
            <w:webHidden/>
          </w:rPr>
          <w:t>22</w:t>
        </w:r>
        <w:r w:rsidR="00513601">
          <w:rPr>
            <w:noProof/>
            <w:webHidden/>
          </w:rPr>
          <w:fldChar w:fldCharType="end"/>
        </w:r>
      </w:hyperlink>
    </w:p>
    <w:p w14:paraId="157208CD" w14:textId="77777777" w:rsidR="00513601" w:rsidRDefault="00EA6C4C">
      <w:pPr>
        <w:pStyle w:val="TOC3"/>
        <w:rPr>
          <w:noProof/>
        </w:rPr>
      </w:pPr>
      <w:hyperlink w:anchor="_Toc19996618" w:history="1">
        <w:r w:rsidR="00513601" w:rsidRPr="00CD434B">
          <w:rPr>
            <w:rStyle w:val="Hyperlink"/>
            <w:noProof/>
          </w:rPr>
          <w:t>2.7.5.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_Toc19996618 \h </w:instrText>
        </w:r>
        <w:r w:rsidR="00513601">
          <w:rPr>
            <w:noProof/>
            <w:webHidden/>
          </w:rPr>
        </w:r>
        <w:r w:rsidR="00513601">
          <w:rPr>
            <w:noProof/>
            <w:webHidden/>
          </w:rPr>
          <w:fldChar w:fldCharType="separate"/>
        </w:r>
        <w:r w:rsidR="00513601">
          <w:rPr>
            <w:noProof/>
            <w:webHidden/>
          </w:rPr>
          <w:t>23</w:t>
        </w:r>
        <w:r w:rsidR="00513601">
          <w:rPr>
            <w:noProof/>
            <w:webHidden/>
          </w:rPr>
          <w:fldChar w:fldCharType="end"/>
        </w:r>
      </w:hyperlink>
    </w:p>
    <w:p w14:paraId="7968BDDF" w14:textId="77777777" w:rsidR="00513601" w:rsidRDefault="00EA6C4C">
      <w:pPr>
        <w:pStyle w:val="TOC3"/>
        <w:rPr>
          <w:noProof/>
        </w:rPr>
      </w:pPr>
      <w:hyperlink w:anchor="_Toc19996619" w:history="1">
        <w:r w:rsidR="00513601" w:rsidRPr="00CD434B">
          <w:rPr>
            <w:rStyle w:val="Hyperlink"/>
            <w:noProof/>
          </w:rPr>
          <w:t>2.7.6.</w:t>
        </w:r>
        <w:r w:rsidR="00513601">
          <w:rPr>
            <w:noProof/>
          </w:rPr>
          <w:tab/>
        </w:r>
        <w:r w:rsidR="00513601" w:rsidRPr="00CD434B">
          <w:rPr>
            <w:rStyle w:val="Hyperlink"/>
            <w:noProof/>
          </w:rPr>
          <w:t>POST CONDITIONS</w:t>
        </w:r>
        <w:r w:rsidR="00513601">
          <w:rPr>
            <w:noProof/>
            <w:webHidden/>
          </w:rPr>
          <w:tab/>
        </w:r>
        <w:r w:rsidR="00513601">
          <w:rPr>
            <w:noProof/>
            <w:webHidden/>
          </w:rPr>
          <w:fldChar w:fldCharType="begin"/>
        </w:r>
        <w:r w:rsidR="00513601">
          <w:rPr>
            <w:noProof/>
            <w:webHidden/>
          </w:rPr>
          <w:instrText xml:space="preserve"> PAGEREF _Toc19996619 \h </w:instrText>
        </w:r>
        <w:r w:rsidR="00513601">
          <w:rPr>
            <w:noProof/>
            <w:webHidden/>
          </w:rPr>
        </w:r>
        <w:r w:rsidR="00513601">
          <w:rPr>
            <w:noProof/>
            <w:webHidden/>
          </w:rPr>
          <w:fldChar w:fldCharType="separate"/>
        </w:r>
        <w:r w:rsidR="00513601">
          <w:rPr>
            <w:noProof/>
            <w:webHidden/>
          </w:rPr>
          <w:t>23</w:t>
        </w:r>
        <w:r w:rsidR="00513601">
          <w:rPr>
            <w:noProof/>
            <w:webHidden/>
          </w:rPr>
          <w:fldChar w:fldCharType="end"/>
        </w:r>
      </w:hyperlink>
    </w:p>
    <w:p w14:paraId="40078865" w14:textId="77777777" w:rsidR="00513601" w:rsidRDefault="00EA6C4C">
      <w:pPr>
        <w:pStyle w:val="TOC3"/>
        <w:rPr>
          <w:noProof/>
        </w:rPr>
      </w:pPr>
      <w:hyperlink w:anchor="_Toc19996620" w:history="1">
        <w:r w:rsidR="00513601" w:rsidRPr="00CD434B">
          <w:rPr>
            <w:rStyle w:val="Hyperlink"/>
            <w:noProof/>
          </w:rPr>
          <w:t>2.7.7.</w:t>
        </w:r>
        <w:r w:rsidR="00513601">
          <w:rPr>
            <w:noProof/>
          </w:rPr>
          <w:tab/>
        </w:r>
        <w:r w:rsidR="00513601" w:rsidRPr="00CD434B">
          <w:rPr>
            <w:rStyle w:val="Hyperlink"/>
            <w:noProof/>
          </w:rPr>
          <w:t>ALTERNATE FLOWS</w:t>
        </w:r>
        <w:r w:rsidR="00513601">
          <w:rPr>
            <w:noProof/>
            <w:webHidden/>
          </w:rPr>
          <w:tab/>
        </w:r>
        <w:r w:rsidR="00513601">
          <w:rPr>
            <w:noProof/>
            <w:webHidden/>
          </w:rPr>
          <w:fldChar w:fldCharType="begin"/>
        </w:r>
        <w:r w:rsidR="00513601">
          <w:rPr>
            <w:noProof/>
            <w:webHidden/>
          </w:rPr>
          <w:instrText xml:space="preserve"> PAGEREF _Toc19996620 \h </w:instrText>
        </w:r>
        <w:r w:rsidR="00513601">
          <w:rPr>
            <w:noProof/>
            <w:webHidden/>
          </w:rPr>
        </w:r>
        <w:r w:rsidR="00513601">
          <w:rPr>
            <w:noProof/>
            <w:webHidden/>
          </w:rPr>
          <w:fldChar w:fldCharType="separate"/>
        </w:r>
        <w:r w:rsidR="00513601">
          <w:rPr>
            <w:noProof/>
            <w:webHidden/>
          </w:rPr>
          <w:t>23</w:t>
        </w:r>
        <w:r w:rsidR="00513601">
          <w:rPr>
            <w:noProof/>
            <w:webHidden/>
          </w:rPr>
          <w:fldChar w:fldCharType="end"/>
        </w:r>
      </w:hyperlink>
    </w:p>
    <w:p w14:paraId="380631C4" w14:textId="77777777" w:rsidR="00513601" w:rsidRDefault="00EA6C4C">
      <w:pPr>
        <w:pStyle w:val="TOC4"/>
      </w:pPr>
      <w:hyperlink w:anchor="_Toc19996621" w:history="1">
        <w:r w:rsidR="00513601" w:rsidRPr="00CD434B">
          <w:rPr>
            <w:rStyle w:val="Hyperlink"/>
          </w:rPr>
          <w:t>2.7.7.1.</w:t>
        </w:r>
        <w:r w:rsidR="00513601">
          <w:tab/>
        </w:r>
        <w:r w:rsidR="00513601" w:rsidRPr="00CD434B">
          <w:rPr>
            <w:rStyle w:val="Hyperlink"/>
          </w:rPr>
          <w:t>AF1: DELETE DIVISION</w:t>
        </w:r>
        <w:r w:rsidR="00513601">
          <w:rPr>
            <w:webHidden/>
          </w:rPr>
          <w:tab/>
        </w:r>
        <w:r w:rsidR="00513601">
          <w:rPr>
            <w:webHidden/>
          </w:rPr>
          <w:fldChar w:fldCharType="begin"/>
        </w:r>
        <w:r w:rsidR="00513601">
          <w:rPr>
            <w:webHidden/>
          </w:rPr>
          <w:instrText xml:space="preserve"> PAGEREF _Toc19996621 \h </w:instrText>
        </w:r>
        <w:r w:rsidR="00513601">
          <w:rPr>
            <w:webHidden/>
          </w:rPr>
        </w:r>
        <w:r w:rsidR="00513601">
          <w:rPr>
            <w:webHidden/>
          </w:rPr>
          <w:fldChar w:fldCharType="separate"/>
        </w:r>
        <w:r w:rsidR="00513601">
          <w:rPr>
            <w:webHidden/>
          </w:rPr>
          <w:t>23</w:t>
        </w:r>
        <w:r w:rsidR="00513601">
          <w:rPr>
            <w:webHidden/>
          </w:rPr>
          <w:fldChar w:fldCharType="end"/>
        </w:r>
      </w:hyperlink>
    </w:p>
    <w:p w14:paraId="34952162" w14:textId="77777777" w:rsidR="00513601" w:rsidRDefault="00EA6C4C">
      <w:pPr>
        <w:pStyle w:val="TOC4"/>
      </w:pPr>
      <w:hyperlink w:anchor="_Toc19996622" w:history="1">
        <w:r w:rsidR="00513601" w:rsidRPr="00CD434B">
          <w:rPr>
            <w:rStyle w:val="Hyperlink"/>
          </w:rPr>
          <w:t>2.7.7.1.1.</w:t>
        </w:r>
        <w:r w:rsidR="00513601">
          <w:tab/>
        </w:r>
        <w:r w:rsidR="00513601" w:rsidRPr="00CD434B">
          <w:rPr>
            <w:rStyle w:val="Hyperlink"/>
          </w:rPr>
          <w:t>BUSINESS RULES</w:t>
        </w:r>
        <w:r w:rsidR="00513601">
          <w:rPr>
            <w:webHidden/>
          </w:rPr>
          <w:tab/>
        </w:r>
        <w:r w:rsidR="00513601">
          <w:rPr>
            <w:webHidden/>
          </w:rPr>
          <w:fldChar w:fldCharType="begin"/>
        </w:r>
        <w:r w:rsidR="00513601">
          <w:rPr>
            <w:webHidden/>
          </w:rPr>
          <w:instrText xml:space="preserve"> PAGEREF _Toc19996622 \h </w:instrText>
        </w:r>
        <w:r w:rsidR="00513601">
          <w:rPr>
            <w:webHidden/>
          </w:rPr>
        </w:r>
        <w:r w:rsidR="00513601">
          <w:rPr>
            <w:webHidden/>
          </w:rPr>
          <w:fldChar w:fldCharType="separate"/>
        </w:r>
        <w:r w:rsidR="00513601">
          <w:rPr>
            <w:webHidden/>
          </w:rPr>
          <w:t>23</w:t>
        </w:r>
        <w:r w:rsidR="00513601">
          <w:rPr>
            <w:webHidden/>
          </w:rPr>
          <w:fldChar w:fldCharType="end"/>
        </w:r>
      </w:hyperlink>
    </w:p>
    <w:p w14:paraId="013AA8D1" w14:textId="77777777" w:rsidR="00513601" w:rsidRDefault="00EA6C4C">
      <w:pPr>
        <w:pStyle w:val="TOC4"/>
      </w:pPr>
      <w:hyperlink w:anchor="_Toc19996623" w:history="1">
        <w:r w:rsidR="00513601" w:rsidRPr="00CD434B">
          <w:rPr>
            <w:rStyle w:val="Hyperlink"/>
          </w:rPr>
          <w:t>2.7.7.1.2.</w:t>
        </w:r>
        <w:r w:rsidR="00513601">
          <w:tab/>
        </w:r>
        <w:r w:rsidR="00513601" w:rsidRPr="00CD434B">
          <w:rPr>
            <w:rStyle w:val="Hyperlink"/>
          </w:rPr>
          <w:t>POST CONDITIONS</w:t>
        </w:r>
        <w:r w:rsidR="00513601">
          <w:rPr>
            <w:webHidden/>
          </w:rPr>
          <w:tab/>
        </w:r>
        <w:r w:rsidR="00513601">
          <w:rPr>
            <w:webHidden/>
          </w:rPr>
          <w:fldChar w:fldCharType="begin"/>
        </w:r>
        <w:r w:rsidR="00513601">
          <w:rPr>
            <w:webHidden/>
          </w:rPr>
          <w:instrText xml:space="preserve"> PAGEREF _Toc19996623 \h </w:instrText>
        </w:r>
        <w:r w:rsidR="00513601">
          <w:rPr>
            <w:webHidden/>
          </w:rPr>
        </w:r>
        <w:r w:rsidR="00513601">
          <w:rPr>
            <w:webHidden/>
          </w:rPr>
          <w:fldChar w:fldCharType="separate"/>
        </w:r>
        <w:r w:rsidR="00513601">
          <w:rPr>
            <w:webHidden/>
          </w:rPr>
          <w:t>23</w:t>
        </w:r>
        <w:r w:rsidR="00513601">
          <w:rPr>
            <w:webHidden/>
          </w:rPr>
          <w:fldChar w:fldCharType="end"/>
        </w:r>
      </w:hyperlink>
    </w:p>
    <w:p w14:paraId="28D8C188" w14:textId="77777777" w:rsidR="00513601" w:rsidRDefault="00EA6C4C">
      <w:pPr>
        <w:pStyle w:val="TOC3"/>
        <w:rPr>
          <w:noProof/>
        </w:rPr>
      </w:pPr>
      <w:hyperlink w:anchor="_Toc19996624" w:history="1">
        <w:r w:rsidR="00513601" w:rsidRPr="00CD434B">
          <w:rPr>
            <w:rStyle w:val="Hyperlink"/>
            <w:noProof/>
          </w:rPr>
          <w:t>2.7.8.</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_Toc19996624 \h </w:instrText>
        </w:r>
        <w:r w:rsidR="00513601">
          <w:rPr>
            <w:noProof/>
            <w:webHidden/>
          </w:rPr>
        </w:r>
        <w:r w:rsidR="00513601">
          <w:rPr>
            <w:noProof/>
            <w:webHidden/>
          </w:rPr>
          <w:fldChar w:fldCharType="separate"/>
        </w:r>
        <w:r w:rsidR="00513601">
          <w:rPr>
            <w:noProof/>
            <w:webHidden/>
          </w:rPr>
          <w:t>23</w:t>
        </w:r>
        <w:r w:rsidR="00513601">
          <w:rPr>
            <w:noProof/>
            <w:webHidden/>
          </w:rPr>
          <w:fldChar w:fldCharType="end"/>
        </w:r>
      </w:hyperlink>
    </w:p>
    <w:p w14:paraId="30DD58B9" w14:textId="77777777" w:rsidR="00513601" w:rsidRDefault="00EA6C4C">
      <w:pPr>
        <w:pStyle w:val="TOC3"/>
        <w:rPr>
          <w:noProof/>
        </w:rPr>
      </w:pPr>
      <w:hyperlink w:anchor="_Toc19996625" w:history="1">
        <w:r w:rsidR="00513601" w:rsidRPr="00CD434B">
          <w:rPr>
            <w:rStyle w:val="Hyperlink"/>
            <w:noProof/>
          </w:rPr>
          <w:t>2.7.9.</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_Toc19996625 \h </w:instrText>
        </w:r>
        <w:r w:rsidR="00513601">
          <w:rPr>
            <w:noProof/>
            <w:webHidden/>
          </w:rPr>
        </w:r>
        <w:r w:rsidR="00513601">
          <w:rPr>
            <w:noProof/>
            <w:webHidden/>
          </w:rPr>
          <w:fldChar w:fldCharType="separate"/>
        </w:r>
        <w:r w:rsidR="00513601">
          <w:rPr>
            <w:noProof/>
            <w:webHidden/>
          </w:rPr>
          <w:t>24</w:t>
        </w:r>
        <w:r w:rsidR="00513601">
          <w:rPr>
            <w:noProof/>
            <w:webHidden/>
          </w:rPr>
          <w:fldChar w:fldCharType="end"/>
        </w:r>
      </w:hyperlink>
    </w:p>
    <w:p w14:paraId="0845C8D3" w14:textId="77777777" w:rsidR="00513601" w:rsidRDefault="00EA6C4C">
      <w:pPr>
        <w:pStyle w:val="TOC2"/>
        <w:rPr>
          <w:noProof/>
        </w:rPr>
      </w:pPr>
      <w:hyperlink w:anchor="_Toc19996626" w:history="1">
        <w:r w:rsidR="00513601" w:rsidRPr="00CD434B">
          <w:rPr>
            <w:rStyle w:val="Hyperlink"/>
            <w:noProof/>
          </w:rPr>
          <w:t>2.8.</w:t>
        </w:r>
        <w:r w:rsidR="00513601">
          <w:rPr>
            <w:noProof/>
          </w:rPr>
          <w:tab/>
        </w:r>
        <w:r w:rsidR="00513601" w:rsidRPr="00CD434B">
          <w:rPr>
            <w:rStyle w:val="Hyperlink"/>
            <w:noProof/>
          </w:rPr>
          <w:t>UC8: LIAISON FOR MULTIPLE AGENCIES OR ORGANIZATIONS</w:t>
        </w:r>
        <w:r w:rsidR="00513601">
          <w:rPr>
            <w:noProof/>
            <w:webHidden/>
          </w:rPr>
          <w:tab/>
        </w:r>
        <w:r w:rsidR="00513601">
          <w:rPr>
            <w:noProof/>
            <w:webHidden/>
          </w:rPr>
          <w:fldChar w:fldCharType="begin"/>
        </w:r>
        <w:r w:rsidR="00513601">
          <w:rPr>
            <w:noProof/>
            <w:webHidden/>
          </w:rPr>
          <w:instrText xml:space="preserve"> PAGEREF _Toc19996626 \h </w:instrText>
        </w:r>
        <w:r w:rsidR="00513601">
          <w:rPr>
            <w:noProof/>
            <w:webHidden/>
          </w:rPr>
        </w:r>
        <w:r w:rsidR="00513601">
          <w:rPr>
            <w:noProof/>
            <w:webHidden/>
          </w:rPr>
          <w:fldChar w:fldCharType="separate"/>
        </w:r>
        <w:r w:rsidR="00513601">
          <w:rPr>
            <w:noProof/>
            <w:webHidden/>
          </w:rPr>
          <w:t>24</w:t>
        </w:r>
        <w:r w:rsidR="00513601">
          <w:rPr>
            <w:noProof/>
            <w:webHidden/>
          </w:rPr>
          <w:fldChar w:fldCharType="end"/>
        </w:r>
      </w:hyperlink>
    </w:p>
    <w:p w14:paraId="403B73A2" w14:textId="77777777" w:rsidR="00513601" w:rsidRDefault="00EA6C4C">
      <w:pPr>
        <w:pStyle w:val="TOC3"/>
        <w:rPr>
          <w:noProof/>
        </w:rPr>
      </w:pPr>
      <w:hyperlink w:anchor="_Toc19996627" w:history="1">
        <w:r w:rsidR="00513601" w:rsidRPr="00CD434B">
          <w:rPr>
            <w:rStyle w:val="Hyperlink"/>
            <w:noProof/>
          </w:rPr>
          <w:t>2.8.1.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_Toc19996627 \h </w:instrText>
        </w:r>
        <w:r w:rsidR="00513601">
          <w:rPr>
            <w:noProof/>
            <w:webHidden/>
          </w:rPr>
        </w:r>
        <w:r w:rsidR="00513601">
          <w:rPr>
            <w:noProof/>
            <w:webHidden/>
          </w:rPr>
          <w:fldChar w:fldCharType="separate"/>
        </w:r>
        <w:r w:rsidR="00513601">
          <w:rPr>
            <w:noProof/>
            <w:webHidden/>
          </w:rPr>
          <w:t>24</w:t>
        </w:r>
        <w:r w:rsidR="00513601">
          <w:rPr>
            <w:noProof/>
            <w:webHidden/>
          </w:rPr>
          <w:fldChar w:fldCharType="end"/>
        </w:r>
      </w:hyperlink>
    </w:p>
    <w:p w14:paraId="1417161E" w14:textId="77777777" w:rsidR="00513601" w:rsidRDefault="00EA6C4C">
      <w:pPr>
        <w:pStyle w:val="TOC3"/>
        <w:rPr>
          <w:noProof/>
        </w:rPr>
      </w:pPr>
      <w:hyperlink w:anchor="_Toc19996628" w:history="1">
        <w:r w:rsidR="00513601" w:rsidRPr="00CD434B">
          <w:rPr>
            <w:rStyle w:val="Hyperlink"/>
            <w:noProof/>
          </w:rPr>
          <w:t>2.8.2.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_Toc19996628 \h </w:instrText>
        </w:r>
        <w:r w:rsidR="00513601">
          <w:rPr>
            <w:noProof/>
            <w:webHidden/>
          </w:rPr>
        </w:r>
        <w:r w:rsidR="00513601">
          <w:rPr>
            <w:noProof/>
            <w:webHidden/>
          </w:rPr>
          <w:fldChar w:fldCharType="separate"/>
        </w:r>
        <w:r w:rsidR="00513601">
          <w:rPr>
            <w:noProof/>
            <w:webHidden/>
          </w:rPr>
          <w:t>24</w:t>
        </w:r>
        <w:r w:rsidR="00513601">
          <w:rPr>
            <w:noProof/>
            <w:webHidden/>
          </w:rPr>
          <w:fldChar w:fldCharType="end"/>
        </w:r>
      </w:hyperlink>
    </w:p>
    <w:p w14:paraId="48382CDA" w14:textId="77777777" w:rsidR="00513601" w:rsidRDefault="00EA6C4C">
      <w:pPr>
        <w:pStyle w:val="TOC3"/>
        <w:rPr>
          <w:noProof/>
        </w:rPr>
      </w:pPr>
      <w:hyperlink w:anchor="_Toc19996629" w:history="1">
        <w:r w:rsidR="00513601" w:rsidRPr="00CD434B">
          <w:rPr>
            <w:rStyle w:val="Hyperlink"/>
            <w:noProof/>
          </w:rPr>
          <w:t>2.8.3.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_Toc19996629 \h </w:instrText>
        </w:r>
        <w:r w:rsidR="00513601">
          <w:rPr>
            <w:noProof/>
            <w:webHidden/>
          </w:rPr>
        </w:r>
        <w:r w:rsidR="00513601">
          <w:rPr>
            <w:noProof/>
            <w:webHidden/>
          </w:rPr>
          <w:fldChar w:fldCharType="separate"/>
        </w:r>
        <w:r w:rsidR="00513601">
          <w:rPr>
            <w:noProof/>
            <w:webHidden/>
          </w:rPr>
          <w:t>24</w:t>
        </w:r>
        <w:r w:rsidR="00513601">
          <w:rPr>
            <w:noProof/>
            <w:webHidden/>
          </w:rPr>
          <w:fldChar w:fldCharType="end"/>
        </w:r>
      </w:hyperlink>
    </w:p>
    <w:p w14:paraId="0809E8D6" w14:textId="77777777" w:rsidR="00513601" w:rsidRDefault="00EA6C4C">
      <w:pPr>
        <w:pStyle w:val="TOC3"/>
        <w:rPr>
          <w:noProof/>
        </w:rPr>
      </w:pPr>
      <w:hyperlink w:anchor="_Toc19996630" w:history="1">
        <w:r w:rsidR="00513601" w:rsidRPr="00CD434B">
          <w:rPr>
            <w:rStyle w:val="Hyperlink"/>
            <w:noProof/>
          </w:rPr>
          <w:t>2.8.4.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_Toc19996630 \h </w:instrText>
        </w:r>
        <w:r w:rsidR="00513601">
          <w:rPr>
            <w:noProof/>
            <w:webHidden/>
          </w:rPr>
        </w:r>
        <w:r w:rsidR="00513601">
          <w:rPr>
            <w:noProof/>
            <w:webHidden/>
          </w:rPr>
          <w:fldChar w:fldCharType="separate"/>
        </w:r>
        <w:r w:rsidR="00513601">
          <w:rPr>
            <w:noProof/>
            <w:webHidden/>
          </w:rPr>
          <w:t>24</w:t>
        </w:r>
        <w:r w:rsidR="00513601">
          <w:rPr>
            <w:noProof/>
            <w:webHidden/>
          </w:rPr>
          <w:fldChar w:fldCharType="end"/>
        </w:r>
      </w:hyperlink>
    </w:p>
    <w:p w14:paraId="073A3474" w14:textId="77777777" w:rsidR="00513601" w:rsidRDefault="00EA6C4C">
      <w:pPr>
        <w:pStyle w:val="TOC3"/>
        <w:rPr>
          <w:noProof/>
        </w:rPr>
      </w:pPr>
      <w:hyperlink w:anchor="_Toc19996631" w:history="1">
        <w:r w:rsidR="00513601" w:rsidRPr="00CD434B">
          <w:rPr>
            <w:rStyle w:val="Hyperlink"/>
            <w:noProof/>
          </w:rPr>
          <w:t>2.8.5.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_Toc19996631 \h </w:instrText>
        </w:r>
        <w:r w:rsidR="00513601">
          <w:rPr>
            <w:noProof/>
            <w:webHidden/>
          </w:rPr>
        </w:r>
        <w:r w:rsidR="00513601">
          <w:rPr>
            <w:noProof/>
            <w:webHidden/>
          </w:rPr>
          <w:fldChar w:fldCharType="separate"/>
        </w:r>
        <w:r w:rsidR="00513601">
          <w:rPr>
            <w:noProof/>
            <w:webHidden/>
          </w:rPr>
          <w:t>25</w:t>
        </w:r>
        <w:r w:rsidR="00513601">
          <w:rPr>
            <w:noProof/>
            <w:webHidden/>
          </w:rPr>
          <w:fldChar w:fldCharType="end"/>
        </w:r>
      </w:hyperlink>
    </w:p>
    <w:p w14:paraId="37BFE0D2" w14:textId="77777777" w:rsidR="00513601" w:rsidRDefault="00EA6C4C">
      <w:pPr>
        <w:pStyle w:val="TOC3"/>
        <w:rPr>
          <w:noProof/>
        </w:rPr>
      </w:pPr>
      <w:hyperlink w:anchor="_Toc19996632" w:history="1">
        <w:r w:rsidR="00513601" w:rsidRPr="00CD434B">
          <w:rPr>
            <w:rStyle w:val="Hyperlink"/>
            <w:noProof/>
          </w:rPr>
          <w:t>2.8.6.</w:t>
        </w:r>
        <w:r w:rsidR="00513601">
          <w:rPr>
            <w:noProof/>
          </w:rPr>
          <w:tab/>
        </w:r>
        <w:r w:rsidR="00513601" w:rsidRPr="00CD434B">
          <w:rPr>
            <w:rStyle w:val="Hyperlink"/>
            <w:noProof/>
          </w:rPr>
          <w:t>POST CONDITIONS</w:t>
        </w:r>
        <w:r w:rsidR="00513601">
          <w:rPr>
            <w:noProof/>
            <w:webHidden/>
          </w:rPr>
          <w:tab/>
        </w:r>
        <w:r w:rsidR="00513601">
          <w:rPr>
            <w:noProof/>
            <w:webHidden/>
          </w:rPr>
          <w:fldChar w:fldCharType="begin"/>
        </w:r>
        <w:r w:rsidR="00513601">
          <w:rPr>
            <w:noProof/>
            <w:webHidden/>
          </w:rPr>
          <w:instrText xml:space="preserve"> PAGEREF _Toc19996632 \h </w:instrText>
        </w:r>
        <w:r w:rsidR="00513601">
          <w:rPr>
            <w:noProof/>
            <w:webHidden/>
          </w:rPr>
        </w:r>
        <w:r w:rsidR="00513601">
          <w:rPr>
            <w:noProof/>
            <w:webHidden/>
          </w:rPr>
          <w:fldChar w:fldCharType="separate"/>
        </w:r>
        <w:r w:rsidR="00513601">
          <w:rPr>
            <w:noProof/>
            <w:webHidden/>
          </w:rPr>
          <w:t>25</w:t>
        </w:r>
        <w:r w:rsidR="00513601">
          <w:rPr>
            <w:noProof/>
            <w:webHidden/>
          </w:rPr>
          <w:fldChar w:fldCharType="end"/>
        </w:r>
      </w:hyperlink>
    </w:p>
    <w:p w14:paraId="3AD441D9" w14:textId="77777777" w:rsidR="00513601" w:rsidRDefault="00EA6C4C">
      <w:pPr>
        <w:pStyle w:val="TOC3"/>
        <w:rPr>
          <w:noProof/>
        </w:rPr>
      </w:pPr>
      <w:hyperlink w:anchor="_Toc19996633" w:history="1">
        <w:r w:rsidR="00513601" w:rsidRPr="00CD434B">
          <w:rPr>
            <w:rStyle w:val="Hyperlink"/>
            <w:noProof/>
          </w:rPr>
          <w:t>2.8.7.</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_Toc19996633 \h </w:instrText>
        </w:r>
        <w:r w:rsidR="00513601">
          <w:rPr>
            <w:noProof/>
            <w:webHidden/>
          </w:rPr>
        </w:r>
        <w:r w:rsidR="00513601">
          <w:rPr>
            <w:noProof/>
            <w:webHidden/>
          </w:rPr>
          <w:fldChar w:fldCharType="separate"/>
        </w:r>
        <w:r w:rsidR="00513601">
          <w:rPr>
            <w:noProof/>
            <w:webHidden/>
          </w:rPr>
          <w:t>25</w:t>
        </w:r>
        <w:r w:rsidR="00513601">
          <w:rPr>
            <w:noProof/>
            <w:webHidden/>
          </w:rPr>
          <w:fldChar w:fldCharType="end"/>
        </w:r>
      </w:hyperlink>
    </w:p>
    <w:p w14:paraId="2FB23136" w14:textId="77777777" w:rsidR="00513601" w:rsidRDefault="00EA6C4C">
      <w:pPr>
        <w:pStyle w:val="TOC3"/>
        <w:rPr>
          <w:noProof/>
        </w:rPr>
      </w:pPr>
      <w:hyperlink w:anchor="_Toc19996634" w:history="1">
        <w:r w:rsidR="00513601" w:rsidRPr="00CD434B">
          <w:rPr>
            <w:rStyle w:val="Hyperlink"/>
            <w:noProof/>
          </w:rPr>
          <w:t>2.8.8.</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_Toc19996634 \h </w:instrText>
        </w:r>
        <w:r w:rsidR="00513601">
          <w:rPr>
            <w:noProof/>
            <w:webHidden/>
          </w:rPr>
        </w:r>
        <w:r w:rsidR="00513601">
          <w:rPr>
            <w:noProof/>
            <w:webHidden/>
          </w:rPr>
          <w:fldChar w:fldCharType="separate"/>
        </w:r>
        <w:r w:rsidR="00513601">
          <w:rPr>
            <w:noProof/>
            <w:webHidden/>
          </w:rPr>
          <w:t>25</w:t>
        </w:r>
        <w:r w:rsidR="00513601">
          <w:rPr>
            <w:noProof/>
            <w:webHidden/>
          </w:rPr>
          <w:fldChar w:fldCharType="end"/>
        </w:r>
      </w:hyperlink>
    </w:p>
    <w:p w14:paraId="146CC8E5" w14:textId="77777777" w:rsidR="00513601" w:rsidRDefault="00EA6C4C">
      <w:pPr>
        <w:pStyle w:val="TOC2"/>
        <w:rPr>
          <w:noProof/>
        </w:rPr>
      </w:pPr>
      <w:hyperlink w:anchor="_Toc19996635" w:history="1">
        <w:r w:rsidR="00513601" w:rsidRPr="00CD434B">
          <w:rPr>
            <w:rStyle w:val="Hyperlink"/>
            <w:noProof/>
          </w:rPr>
          <w:t>2.9.</w:t>
        </w:r>
        <w:r w:rsidR="00513601">
          <w:rPr>
            <w:noProof/>
          </w:rPr>
          <w:tab/>
        </w:r>
        <w:r w:rsidR="00513601" w:rsidRPr="00CD434B">
          <w:rPr>
            <w:rStyle w:val="Hyperlink"/>
            <w:noProof/>
          </w:rPr>
          <w:t>UC9: TRANSFERRING ROLES - PRIMARY CONTACT TO SECONDARY CONTACT</w:t>
        </w:r>
        <w:r w:rsidR="00513601">
          <w:rPr>
            <w:noProof/>
            <w:webHidden/>
          </w:rPr>
          <w:tab/>
        </w:r>
        <w:r w:rsidR="00513601">
          <w:rPr>
            <w:noProof/>
            <w:webHidden/>
          </w:rPr>
          <w:fldChar w:fldCharType="begin"/>
        </w:r>
        <w:r w:rsidR="00513601">
          <w:rPr>
            <w:noProof/>
            <w:webHidden/>
          </w:rPr>
          <w:instrText xml:space="preserve"> PAGEREF _Toc19996635 \h </w:instrText>
        </w:r>
        <w:r w:rsidR="00513601">
          <w:rPr>
            <w:noProof/>
            <w:webHidden/>
          </w:rPr>
        </w:r>
        <w:r w:rsidR="00513601">
          <w:rPr>
            <w:noProof/>
            <w:webHidden/>
          </w:rPr>
          <w:fldChar w:fldCharType="separate"/>
        </w:r>
        <w:r w:rsidR="00513601">
          <w:rPr>
            <w:noProof/>
            <w:webHidden/>
          </w:rPr>
          <w:t>25</w:t>
        </w:r>
        <w:r w:rsidR="00513601">
          <w:rPr>
            <w:noProof/>
            <w:webHidden/>
          </w:rPr>
          <w:fldChar w:fldCharType="end"/>
        </w:r>
      </w:hyperlink>
    </w:p>
    <w:p w14:paraId="6B13EAAC" w14:textId="77777777" w:rsidR="00513601" w:rsidRDefault="00EA6C4C">
      <w:pPr>
        <w:pStyle w:val="TOC3"/>
        <w:rPr>
          <w:noProof/>
        </w:rPr>
      </w:pPr>
      <w:hyperlink w:anchor="_Toc19996636" w:history="1">
        <w:r w:rsidR="00513601" w:rsidRPr="00CD434B">
          <w:rPr>
            <w:rStyle w:val="Hyperlink"/>
            <w:noProof/>
          </w:rPr>
          <w:t>2.9.1.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_Toc19996636 \h </w:instrText>
        </w:r>
        <w:r w:rsidR="00513601">
          <w:rPr>
            <w:noProof/>
            <w:webHidden/>
          </w:rPr>
        </w:r>
        <w:r w:rsidR="00513601">
          <w:rPr>
            <w:noProof/>
            <w:webHidden/>
          </w:rPr>
          <w:fldChar w:fldCharType="separate"/>
        </w:r>
        <w:r w:rsidR="00513601">
          <w:rPr>
            <w:noProof/>
            <w:webHidden/>
          </w:rPr>
          <w:t>25</w:t>
        </w:r>
        <w:r w:rsidR="00513601">
          <w:rPr>
            <w:noProof/>
            <w:webHidden/>
          </w:rPr>
          <w:fldChar w:fldCharType="end"/>
        </w:r>
      </w:hyperlink>
    </w:p>
    <w:p w14:paraId="319B20E1" w14:textId="77777777" w:rsidR="00513601" w:rsidRDefault="00EA6C4C">
      <w:pPr>
        <w:pStyle w:val="TOC3"/>
        <w:rPr>
          <w:noProof/>
        </w:rPr>
      </w:pPr>
      <w:hyperlink w:anchor="_Toc19996637" w:history="1">
        <w:r w:rsidR="00513601" w:rsidRPr="00CD434B">
          <w:rPr>
            <w:rStyle w:val="Hyperlink"/>
            <w:noProof/>
          </w:rPr>
          <w:t>2.9.2.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_Toc19996637 \h </w:instrText>
        </w:r>
        <w:r w:rsidR="00513601">
          <w:rPr>
            <w:noProof/>
            <w:webHidden/>
          </w:rPr>
        </w:r>
        <w:r w:rsidR="00513601">
          <w:rPr>
            <w:noProof/>
            <w:webHidden/>
          </w:rPr>
          <w:fldChar w:fldCharType="separate"/>
        </w:r>
        <w:r w:rsidR="00513601">
          <w:rPr>
            <w:noProof/>
            <w:webHidden/>
          </w:rPr>
          <w:t>25</w:t>
        </w:r>
        <w:r w:rsidR="00513601">
          <w:rPr>
            <w:noProof/>
            <w:webHidden/>
          </w:rPr>
          <w:fldChar w:fldCharType="end"/>
        </w:r>
      </w:hyperlink>
    </w:p>
    <w:p w14:paraId="6E10135F" w14:textId="77777777" w:rsidR="00513601" w:rsidRDefault="00EA6C4C">
      <w:pPr>
        <w:pStyle w:val="TOC3"/>
        <w:rPr>
          <w:noProof/>
        </w:rPr>
      </w:pPr>
      <w:hyperlink w:anchor="_Toc19996638" w:history="1">
        <w:r w:rsidR="00513601" w:rsidRPr="00CD434B">
          <w:rPr>
            <w:rStyle w:val="Hyperlink"/>
            <w:noProof/>
          </w:rPr>
          <w:t>2.9.3.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_Toc19996638 \h </w:instrText>
        </w:r>
        <w:r w:rsidR="00513601">
          <w:rPr>
            <w:noProof/>
            <w:webHidden/>
          </w:rPr>
        </w:r>
        <w:r w:rsidR="00513601">
          <w:rPr>
            <w:noProof/>
            <w:webHidden/>
          </w:rPr>
          <w:fldChar w:fldCharType="separate"/>
        </w:r>
        <w:r w:rsidR="00513601">
          <w:rPr>
            <w:noProof/>
            <w:webHidden/>
          </w:rPr>
          <w:t>25</w:t>
        </w:r>
        <w:r w:rsidR="00513601">
          <w:rPr>
            <w:noProof/>
            <w:webHidden/>
          </w:rPr>
          <w:fldChar w:fldCharType="end"/>
        </w:r>
      </w:hyperlink>
    </w:p>
    <w:p w14:paraId="378E24F0" w14:textId="77777777" w:rsidR="00513601" w:rsidRDefault="00EA6C4C">
      <w:pPr>
        <w:pStyle w:val="TOC3"/>
        <w:rPr>
          <w:noProof/>
        </w:rPr>
      </w:pPr>
      <w:hyperlink w:anchor="_Toc19996639" w:history="1">
        <w:r w:rsidR="00513601" w:rsidRPr="00CD434B">
          <w:rPr>
            <w:rStyle w:val="Hyperlink"/>
            <w:noProof/>
          </w:rPr>
          <w:t>2.9.4.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_Toc19996639 \h </w:instrText>
        </w:r>
        <w:r w:rsidR="00513601">
          <w:rPr>
            <w:noProof/>
            <w:webHidden/>
          </w:rPr>
        </w:r>
        <w:r w:rsidR="00513601">
          <w:rPr>
            <w:noProof/>
            <w:webHidden/>
          </w:rPr>
          <w:fldChar w:fldCharType="separate"/>
        </w:r>
        <w:r w:rsidR="00513601">
          <w:rPr>
            <w:noProof/>
            <w:webHidden/>
          </w:rPr>
          <w:t>26</w:t>
        </w:r>
        <w:r w:rsidR="00513601">
          <w:rPr>
            <w:noProof/>
            <w:webHidden/>
          </w:rPr>
          <w:fldChar w:fldCharType="end"/>
        </w:r>
      </w:hyperlink>
    </w:p>
    <w:p w14:paraId="5D1358FB" w14:textId="77777777" w:rsidR="00513601" w:rsidRDefault="00EA6C4C">
      <w:pPr>
        <w:pStyle w:val="TOC3"/>
        <w:rPr>
          <w:noProof/>
        </w:rPr>
      </w:pPr>
      <w:hyperlink w:anchor="_Toc19996640" w:history="1">
        <w:r w:rsidR="00513601" w:rsidRPr="00CD434B">
          <w:rPr>
            <w:rStyle w:val="Hyperlink"/>
            <w:noProof/>
          </w:rPr>
          <w:t>2.9.5.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_Toc19996640 \h </w:instrText>
        </w:r>
        <w:r w:rsidR="00513601">
          <w:rPr>
            <w:noProof/>
            <w:webHidden/>
          </w:rPr>
        </w:r>
        <w:r w:rsidR="00513601">
          <w:rPr>
            <w:noProof/>
            <w:webHidden/>
          </w:rPr>
          <w:fldChar w:fldCharType="separate"/>
        </w:r>
        <w:r w:rsidR="00513601">
          <w:rPr>
            <w:noProof/>
            <w:webHidden/>
          </w:rPr>
          <w:t>26</w:t>
        </w:r>
        <w:r w:rsidR="00513601">
          <w:rPr>
            <w:noProof/>
            <w:webHidden/>
          </w:rPr>
          <w:fldChar w:fldCharType="end"/>
        </w:r>
      </w:hyperlink>
    </w:p>
    <w:p w14:paraId="206419B4" w14:textId="77777777" w:rsidR="00513601" w:rsidRDefault="00EA6C4C">
      <w:pPr>
        <w:pStyle w:val="TOC3"/>
        <w:rPr>
          <w:noProof/>
        </w:rPr>
      </w:pPr>
      <w:hyperlink w:anchor="_Toc19996641" w:history="1">
        <w:r w:rsidR="00513601" w:rsidRPr="00CD434B">
          <w:rPr>
            <w:rStyle w:val="Hyperlink"/>
            <w:noProof/>
          </w:rPr>
          <w:t>2.9.6.</w:t>
        </w:r>
        <w:r w:rsidR="00513601">
          <w:rPr>
            <w:noProof/>
          </w:rPr>
          <w:tab/>
        </w:r>
        <w:r w:rsidR="00513601" w:rsidRPr="00CD434B">
          <w:rPr>
            <w:rStyle w:val="Hyperlink"/>
            <w:noProof/>
          </w:rPr>
          <w:t>POST CONDITIONS</w:t>
        </w:r>
        <w:r w:rsidR="00513601">
          <w:rPr>
            <w:noProof/>
            <w:webHidden/>
          </w:rPr>
          <w:tab/>
        </w:r>
        <w:r w:rsidR="00513601">
          <w:rPr>
            <w:noProof/>
            <w:webHidden/>
          </w:rPr>
          <w:fldChar w:fldCharType="begin"/>
        </w:r>
        <w:r w:rsidR="00513601">
          <w:rPr>
            <w:noProof/>
            <w:webHidden/>
          </w:rPr>
          <w:instrText xml:space="preserve"> PAGEREF _Toc19996641 \h </w:instrText>
        </w:r>
        <w:r w:rsidR="00513601">
          <w:rPr>
            <w:noProof/>
            <w:webHidden/>
          </w:rPr>
        </w:r>
        <w:r w:rsidR="00513601">
          <w:rPr>
            <w:noProof/>
            <w:webHidden/>
          </w:rPr>
          <w:fldChar w:fldCharType="separate"/>
        </w:r>
        <w:r w:rsidR="00513601">
          <w:rPr>
            <w:noProof/>
            <w:webHidden/>
          </w:rPr>
          <w:t>26</w:t>
        </w:r>
        <w:r w:rsidR="00513601">
          <w:rPr>
            <w:noProof/>
            <w:webHidden/>
          </w:rPr>
          <w:fldChar w:fldCharType="end"/>
        </w:r>
      </w:hyperlink>
    </w:p>
    <w:p w14:paraId="754C83B0" w14:textId="77777777" w:rsidR="00513601" w:rsidRDefault="00EA6C4C">
      <w:pPr>
        <w:pStyle w:val="TOC3"/>
        <w:rPr>
          <w:noProof/>
        </w:rPr>
      </w:pPr>
      <w:hyperlink w:anchor="_Toc19996642" w:history="1">
        <w:r w:rsidR="00513601" w:rsidRPr="00CD434B">
          <w:rPr>
            <w:rStyle w:val="Hyperlink"/>
            <w:noProof/>
          </w:rPr>
          <w:t>2.9.7.</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_Toc19996642 \h </w:instrText>
        </w:r>
        <w:r w:rsidR="00513601">
          <w:rPr>
            <w:noProof/>
            <w:webHidden/>
          </w:rPr>
        </w:r>
        <w:r w:rsidR="00513601">
          <w:rPr>
            <w:noProof/>
            <w:webHidden/>
          </w:rPr>
          <w:fldChar w:fldCharType="separate"/>
        </w:r>
        <w:r w:rsidR="00513601">
          <w:rPr>
            <w:noProof/>
            <w:webHidden/>
          </w:rPr>
          <w:t>26</w:t>
        </w:r>
        <w:r w:rsidR="00513601">
          <w:rPr>
            <w:noProof/>
            <w:webHidden/>
          </w:rPr>
          <w:fldChar w:fldCharType="end"/>
        </w:r>
      </w:hyperlink>
    </w:p>
    <w:p w14:paraId="397A8017" w14:textId="77777777" w:rsidR="00513601" w:rsidRDefault="00EA6C4C">
      <w:pPr>
        <w:pStyle w:val="TOC3"/>
        <w:rPr>
          <w:noProof/>
        </w:rPr>
      </w:pPr>
      <w:hyperlink w:anchor="_Toc19996643" w:history="1">
        <w:r w:rsidR="00513601" w:rsidRPr="00CD434B">
          <w:rPr>
            <w:rStyle w:val="Hyperlink"/>
            <w:noProof/>
          </w:rPr>
          <w:t>2.9.8.</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_Toc19996643 \h </w:instrText>
        </w:r>
        <w:r w:rsidR="00513601">
          <w:rPr>
            <w:noProof/>
            <w:webHidden/>
          </w:rPr>
        </w:r>
        <w:r w:rsidR="00513601">
          <w:rPr>
            <w:noProof/>
            <w:webHidden/>
          </w:rPr>
          <w:fldChar w:fldCharType="separate"/>
        </w:r>
        <w:r w:rsidR="00513601">
          <w:rPr>
            <w:noProof/>
            <w:webHidden/>
          </w:rPr>
          <w:t>27</w:t>
        </w:r>
        <w:r w:rsidR="00513601">
          <w:rPr>
            <w:noProof/>
            <w:webHidden/>
          </w:rPr>
          <w:fldChar w:fldCharType="end"/>
        </w:r>
      </w:hyperlink>
    </w:p>
    <w:p w14:paraId="3BF51200" w14:textId="77777777" w:rsidR="00513601" w:rsidRDefault="00EA6C4C">
      <w:pPr>
        <w:pStyle w:val="TOC2"/>
        <w:rPr>
          <w:noProof/>
        </w:rPr>
      </w:pPr>
      <w:hyperlink w:anchor="_Toc19996644" w:history="1">
        <w:r w:rsidR="00513601" w:rsidRPr="00CD434B">
          <w:rPr>
            <w:rStyle w:val="Hyperlink"/>
            <w:noProof/>
          </w:rPr>
          <w:t>2.10.</w:t>
        </w:r>
        <w:r w:rsidR="00513601">
          <w:rPr>
            <w:noProof/>
          </w:rPr>
          <w:tab/>
        </w:r>
        <w:r w:rsidR="00513601" w:rsidRPr="00CD434B">
          <w:rPr>
            <w:rStyle w:val="Hyperlink"/>
            <w:noProof/>
          </w:rPr>
          <w:t>UC10: TRANSFERRING ROLES - PRIMARY LIAISON TO SECONDARY LIAISON</w:t>
        </w:r>
        <w:r w:rsidR="00513601">
          <w:rPr>
            <w:noProof/>
            <w:webHidden/>
          </w:rPr>
          <w:tab/>
        </w:r>
        <w:r w:rsidR="00513601">
          <w:rPr>
            <w:noProof/>
            <w:webHidden/>
          </w:rPr>
          <w:fldChar w:fldCharType="begin"/>
        </w:r>
        <w:r w:rsidR="00513601">
          <w:rPr>
            <w:noProof/>
            <w:webHidden/>
          </w:rPr>
          <w:instrText xml:space="preserve"> PAGEREF _Toc19996644 \h </w:instrText>
        </w:r>
        <w:r w:rsidR="00513601">
          <w:rPr>
            <w:noProof/>
            <w:webHidden/>
          </w:rPr>
        </w:r>
        <w:r w:rsidR="00513601">
          <w:rPr>
            <w:noProof/>
            <w:webHidden/>
          </w:rPr>
          <w:fldChar w:fldCharType="separate"/>
        </w:r>
        <w:r w:rsidR="00513601">
          <w:rPr>
            <w:noProof/>
            <w:webHidden/>
          </w:rPr>
          <w:t>27</w:t>
        </w:r>
        <w:r w:rsidR="00513601">
          <w:rPr>
            <w:noProof/>
            <w:webHidden/>
          </w:rPr>
          <w:fldChar w:fldCharType="end"/>
        </w:r>
      </w:hyperlink>
    </w:p>
    <w:p w14:paraId="3280D37B" w14:textId="77777777" w:rsidR="00513601" w:rsidRDefault="00EA6C4C">
      <w:pPr>
        <w:pStyle w:val="TOC3"/>
        <w:rPr>
          <w:noProof/>
        </w:rPr>
      </w:pPr>
      <w:hyperlink w:anchor="_Toc19996645" w:history="1">
        <w:r w:rsidR="00513601" w:rsidRPr="00CD434B">
          <w:rPr>
            <w:rStyle w:val="Hyperlink"/>
            <w:noProof/>
          </w:rPr>
          <w:t>2.10.1.</w:t>
        </w:r>
        <w:r w:rsidR="00513601">
          <w:rPr>
            <w:noProof/>
          </w:rPr>
          <w:tab/>
        </w:r>
        <w:r w:rsidR="00513601" w:rsidRPr="00CD434B">
          <w:rPr>
            <w:rStyle w:val="Hyperlink"/>
            <w:noProof/>
          </w:rPr>
          <w:t>DESCRIPTION</w:t>
        </w:r>
        <w:r w:rsidR="00513601">
          <w:rPr>
            <w:noProof/>
            <w:webHidden/>
          </w:rPr>
          <w:tab/>
        </w:r>
        <w:r w:rsidR="00513601">
          <w:rPr>
            <w:noProof/>
            <w:webHidden/>
          </w:rPr>
          <w:fldChar w:fldCharType="begin"/>
        </w:r>
        <w:r w:rsidR="00513601">
          <w:rPr>
            <w:noProof/>
            <w:webHidden/>
          </w:rPr>
          <w:instrText xml:space="preserve"> PAGEREF _Toc19996645 \h </w:instrText>
        </w:r>
        <w:r w:rsidR="00513601">
          <w:rPr>
            <w:noProof/>
            <w:webHidden/>
          </w:rPr>
        </w:r>
        <w:r w:rsidR="00513601">
          <w:rPr>
            <w:noProof/>
            <w:webHidden/>
          </w:rPr>
          <w:fldChar w:fldCharType="separate"/>
        </w:r>
        <w:r w:rsidR="00513601">
          <w:rPr>
            <w:noProof/>
            <w:webHidden/>
          </w:rPr>
          <w:t>27</w:t>
        </w:r>
        <w:r w:rsidR="00513601">
          <w:rPr>
            <w:noProof/>
            <w:webHidden/>
          </w:rPr>
          <w:fldChar w:fldCharType="end"/>
        </w:r>
      </w:hyperlink>
    </w:p>
    <w:p w14:paraId="18EA8033" w14:textId="77777777" w:rsidR="00513601" w:rsidRDefault="00EA6C4C">
      <w:pPr>
        <w:pStyle w:val="TOC3"/>
        <w:rPr>
          <w:noProof/>
        </w:rPr>
      </w:pPr>
      <w:hyperlink w:anchor="_Toc19996646" w:history="1">
        <w:r w:rsidR="00513601" w:rsidRPr="00CD434B">
          <w:rPr>
            <w:rStyle w:val="Hyperlink"/>
            <w:noProof/>
          </w:rPr>
          <w:t>2.10.2.</w:t>
        </w:r>
        <w:r w:rsidR="00513601">
          <w:rPr>
            <w:noProof/>
          </w:rPr>
          <w:tab/>
        </w:r>
        <w:r w:rsidR="00513601" w:rsidRPr="00CD434B">
          <w:rPr>
            <w:rStyle w:val="Hyperlink"/>
            <w:noProof/>
          </w:rPr>
          <w:t>ACTORS</w:t>
        </w:r>
        <w:r w:rsidR="00513601">
          <w:rPr>
            <w:noProof/>
            <w:webHidden/>
          </w:rPr>
          <w:tab/>
        </w:r>
        <w:r w:rsidR="00513601">
          <w:rPr>
            <w:noProof/>
            <w:webHidden/>
          </w:rPr>
          <w:fldChar w:fldCharType="begin"/>
        </w:r>
        <w:r w:rsidR="00513601">
          <w:rPr>
            <w:noProof/>
            <w:webHidden/>
          </w:rPr>
          <w:instrText xml:space="preserve"> PAGEREF _Toc19996646 \h </w:instrText>
        </w:r>
        <w:r w:rsidR="00513601">
          <w:rPr>
            <w:noProof/>
            <w:webHidden/>
          </w:rPr>
        </w:r>
        <w:r w:rsidR="00513601">
          <w:rPr>
            <w:noProof/>
            <w:webHidden/>
          </w:rPr>
          <w:fldChar w:fldCharType="separate"/>
        </w:r>
        <w:r w:rsidR="00513601">
          <w:rPr>
            <w:noProof/>
            <w:webHidden/>
          </w:rPr>
          <w:t>27</w:t>
        </w:r>
        <w:r w:rsidR="00513601">
          <w:rPr>
            <w:noProof/>
            <w:webHidden/>
          </w:rPr>
          <w:fldChar w:fldCharType="end"/>
        </w:r>
      </w:hyperlink>
    </w:p>
    <w:p w14:paraId="326C3FB2" w14:textId="77777777" w:rsidR="00513601" w:rsidRDefault="00EA6C4C">
      <w:pPr>
        <w:pStyle w:val="TOC3"/>
        <w:rPr>
          <w:noProof/>
        </w:rPr>
      </w:pPr>
      <w:hyperlink w:anchor="_Toc19996647" w:history="1">
        <w:r w:rsidR="00513601" w:rsidRPr="00CD434B">
          <w:rPr>
            <w:rStyle w:val="Hyperlink"/>
            <w:noProof/>
          </w:rPr>
          <w:t>2.10.3.</w:t>
        </w:r>
        <w:r w:rsidR="00513601">
          <w:rPr>
            <w:noProof/>
          </w:rPr>
          <w:tab/>
        </w:r>
        <w:r w:rsidR="00513601" w:rsidRPr="00CD434B">
          <w:rPr>
            <w:rStyle w:val="Hyperlink"/>
            <w:noProof/>
          </w:rPr>
          <w:t>PRECONDITIONS</w:t>
        </w:r>
        <w:r w:rsidR="00513601">
          <w:rPr>
            <w:noProof/>
            <w:webHidden/>
          </w:rPr>
          <w:tab/>
        </w:r>
        <w:r w:rsidR="00513601">
          <w:rPr>
            <w:noProof/>
            <w:webHidden/>
          </w:rPr>
          <w:fldChar w:fldCharType="begin"/>
        </w:r>
        <w:r w:rsidR="00513601">
          <w:rPr>
            <w:noProof/>
            <w:webHidden/>
          </w:rPr>
          <w:instrText xml:space="preserve"> PAGEREF _Toc19996647 \h </w:instrText>
        </w:r>
        <w:r w:rsidR="00513601">
          <w:rPr>
            <w:noProof/>
            <w:webHidden/>
          </w:rPr>
        </w:r>
        <w:r w:rsidR="00513601">
          <w:rPr>
            <w:noProof/>
            <w:webHidden/>
          </w:rPr>
          <w:fldChar w:fldCharType="separate"/>
        </w:r>
        <w:r w:rsidR="00513601">
          <w:rPr>
            <w:noProof/>
            <w:webHidden/>
          </w:rPr>
          <w:t>27</w:t>
        </w:r>
        <w:r w:rsidR="00513601">
          <w:rPr>
            <w:noProof/>
            <w:webHidden/>
          </w:rPr>
          <w:fldChar w:fldCharType="end"/>
        </w:r>
      </w:hyperlink>
    </w:p>
    <w:p w14:paraId="0F33A7E6" w14:textId="77777777" w:rsidR="00513601" w:rsidRDefault="00EA6C4C">
      <w:pPr>
        <w:pStyle w:val="TOC3"/>
        <w:rPr>
          <w:noProof/>
        </w:rPr>
      </w:pPr>
      <w:hyperlink w:anchor="_Toc19996648" w:history="1">
        <w:r w:rsidR="00513601" w:rsidRPr="00CD434B">
          <w:rPr>
            <w:rStyle w:val="Hyperlink"/>
            <w:noProof/>
          </w:rPr>
          <w:t>2.10.4.</w:t>
        </w:r>
        <w:r w:rsidR="00513601">
          <w:rPr>
            <w:noProof/>
          </w:rPr>
          <w:tab/>
        </w:r>
        <w:r w:rsidR="00513601" w:rsidRPr="00CD434B">
          <w:rPr>
            <w:rStyle w:val="Hyperlink"/>
            <w:noProof/>
          </w:rPr>
          <w:t>MAIN APPLICATION FLOW</w:t>
        </w:r>
        <w:r w:rsidR="00513601">
          <w:rPr>
            <w:noProof/>
            <w:webHidden/>
          </w:rPr>
          <w:tab/>
        </w:r>
        <w:r w:rsidR="00513601">
          <w:rPr>
            <w:noProof/>
            <w:webHidden/>
          </w:rPr>
          <w:fldChar w:fldCharType="begin"/>
        </w:r>
        <w:r w:rsidR="00513601">
          <w:rPr>
            <w:noProof/>
            <w:webHidden/>
          </w:rPr>
          <w:instrText xml:space="preserve"> PAGEREF _Toc19996648 \h </w:instrText>
        </w:r>
        <w:r w:rsidR="00513601">
          <w:rPr>
            <w:noProof/>
            <w:webHidden/>
          </w:rPr>
        </w:r>
        <w:r w:rsidR="00513601">
          <w:rPr>
            <w:noProof/>
            <w:webHidden/>
          </w:rPr>
          <w:fldChar w:fldCharType="separate"/>
        </w:r>
        <w:r w:rsidR="00513601">
          <w:rPr>
            <w:noProof/>
            <w:webHidden/>
          </w:rPr>
          <w:t>27</w:t>
        </w:r>
        <w:r w:rsidR="00513601">
          <w:rPr>
            <w:noProof/>
            <w:webHidden/>
          </w:rPr>
          <w:fldChar w:fldCharType="end"/>
        </w:r>
      </w:hyperlink>
    </w:p>
    <w:p w14:paraId="7A00FB6F" w14:textId="77777777" w:rsidR="00513601" w:rsidRDefault="00EA6C4C">
      <w:pPr>
        <w:pStyle w:val="TOC3"/>
        <w:rPr>
          <w:noProof/>
        </w:rPr>
      </w:pPr>
      <w:hyperlink w:anchor="_Toc19996649" w:history="1">
        <w:r w:rsidR="00513601" w:rsidRPr="00CD434B">
          <w:rPr>
            <w:rStyle w:val="Hyperlink"/>
            <w:noProof/>
          </w:rPr>
          <w:t>2.10.5.</w:t>
        </w:r>
        <w:r w:rsidR="00513601">
          <w:rPr>
            <w:noProof/>
          </w:rPr>
          <w:tab/>
        </w:r>
        <w:r w:rsidR="00513601" w:rsidRPr="00CD434B">
          <w:rPr>
            <w:rStyle w:val="Hyperlink"/>
            <w:noProof/>
          </w:rPr>
          <w:t>BUSINESS RULES</w:t>
        </w:r>
        <w:r w:rsidR="00513601">
          <w:rPr>
            <w:noProof/>
            <w:webHidden/>
          </w:rPr>
          <w:tab/>
        </w:r>
        <w:r w:rsidR="00513601">
          <w:rPr>
            <w:noProof/>
            <w:webHidden/>
          </w:rPr>
          <w:fldChar w:fldCharType="begin"/>
        </w:r>
        <w:r w:rsidR="00513601">
          <w:rPr>
            <w:noProof/>
            <w:webHidden/>
          </w:rPr>
          <w:instrText xml:space="preserve"> PAGEREF _Toc19996649 \h </w:instrText>
        </w:r>
        <w:r w:rsidR="00513601">
          <w:rPr>
            <w:noProof/>
            <w:webHidden/>
          </w:rPr>
        </w:r>
        <w:r w:rsidR="00513601">
          <w:rPr>
            <w:noProof/>
            <w:webHidden/>
          </w:rPr>
          <w:fldChar w:fldCharType="separate"/>
        </w:r>
        <w:r w:rsidR="00513601">
          <w:rPr>
            <w:noProof/>
            <w:webHidden/>
          </w:rPr>
          <w:t>27</w:t>
        </w:r>
        <w:r w:rsidR="00513601">
          <w:rPr>
            <w:noProof/>
            <w:webHidden/>
          </w:rPr>
          <w:fldChar w:fldCharType="end"/>
        </w:r>
      </w:hyperlink>
    </w:p>
    <w:p w14:paraId="1FF5D659" w14:textId="77777777" w:rsidR="00513601" w:rsidRDefault="00EA6C4C">
      <w:pPr>
        <w:pStyle w:val="TOC3"/>
        <w:rPr>
          <w:noProof/>
        </w:rPr>
      </w:pPr>
      <w:hyperlink w:anchor="_Toc19996650" w:history="1">
        <w:r w:rsidR="00513601" w:rsidRPr="00CD434B">
          <w:rPr>
            <w:rStyle w:val="Hyperlink"/>
            <w:noProof/>
          </w:rPr>
          <w:t>2.10.6.</w:t>
        </w:r>
        <w:r w:rsidR="00513601">
          <w:rPr>
            <w:noProof/>
          </w:rPr>
          <w:tab/>
        </w:r>
        <w:r w:rsidR="00513601" w:rsidRPr="00CD434B">
          <w:rPr>
            <w:rStyle w:val="Hyperlink"/>
            <w:noProof/>
          </w:rPr>
          <w:t>PERMISSIONS</w:t>
        </w:r>
        <w:r w:rsidR="00513601">
          <w:rPr>
            <w:noProof/>
            <w:webHidden/>
          </w:rPr>
          <w:tab/>
        </w:r>
        <w:r w:rsidR="00513601">
          <w:rPr>
            <w:noProof/>
            <w:webHidden/>
          </w:rPr>
          <w:fldChar w:fldCharType="begin"/>
        </w:r>
        <w:r w:rsidR="00513601">
          <w:rPr>
            <w:noProof/>
            <w:webHidden/>
          </w:rPr>
          <w:instrText xml:space="preserve"> PAGEREF _Toc19996650 \h </w:instrText>
        </w:r>
        <w:r w:rsidR="00513601">
          <w:rPr>
            <w:noProof/>
            <w:webHidden/>
          </w:rPr>
        </w:r>
        <w:r w:rsidR="00513601">
          <w:rPr>
            <w:noProof/>
            <w:webHidden/>
          </w:rPr>
          <w:fldChar w:fldCharType="separate"/>
        </w:r>
        <w:r w:rsidR="00513601">
          <w:rPr>
            <w:noProof/>
            <w:webHidden/>
          </w:rPr>
          <w:t>27</w:t>
        </w:r>
        <w:r w:rsidR="00513601">
          <w:rPr>
            <w:noProof/>
            <w:webHidden/>
          </w:rPr>
          <w:fldChar w:fldCharType="end"/>
        </w:r>
      </w:hyperlink>
    </w:p>
    <w:p w14:paraId="42394AEA" w14:textId="77777777" w:rsidR="00513601" w:rsidRDefault="00EA6C4C">
      <w:pPr>
        <w:pStyle w:val="TOC3"/>
        <w:rPr>
          <w:noProof/>
        </w:rPr>
      </w:pPr>
      <w:hyperlink w:anchor="_Toc19996651" w:history="1">
        <w:r w:rsidR="00513601" w:rsidRPr="00CD434B">
          <w:rPr>
            <w:rStyle w:val="Hyperlink"/>
            <w:noProof/>
          </w:rPr>
          <w:t>2.10.7.</w:t>
        </w:r>
        <w:r w:rsidR="00513601">
          <w:rPr>
            <w:noProof/>
          </w:rPr>
          <w:tab/>
        </w:r>
        <w:r w:rsidR="00513601" w:rsidRPr="00CD434B">
          <w:rPr>
            <w:rStyle w:val="Hyperlink"/>
            <w:noProof/>
          </w:rPr>
          <w:t>UI FIELD DESCRIPTIONS AND WIREFRAMES</w:t>
        </w:r>
        <w:r w:rsidR="00513601">
          <w:rPr>
            <w:noProof/>
            <w:webHidden/>
          </w:rPr>
          <w:tab/>
        </w:r>
        <w:r w:rsidR="00513601">
          <w:rPr>
            <w:noProof/>
            <w:webHidden/>
          </w:rPr>
          <w:fldChar w:fldCharType="begin"/>
        </w:r>
        <w:r w:rsidR="00513601">
          <w:rPr>
            <w:noProof/>
            <w:webHidden/>
          </w:rPr>
          <w:instrText xml:space="preserve"> PAGEREF _Toc19996651 \h </w:instrText>
        </w:r>
        <w:r w:rsidR="00513601">
          <w:rPr>
            <w:noProof/>
            <w:webHidden/>
          </w:rPr>
        </w:r>
        <w:r w:rsidR="00513601">
          <w:rPr>
            <w:noProof/>
            <w:webHidden/>
          </w:rPr>
          <w:fldChar w:fldCharType="separate"/>
        </w:r>
        <w:r w:rsidR="00513601">
          <w:rPr>
            <w:noProof/>
            <w:webHidden/>
          </w:rPr>
          <w:t>28</w:t>
        </w:r>
        <w:r w:rsidR="00513601">
          <w:rPr>
            <w:noProof/>
            <w:webHidden/>
          </w:rPr>
          <w:fldChar w:fldCharType="end"/>
        </w:r>
      </w:hyperlink>
    </w:p>
    <w:p w14:paraId="77924548" w14:textId="77777777" w:rsidR="00513601" w:rsidRDefault="00EA6C4C">
      <w:pPr>
        <w:pStyle w:val="TOC1"/>
        <w:tabs>
          <w:tab w:val="left" w:pos="450"/>
          <w:tab w:val="right" w:leader="dot" w:pos="10070"/>
        </w:tabs>
        <w:rPr>
          <w:caps w:val="0"/>
          <w:noProof/>
        </w:rPr>
      </w:pPr>
      <w:hyperlink w:anchor="_Toc19996652" w:history="1">
        <w:r w:rsidR="00513601" w:rsidRPr="00CD434B">
          <w:rPr>
            <w:rStyle w:val="Hyperlink"/>
            <w:noProof/>
          </w:rPr>
          <w:t>3.</w:t>
        </w:r>
        <w:r w:rsidR="00513601">
          <w:rPr>
            <w:caps w:val="0"/>
            <w:noProof/>
          </w:rPr>
          <w:tab/>
        </w:r>
        <w:r w:rsidR="00513601" w:rsidRPr="00CD434B">
          <w:rPr>
            <w:rStyle w:val="Hyperlink"/>
            <w:noProof/>
          </w:rPr>
          <w:t>APPENDIX</w:t>
        </w:r>
        <w:r w:rsidR="00513601">
          <w:rPr>
            <w:noProof/>
            <w:webHidden/>
          </w:rPr>
          <w:tab/>
        </w:r>
        <w:r w:rsidR="00513601">
          <w:rPr>
            <w:noProof/>
            <w:webHidden/>
          </w:rPr>
          <w:fldChar w:fldCharType="begin"/>
        </w:r>
        <w:r w:rsidR="00513601">
          <w:rPr>
            <w:noProof/>
            <w:webHidden/>
          </w:rPr>
          <w:instrText xml:space="preserve"> PAGEREF _Toc19996652 \h </w:instrText>
        </w:r>
        <w:r w:rsidR="00513601">
          <w:rPr>
            <w:noProof/>
            <w:webHidden/>
          </w:rPr>
        </w:r>
        <w:r w:rsidR="00513601">
          <w:rPr>
            <w:noProof/>
            <w:webHidden/>
          </w:rPr>
          <w:fldChar w:fldCharType="separate"/>
        </w:r>
        <w:r w:rsidR="00513601">
          <w:rPr>
            <w:noProof/>
            <w:webHidden/>
          </w:rPr>
          <w:t>28</w:t>
        </w:r>
        <w:r w:rsidR="00513601">
          <w:rPr>
            <w:noProof/>
            <w:webHidden/>
          </w:rPr>
          <w:fldChar w:fldCharType="end"/>
        </w:r>
      </w:hyperlink>
    </w:p>
    <w:p w14:paraId="4C57CF6D" w14:textId="77777777" w:rsidR="00513601" w:rsidRDefault="00EA6C4C">
      <w:pPr>
        <w:pStyle w:val="TOC2"/>
        <w:rPr>
          <w:noProof/>
        </w:rPr>
      </w:pPr>
      <w:hyperlink w:anchor="_Toc19996653" w:history="1">
        <w:r w:rsidR="00513601" w:rsidRPr="00CD434B">
          <w:rPr>
            <w:rStyle w:val="Hyperlink"/>
            <w:noProof/>
          </w:rPr>
          <w:t>3.1.</w:t>
        </w:r>
        <w:r w:rsidR="00513601">
          <w:rPr>
            <w:noProof/>
          </w:rPr>
          <w:tab/>
        </w:r>
        <w:r w:rsidR="00513601" w:rsidRPr="00CD434B">
          <w:rPr>
            <w:rStyle w:val="Hyperlink"/>
            <w:noProof/>
          </w:rPr>
          <w:t>APPENDIX A – DATA DICTIONARY</w:t>
        </w:r>
        <w:r w:rsidR="00513601">
          <w:rPr>
            <w:noProof/>
            <w:webHidden/>
          </w:rPr>
          <w:tab/>
        </w:r>
        <w:r w:rsidR="00513601">
          <w:rPr>
            <w:noProof/>
            <w:webHidden/>
          </w:rPr>
          <w:fldChar w:fldCharType="begin"/>
        </w:r>
        <w:r w:rsidR="00513601">
          <w:rPr>
            <w:noProof/>
            <w:webHidden/>
          </w:rPr>
          <w:instrText xml:space="preserve"> PAGEREF _Toc19996653 \h </w:instrText>
        </w:r>
        <w:r w:rsidR="00513601">
          <w:rPr>
            <w:noProof/>
            <w:webHidden/>
          </w:rPr>
        </w:r>
        <w:r w:rsidR="00513601">
          <w:rPr>
            <w:noProof/>
            <w:webHidden/>
          </w:rPr>
          <w:fldChar w:fldCharType="separate"/>
        </w:r>
        <w:r w:rsidR="00513601">
          <w:rPr>
            <w:noProof/>
            <w:webHidden/>
          </w:rPr>
          <w:t>28</w:t>
        </w:r>
        <w:r w:rsidR="00513601">
          <w:rPr>
            <w:noProof/>
            <w:webHidden/>
          </w:rPr>
          <w:fldChar w:fldCharType="end"/>
        </w:r>
      </w:hyperlink>
    </w:p>
    <w:p w14:paraId="2B8008AE" w14:textId="77777777" w:rsidR="00513601" w:rsidRDefault="00EA6C4C">
      <w:pPr>
        <w:pStyle w:val="TOC2"/>
        <w:rPr>
          <w:noProof/>
        </w:rPr>
      </w:pPr>
      <w:hyperlink w:anchor="_Toc19996654" w:history="1">
        <w:r w:rsidR="00513601" w:rsidRPr="00CD434B">
          <w:rPr>
            <w:rStyle w:val="Hyperlink"/>
            <w:noProof/>
          </w:rPr>
          <w:t>3.2.</w:t>
        </w:r>
        <w:r w:rsidR="00513601">
          <w:rPr>
            <w:noProof/>
          </w:rPr>
          <w:tab/>
        </w:r>
        <w:r w:rsidR="00513601" w:rsidRPr="00CD434B">
          <w:rPr>
            <w:rStyle w:val="Hyperlink"/>
            <w:noProof/>
          </w:rPr>
          <w:t>APPENDIX B - NOTIFICATIONS</w:t>
        </w:r>
        <w:r w:rsidR="00513601">
          <w:rPr>
            <w:noProof/>
            <w:webHidden/>
          </w:rPr>
          <w:tab/>
        </w:r>
        <w:r w:rsidR="00513601">
          <w:rPr>
            <w:noProof/>
            <w:webHidden/>
          </w:rPr>
          <w:fldChar w:fldCharType="begin"/>
        </w:r>
        <w:r w:rsidR="00513601">
          <w:rPr>
            <w:noProof/>
            <w:webHidden/>
          </w:rPr>
          <w:instrText xml:space="preserve"> PAGEREF _Toc19996654 \h </w:instrText>
        </w:r>
        <w:r w:rsidR="00513601">
          <w:rPr>
            <w:noProof/>
            <w:webHidden/>
          </w:rPr>
        </w:r>
        <w:r w:rsidR="00513601">
          <w:rPr>
            <w:noProof/>
            <w:webHidden/>
          </w:rPr>
          <w:fldChar w:fldCharType="separate"/>
        </w:r>
        <w:r w:rsidR="00513601">
          <w:rPr>
            <w:noProof/>
            <w:webHidden/>
          </w:rPr>
          <w:t>28</w:t>
        </w:r>
        <w:r w:rsidR="00513601">
          <w:rPr>
            <w:noProof/>
            <w:webHidden/>
          </w:rPr>
          <w:fldChar w:fldCharType="end"/>
        </w:r>
      </w:hyperlink>
    </w:p>
    <w:p w14:paraId="0BF4D8F4" w14:textId="77777777" w:rsidR="00513601" w:rsidRDefault="00EA6C4C">
      <w:pPr>
        <w:pStyle w:val="TOC2"/>
        <w:rPr>
          <w:noProof/>
        </w:rPr>
      </w:pPr>
      <w:hyperlink w:anchor="_Toc19996655" w:history="1">
        <w:r w:rsidR="00513601" w:rsidRPr="00CD434B">
          <w:rPr>
            <w:rStyle w:val="Hyperlink"/>
            <w:noProof/>
          </w:rPr>
          <w:t>3.3.</w:t>
        </w:r>
        <w:r w:rsidR="00513601">
          <w:rPr>
            <w:noProof/>
          </w:rPr>
          <w:tab/>
        </w:r>
        <w:r w:rsidR="00513601" w:rsidRPr="00CD434B">
          <w:rPr>
            <w:rStyle w:val="Hyperlink"/>
            <w:noProof/>
          </w:rPr>
          <w:t>APPENDIX C - DATA MIGRATION</w:t>
        </w:r>
        <w:r w:rsidR="00513601">
          <w:rPr>
            <w:noProof/>
            <w:webHidden/>
          </w:rPr>
          <w:tab/>
        </w:r>
        <w:r w:rsidR="00513601">
          <w:rPr>
            <w:noProof/>
            <w:webHidden/>
          </w:rPr>
          <w:fldChar w:fldCharType="begin"/>
        </w:r>
        <w:r w:rsidR="00513601">
          <w:rPr>
            <w:noProof/>
            <w:webHidden/>
          </w:rPr>
          <w:instrText xml:space="preserve"> PAGEREF _Toc19996655 \h </w:instrText>
        </w:r>
        <w:r w:rsidR="00513601">
          <w:rPr>
            <w:noProof/>
            <w:webHidden/>
          </w:rPr>
        </w:r>
        <w:r w:rsidR="00513601">
          <w:rPr>
            <w:noProof/>
            <w:webHidden/>
          </w:rPr>
          <w:fldChar w:fldCharType="separate"/>
        </w:r>
        <w:r w:rsidR="00513601">
          <w:rPr>
            <w:noProof/>
            <w:webHidden/>
          </w:rPr>
          <w:t>28</w:t>
        </w:r>
        <w:r w:rsidR="00513601">
          <w:rPr>
            <w:noProof/>
            <w:webHidden/>
          </w:rPr>
          <w:fldChar w:fldCharType="end"/>
        </w:r>
      </w:hyperlink>
    </w:p>
    <w:p w14:paraId="634FD90A" w14:textId="77777777" w:rsidR="00513601" w:rsidRDefault="00EA6C4C">
      <w:pPr>
        <w:pStyle w:val="TOC1"/>
        <w:tabs>
          <w:tab w:val="left" w:pos="450"/>
          <w:tab w:val="right" w:leader="dot" w:pos="10070"/>
        </w:tabs>
        <w:rPr>
          <w:caps w:val="0"/>
          <w:noProof/>
        </w:rPr>
      </w:pPr>
      <w:hyperlink w:anchor="_Toc19996656" w:history="1">
        <w:r w:rsidR="00513601" w:rsidRPr="00CD434B">
          <w:rPr>
            <w:rStyle w:val="Hyperlink"/>
            <w:noProof/>
          </w:rPr>
          <w:t>4.</w:t>
        </w:r>
        <w:r w:rsidR="00513601">
          <w:rPr>
            <w:caps w:val="0"/>
            <w:noProof/>
          </w:rPr>
          <w:tab/>
        </w:r>
        <w:r w:rsidR="00513601" w:rsidRPr="00CD434B">
          <w:rPr>
            <w:rStyle w:val="Hyperlink"/>
            <w:noProof/>
          </w:rPr>
          <w:t>ACTION ITEMS</w:t>
        </w:r>
        <w:r w:rsidR="00513601">
          <w:rPr>
            <w:noProof/>
            <w:webHidden/>
          </w:rPr>
          <w:tab/>
        </w:r>
        <w:r w:rsidR="00513601">
          <w:rPr>
            <w:noProof/>
            <w:webHidden/>
          </w:rPr>
          <w:fldChar w:fldCharType="begin"/>
        </w:r>
        <w:r w:rsidR="00513601">
          <w:rPr>
            <w:noProof/>
            <w:webHidden/>
          </w:rPr>
          <w:instrText xml:space="preserve"> PAGEREF _Toc19996656 \h </w:instrText>
        </w:r>
        <w:r w:rsidR="00513601">
          <w:rPr>
            <w:noProof/>
            <w:webHidden/>
          </w:rPr>
        </w:r>
        <w:r w:rsidR="00513601">
          <w:rPr>
            <w:noProof/>
            <w:webHidden/>
          </w:rPr>
          <w:fldChar w:fldCharType="separate"/>
        </w:r>
        <w:r w:rsidR="00513601">
          <w:rPr>
            <w:noProof/>
            <w:webHidden/>
          </w:rPr>
          <w:t>28</w:t>
        </w:r>
        <w:r w:rsidR="00513601">
          <w:rPr>
            <w:noProof/>
            <w:webHidden/>
          </w:rPr>
          <w:fldChar w:fldCharType="end"/>
        </w:r>
      </w:hyperlink>
    </w:p>
    <w:p w14:paraId="3FE9F23F" w14:textId="77777777" w:rsidR="00776385" w:rsidRPr="00C91ECD" w:rsidRDefault="003B2E5A" w:rsidP="00513601">
      <w:pPr>
        <w:tabs>
          <w:tab w:val="left" w:pos="450"/>
        </w:tabs>
        <w:rPr>
          <w:b/>
          <w:u w:val="single"/>
        </w:rPr>
      </w:pPr>
      <w:r w:rsidRPr="00C91ECD">
        <w:rPr>
          <w:u w:val="single"/>
        </w:rPr>
        <w:lastRenderedPageBreak/>
        <w:fldChar w:fldCharType="end"/>
      </w:r>
    </w:p>
    <w:p w14:paraId="7E384E45" w14:textId="77777777" w:rsidR="00FE4E57" w:rsidRPr="00C91ECD" w:rsidRDefault="00407C6D" w:rsidP="00652E6F">
      <w:pPr>
        <w:pStyle w:val="CCHHeadingOne"/>
      </w:pPr>
      <w:bookmarkStart w:id="0" w:name="_Toc19996527"/>
      <w:r w:rsidRPr="00C91ECD">
        <w:rPr>
          <w:caps w:val="0"/>
        </w:rPr>
        <w:t>ACCOUNT CREATION</w:t>
      </w:r>
      <w:bookmarkEnd w:id="0"/>
    </w:p>
    <w:p w14:paraId="1F72F646" w14:textId="77777777" w:rsidR="00B23CA6" w:rsidRPr="00C91ECD" w:rsidRDefault="00B23CA6" w:rsidP="00B7003B">
      <w:pPr>
        <w:pStyle w:val="NoSpacing"/>
      </w:pPr>
    </w:p>
    <w:p w14:paraId="23ADA52F" w14:textId="77777777" w:rsidR="00FE4E57" w:rsidRPr="00C91ECD" w:rsidRDefault="00B20852" w:rsidP="004A1C8C">
      <w:pPr>
        <w:pStyle w:val="CCHHeadingTwo"/>
      </w:pPr>
      <w:bookmarkStart w:id="1" w:name="_Toc19996528"/>
      <w:r w:rsidRPr="00C91ECD">
        <w:t>FILE LOCATION</w:t>
      </w:r>
      <w:bookmarkEnd w:id="1"/>
    </w:p>
    <w:p w14:paraId="43B79790" w14:textId="77777777" w:rsidR="00305346" w:rsidRPr="00C91ECD" w:rsidRDefault="00305346" w:rsidP="00FE4E57">
      <w:pPr>
        <w:pStyle w:val="CCHHeading1Text"/>
      </w:pPr>
      <w:r w:rsidRPr="00C91ECD">
        <w:t>Once the file is ready for review, it will be placed under the following folder</w:t>
      </w:r>
      <w:r w:rsidR="00C86A2F" w:rsidRPr="00C91ECD">
        <w:t>:</w:t>
      </w:r>
    </w:p>
    <w:p w14:paraId="2C544F3F" w14:textId="77777777" w:rsidR="00A73FC6" w:rsidRPr="00C91ECD" w:rsidRDefault="00991D89" w:rsidP="00A466FA">
      <w:pPr>
        <w:pStyle w:val="CCHHeading2Text"/>
        <w:tabs>
          <w:tab w:val="left" w:pos="1260"/>
        </w:tabs>
        <w:ind w:left="360"/>
        <w:rPr>
          <w:i/>
        </w:rPr>
      </w:pPr>
      <w:r w:rsidRPr="00C91ECD">
        <w:rPr>
          <w:i/>
        </w:rPr>
        <w:t>Link to be provided</w:t>
      </w:r>
      <w:r w:rsidR="00E00D7D" w:rsidRPr="00C91ECD">
        <w:rPr>
          <w:i/>
        </w:rPr>
        <w:t>.</w:t>
      </w:r>
    </w:p>
    <w:p w14:paraId="08CE6F91" w14:textId="77777777" w:rsidR="00991D89" w:rsidRPr="00C91ECD" w:rsidRDefault="00991D89" w:rsidP="00B7003B">
      <w:pPr>
        <w:pStyle w:val="NoSpacing"/>
      </w:pPr>
    </w:p>
    <w:p w14:paraId="72892D21" w14:textId="77777777" w:rsidR="00991D89" w:rsidRPr="00C91ECD" w:rsidRDefault="00A466FA" w:rsidP="00A466FA">
      <w:pPr>
        <w:pStyle w:val="CCHHeading2Text"/>
        <w:tabs>
          <w:tab w:val="left" w:pos="1260"/>
        </w:tabs>
        <w:ind w:left="360"/>
        <w:rPr>
          <w:b/>
          <w:bCs/>
        </w:rPr>
      </w:pPr>
      <w:r w:rsidRPr="00C91ECD">
        <w:rPr>
          <w:b/>
          <w:bCs/>
        </w:rPr>
        <w:t xml:space="preserve">Path: </w:t>
      </w:r>
    </w:p>
    <w:p w14:paraId="62457870" w14:textId="77777777" w:rsidR="00A466FA" w:rsidRPr="00C91ECD" w:rsidRDefault="00991D89" w:rsidP="00A466FA">
      <w:pPr>
        <w:pStyle w:val="CCHHeading2Text"/>
        <w:tabs>
          <w:tab w:val="left" w:pos="1260"/>
        </w:tabs>
        <w:ind w:left="360"/>
        <w:rPr>
          <w:bCs/>
          <w:i/>
        </w:rPr>
      </w:pPr>
      <w:r w:rsidRPr="00C91ECD">
        <w:rPr>
          <w:bCs/>
          <w:i/>
        </w:rPr>
        <w:t>Path to be provided.</w:t>
      </w:r>
    </w:p>
    <w:p w14:paraId="61CDCEAD" w14:textId="77777777" w:rsidR="00664C6B" w:rsidRPr="00C91ECD" w:rsidRDefault="00664C6B" w:rsidP="00B7003B">
      <w:pPr>
        <w:pStyle w:val="NoSpacing"/>
      </w:pPr>
    </w:p>
    <w:p w14:paraId="79B819BE" w14:textId="77777777" w:rsidR="000533EC" w:rsidRPr="00C91ECD" w:rsidRDefault="00B20852" w:rsidP="004A1C8C">
      <w:pPr>
        <w:pStyle w:val="CCHHeadingTwo"/>
      </w:pPr>
      <w:bookmarkStart w:id="2" w:name="_Toc19996529"/>
      <w:r w:rsidRPr="00C91ECD">
        <w:t>DESCRIPTION</w:t>
      </w:r>
      <w:bookmarkEnd w:id="2"/>
    </w:p>
    <w:p w14:paraId="49E3081A" w14:textId="77777777" w:rsidR="009256F9" w:rsidRPr="00C91ECD" w:rsidRDefault="00CF1371" w:rsidP="00742653">
      <w:pPr>
        <w:spacing w:line="276" w:lineRule="auto"/>
        <w:ind w:left="360"/>
      </w:pPr>
      <w:r w:rsidRPr="00C91ECD">
        <w:t xml:space="preserve">The </w:t>
      </w:r>
      <w:r w:rsidR="006775DA" w:rsidRPr="00C91ECD">
        <w:t>APA system will enable individuals, agencies, and external organizations to create account</w:t>
      </w:r>
      <w:r w:rsidR="007D184A" w:rsidRPr="00C91ECD">
        <w:t xml:space="preserve"> online</w:t>
      </w:r>
      <w:r w:rsidRPr="00C91ECD">
        <w:t xml:space="preserve">. </w:t>
      </w:r>
    </w:p>
    <w:p w14:paraId="6BB9E253" w14:textId="77777777" w:rsidR="009256F9" w:rsidRDefault="00203196" w:rsidP="00742653">
      <w:pPr>
        <w:spacing w:line="276" w:lineRule="auto"/>
        <w:ind w:left="360"/>
      </w:pPr>
      <w:r w:rsidRPr="00C91ECD">
        <w:rPr>
          <w:noProof/>
        </w:rPr>
        <w:drawing>
          <wp:inline distT="0" distB="0" distL="0" distR="0" wp14:anchorId="09F9B2E3" wp14:editId="4B506024">
            <wp:extent cx="6400800"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792730"/>
                    </a:xfrm>
                    <a:prstGeom prst="rect">
                      <a:avLst/>
                    </a:prstGeom>
                  </pic:spPr>
                </pic:pic>
              </a:graphicData>
            </a:graphic>
          </wp:inline>
        </w:drawing>
      </w:r>
    </w:p>
    <w:p w14:paraId="23DE523C" w14:textId="77777777" w:rsidR="004B2EE0" w:rsidRDefault="004B2EE0" w:rsidP="00742653">
      <w:pPr>
        <w:spacing w:line="276" w:lineRule="auto"/>
        <w:ind w:left="360"/>
      </w:pPr>
    </w:p>
    <w:p w14:paraId="0A225939" w14:textId="77777777" w:rsidR="004B2EE0" w:rsidRPr="00C91ECD" w:rsidRDefault="004B2EE0" w:rsidP="004B2EE0">
      <w:pPr>
        <w:pStyle w:val="CCHHeadingTwo"/>
      </w:pPr>
      <w:bookmarkStart w:id="3" w:name="_Toc19996530"/>
      <w:r>
        <w:t>CONCPTUAL DIAGRAM</w:t>
      </w:r>
      <w:bookmarkEnd w:id="3"/>
    </w:p>
    <w:p w14:paraId="52E56223" w14:textId="77777777" w:rsidR="004B2EE0" w:rsidRPr="00C91ECD" w:rsidRDefault="001B3301" w:rsidP="00742653">
      <w:pPr>
        <w:spacing w:line="276" w:lineRule="auto"/>
        <w:ind w:left="360"/>
      </w:pPr>
      <w:r>
        <w:object w:dxaOrig="1513" w:dyaOrig="984" w14:anchorId="542D3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3" o:title=""/>
          </v:shape>
          <o:OLEObject Type="Embed" ProgID="AcroExch.Document.DC" ShapeID="_x0000_i1025" DrawAspect="Icon" ObjectID="_1633870279" r:id="rId14"/>
        </w:object>
      </w:r>
    </w:p>
    <w:p w14:paraId="69DFD02D" w14:textId="77777777" w:rsidR="009256F9" w:rsidRPr="00C91ECD" w:rsidRDefault="009256F9" w:rsidP="00823916">
      <w:pPr>
        <w:pStyle w:val="CCHHeadingTwo"/>
      </w:pPr>
      <w:bookmarkStart w:id="4" w:name="_Toc19996531"/>
      <w:r w:rsidRPr="00C91ECD">
        <w:t>ACTORS</w:t>
      </w:r>
      <w:bookmarkEnd w:id="4"/>
    </w:p>
    <w:p w14:paraId="2BCED2D3" w14:textId="77777777" w:rsidR="009256F9" w:rsidRPr="00C91ECD" w:rsidRDefault="00DB0701" w:rsidP="00B732E3">
      <w:pPr>
        <w:pStyle w:val="CCHHeading1Text"/>
        <w:rPr>
          <w:b/>
        </w:rPr>
      </w:pPr>
      <w:r w:rsidRPr="00C91ECD">
        <w:rPr>
          <w:b/>
        </w:rPr>
        <w:t>Applicant</w:t>
      </w:r>
    </w:p>
    <w:p w14:paraId="18C12FFC" w14:textId="77777777" w:rsidR="00B732E3" w:rsidRPr="00C91ECD" w:rsidRDefault="00B732E3" w:rsidP="00B732E3">
      <w:pPr>
        <w:pStyle w:val="CCHHeading1Text"/>
      </w:pPr>
      <w:r w:rsidRPr="00C91ECD">
        <w:rPr>
          <w:b/>
        </w:rPr>
        <w:lastRenderedPageBreak/>
        <w:t>Description:</w:t>
      </w:r>
      <w:r w:rsidRPr="00C91ECD">
        <w:t xml:space="preserve"> Person </w:t>
      </w:r>
      <w:r w:rsidR="001C1CC7" w:rsidRPr="00C91ECD">
        <w:t>creating an account</w:t>
      </w:r>
      <w:r w:rsidRPr="00C91ECD">
        <w:t xml:space="preserve">. The applicant may be </w:t>
      </w:r>
      <w:r w:rsidR="001C1CC7" w:rsidRPr="00C91ECD">
        <w:t>an individual,</w:t>
      </w:r>
      <w:r w:rsidRPr="00C91ECD">
        <w:t xml:space="preserve"> </w:t>
      </w:r>
      <w:r w:rsidR="007C7006" w:rsidRPr="00C91ECD">
        <w:t>external organization contact,</w:t>
      </w:r>
      <w:r w:rsidRPr="00C91ECD">
        <w:t xml:space="preserve"> liaison</w:t>
      </w:r>
      <w:r w:rsidR="007C7006" w:rsidRPr="00C91ECD">
        <w:t xml:space="preserve"> or agency contact</w:t>
      </w:r>
      <w:r w:rsidRPr="00C91ECD">
        <w:t>.</w:t>
      </w:r>
    </w:p>
    <w:p w14:paraId="07547A01" w14:textId="77777777" w:rsidR="00B732E3" w:rsidRPr="00C91ECD" w:rsidRDefault="00B732E3" w:rsidP="00B732E3">
      <w:pPr>
        <w:pStyle w:val="CCHHeading1Bullet"/>
        <w:numPr>
          <w:ilvl w:val="0"/>
          <w:numId w:val="0"/>
        </w:numPr>
      </w:pPr>
    </w:p>
    <w:p w14:paraId="0F41C5BA" w14:textId="77777777" w:rsidR="009256F9" w:rsidRPr="00C91ECD" w:rsidRDefault="009256F9" w:rsidP="00B732E3">
      <w:pPr>
        <w:pStyle w:val="CCHHeading1Text"/>
        <w:rPr>
          <w:b/>
        </w:rPr>
      </w:pPr>
      <w:r w:rsidRPr="00C91ECD">
        <w:rPr>
          <w:b/>
        </w:rPr>
        <w:t xml:space="preserve">DOT </w:t>
      </w:r>
      <w:r w:rsidR="00184B20" w:rsidRPr="00C91ECD">
        <w:rPr>
          <w:b/>
        </w:rPr>
        <w:t>Supervisor</w:t>
      </w:r>
    </w:p>
    <w:p w14:paraId="4D3922E2" w14:textId="77777777" w:rsidR="00B732E3" w:rsidRPr="00C91ECD" w:rsidRDefault="00B732E3" w:rsidP="00B732E3">
      <w:pPr>
        <w:pStyle w:val="CCHHeading1Text"/>
      </w:pPr>
      <w:r w:rsidRPr="00C91ECD">
        <w:rPr>
          <w:b/>
        </w:rPr>
        <w:t xml:space="preserve">Description: </w:t>
      </w:r>
      <w:r w:rsidRPr="00C91ECD">
        <w:t xml:space="preserve">DOT staff responsible for </w:t>
      </w:r>
      <w:r w:rsidR="00184B20" w:rsidRPr="00C91ECD">
        <w:t>approving organizations and contacts.</w:t>
      </w:r>
    </w:p>
    <w:p w14:paraId="5043CB0F" w14:textId="77777777" w:rsidR="00B732E3" w:rsidRPr="00C91ECD" w:rsidRDefault="00B732E3" w:rsidP="00B732E3">
      <w:pPr>
        <w:pStyle w:val="CCHHeading1Bullet"/>
        <w:numPr>
          <w:ilvl w:val="0"/>
          <w:numId w:val="0"/>
        </w:numPr>
      </w:pPr>
    </w:p>
    <w:p w14:paraId="0D69199A" w14:textId="77777777" w:rsidR="008A6DCE" w:rsidRPr="00C91ECD" w:rsidRDefault="008A6DCE" w:rsidP="00DB0701">
      <w:pPr>
        <w:pStyle w:val="CCHHeading1Text"/>
        <w:rPr>
          <w:b/>
        </w:rPr>
      </w:pPr>
      <w:r w:rsidRPr="00C91ECD">
        <w:rPr>
          <w:b/>
        </w:rPr>
        <w:t xml:space="preserve">DOT </w:t>
      </w:r>
      <w:r w:rsidR="00D11029" w:rsidRPr="00C91ECD">
        <w:rPr>
          <w:b/>
        </w:rPr>
        <w:t xml:space="preserve">Mailroom </w:t>
      </w:r>
      <w:r w:rsidRPr="00C91ECD">
        <w:rPr>
          <w:b/>
        </w:rPr>
        <w:t>Staff</w:t>
      </w:r>
    </w:p>
    <w:p w14:paraId="731FCC0A" w14:textId="77777777" w:rsidR="008A6DCE" w:rsidRPr="00C91ECD" w:rsidRDefault="008A6DCE" w:rsidP="008A6DCE">
      <w:pPr>
        <w:pStyle w:val="CCHHeading1Text"/>
        <w:rPr>
          <w:b/>
        </w:rPr>
      </w:pPr>
      <w:r w:rsidRPr="00C91ECD">
        <w:rPr>
          <w:b/>
        </w:rPr>
        <w:t xml:space="preserve">Description: </w:t>
      </w:r>
      <w:r w:rsidRPr="00C91ECD">
        <w:rPr>
          <w:bCs/>
        </w:rPr>
        <w:t>DOT mail room</w:t>
      </w:r>
      <w:r w:rsidR="00970A08">
        <w:rPr>
          <w:bCs/>
        </w:rPr>
        <w:t xml:space="preserve"> and</w:t>
      </w:r>
      <w:r w:rsidRPr="00C91ECD">
        <w:rPr>
          <w:bCs/>
        </w:rPr>
        <w:t xml:space="preserve"> service staff</w:t>
      </w:r>
      <w:r w:rsidR="00970A08">
        <w:rPr>
          <w:bCs/>
        </w:rPr>
        <w:t>,</w:t>
      </w:r>
      <w:r w:rsidRPr="00C91ECD">
        <w:rPr>
          <w:bCs/>
        </w:rPr>
        <w:t xml:space="preserve"> who will receive </w:t>
      </w:r>
      <w:r w:rsidR="002D5F81" w:rsidRPr="00C91ECD">
        <w:rPr>
          <w:bCs/>
        </w:rPr>
        <w:t>documents through mail</w:t>
      </w:r>
      <w:r w:rsidR="00970A08">
        <w:rPr>
          <w:bCs/>
        </w:rPr>
        <w:t xml:space="preserve">, can scan and upload the documents in the system. They </w:t>
      </w:r>
      <w:r w:rsidR="001E1499">
        <w:rPr>
          <w:bCs/>
        </w:rPr>
        <w:t>can also</w:t>
      </w:r>
      <w:r w:rsidR="001E1499" w:rsidRPr="00C91ECD">
        <w:rPr>
          <w:bCs/>
        </w:rPr>
        <w:t xml:space="preserve"> </w:t>
      </w:r>
      <w:r w:rsidR="002D5F81" w:rsidRPr="00C91ECD">
        <w:rPr>
          <w:bCs/>
        </w:rPr>
        <w:t>create</w:t>
      </w:r>
      <w:r w:rsidR="00CF4028">
        <w:rPr>
          <w:bCs/>
        </w:rPr>
        <w:t xml:space="preserve"> an</w:t>
      </w:r>
      <w:r w:rsidR="002D5F81" w:rsidRPr="00C91ECD">
        <w:rPr>
          <w:bCs/>
        </w:rPr>
        <w:t xml:space="preserve"> account</w:t>
      </w:r>
      <w:r w:rsidR="004B2EE0">
        <w:rPr>
          <w:bCs/>
        </w:rPr>
        <w:t>/application</w:t>
      </w:r>
      <w:r w:rsidR="002D5F81" w:rsidRPr="00C91ECD">
        <w:rPr>
          <w:bCs/>
        </w:rPr>
        <w:t xml:space="preserve"> in system on behalf of applicant.</w:t>
      </w:r>
    </w:p>
    <w:p w14:paraId="07459315" w14:textId="77777777" w:rsidR="00FE7945" w:rsidRPr="00C91ECD" w:rsidRDefault="00FE7945" w:rsidP="00FE7945">
      <w:pPr>
        <w:pStyle w:val="CCHHeading1Bullet"/>
        <w:numPr>
          <w:ilvl w:val="0"/>
          <w:numId w:val="0"/>
        </w:numPr>
      </w:pPr>
    </w:p>
    <w:p w14:paraId="48D426A4" w14:textId="77777777" w:rsidR="009256F9" w:rsidRPr="00C91ECD" w:rsidRDefault="009256F9" w:rsidP="00FE7945">
      <w:pPr>
        <w:pStyle w:val="CCHHeading1Text"/>
        <w:rPr>
          <w:b/>
        </w:rPr>
      </w:pPr>
      <w:r w:rsidRPr="00C91ECD">
        <w:rPr>
          <w:b/>
        </w:rPr>
        <w:t xml:space="preserve">APA </w:t>
      </w:r>
      <w:r w:rsidR="00FE7945" w:rsidRPr="00C91ECD">
        <w:rPr>
          <w:b/>
        </w:rPr>
        <w:t>–</w:t>
      </w:r>
      <w:r w:rsidRPr="00C91ECD">
        <w:rPr>
          <w:b/>
        </w:rPr>
        <w:t xml:space="preserve"> System</w:t>
      </w:r>
    </w:p>
    <w:p w14:paraId="4519E54E" w14:textId="77777777" w:rsidR="00FE7945" w:rsidRPr="00C91ECD" w:rsidRDefault="00FE7945" w:rsidP="00FE7945">
      <w:pPr>
        <w:pStyle w:val="CCHHeading1Text"/>
      </w:pPr>
      <w:r w:rsidRPr="00C91ECD">
        <w:rPr>
          <w:b/>
        </w:rPr>
        <w:t xml:space="preserve">Description: </w:t>
      </w:r>
      <w:r w:rsidRPr="00C91ECD">
        <w:t>System where all actions take place (e.g., account creation, application creation, permit processing</w:t>
      </w:r>
      <w:r w:rsidR="004B2EE0">
        <w:t>,</w:t>
      </w:r>
      <w:r w:rsidR="00513601">
        <w:t xml:space="preserve"> </w:t>
      </w:r>
      <w:r w:rsidRPr="00C91ECD">
        <w:t>permit issuance</w:t>
      </w:r>
      <w:r w:rsidR="004B2EE0">
        <w:t xml:space="preserve">, post permit issuance functions and </w:t>
      </w:r>
      <w:r w:rsidR="00171238">
        <w:t>notifications</w:t>
      </w:r>
      <w:r w:rsidRPr="00C91ECD">
        <w:t>).</w:t>
      </w:r>
    </w:p>
    <w:p w14:paraId="6537F28F" w14:textId="77777777" w:rsidR="009256F9" w:rsidRPr="00C91ECD" w:rsidRDefault="009256F9" w:rsidP="00B7003B">
      <w:pPr>
        <w:pStyle w:val="NoSpacing"/>
      </w:pPr>
    </w:p>
    <w:p w14:paraId="14345F50" w14:textId="77777777" w:rsidR="00F912A2" w:rsidRPr="00C91ECD" w:rsidRDefault="00F912A2" w:rsidP="00F912A2">
      <w:pPr>
        <w:pStyle w:val="CCHHeadingOne"/>
      </w:pPr>
      <w:bookmarkStart w:id="5" w:name="_Toc19996532"/>
      <w:r w:rsidRPr="00C91ECD">
        <w:t>USE CASES</w:t>
      </w:r>
      <w:bookmarkEnd w:id="5"/>
    </w:p>
    <w:p w14:paraId="47973A0C" w14:textId="77777777" w:rsidR="00BA38AE" w:rsidRPr="00C91ECD" w:rsidRDefault="00BA38AE" w:rsidP="00BA38AE">
      <w:pPr>
        <w:pStyle w:val="CCHHeadingTwo"/>
      </w:pPr>
      <w:bookmarkStart w:id="6" w:name="_Toc19996533"/>
      <w:bookmarkStart w:id="7" w:name="UC1"/>
      <w:r w:rsidRPr="00C91ECD">
        <w:t>UC</w:t>
      </w:r>
      <w:r w:rsidR="000C616E" w:rsidRPr="00C91ECD">
        <w:t>1</w:t>
      </w:r>
      <w:r w:rsidRPr="00C91ECD">
        <w:t xml:space="preserve">: </w:t>
      </w:r>
      <w:r w:rsidR="00A96F1B" w:rsidRPr="00C91ECD">
        <w:rPr>
          <w:caps w:val="0"/>
        </w:rPr>
        <w:t xml:space="preserve">ACCOUNT CREATION </w:t>
      </w:r>
      <w:r w:rsidR="002D5F81" w:rsidRPr="00C91ECD">
        <w:rPr>
          <w:caps w:val="0"/>
        </w:rPr>
        <w:t>-</w:t>
      </w:r>
      <w:r w:rsidR="00A96F1B" w:rsidRPr="00C91ECD">
        <w:rPr>
          <w:caps w:val="0"/>
        </w:rPr>
        <w:t xml:space="preserve"> </w:t>
      </w:r>
      <w:r w:rsidR="00491A69" w:rsidRPr="00C91ECD">
        <w:rPr>
          <w:caps w:val="0"/>
        </w:rPr>
        <w:t>INDIVIDUAL</w:t>
      </w:r>
      <w:bookmarkEnd w:id="6"/>
    </w:p>
    <w:p w14:paraId="6E07DCF3" w14:textId="77777777" w:rsidR="00BA38AE" w:rsidRPr="00C91ECD" w:rsidRDefault="00BA38AE" w:rsidP="00BA38AE">
      <w:pPr>
        <w:pStyle w:val="CCHHeadingThree"/>
      </w:pPr>
      <w:bookmarkStart w:id="8" w:name="_Toc19996534"/>
      <w:bookmarkEnd w:id="7"/>
      <w:r w:rsidRPr="00C91ECD">
        <w:t>DESCRIPTION</w:t>
      </w:r>
      <w:bookmarkEnd w:id="8"/>
    </w:p>
    <w:p w14:paraId="46DDAF62" w14:textId="77777777" w:rsidR="00BA38AE" w:rsidRPr="00C91ECD" w:rsidRDefault="00BA38AE" w:rsidP="00B7003B">
      <w:pPr>
        <w:pStyle w:val="CCHHeading2Text"/>
        <w:ind w:left="720"/>
      </w:pPr>
      <w:r w:rsidRPr="00C91ECD">
        <w:t>This use case describes the process of creating a new account by an individual</w:t>
      </w:r>
      <w:r w:rsidR="00FA64C9" w:rsidRPr="00C91ECD">
        <w:t xml:space="preserve"> in APA</w:t>
      </w:r>
      <w:r w:rsidR="003900CC" w:rsidRPr="00C91ECD">
        <w:t xml:space="preserve"> system</w:t>
      </w:r>
      <w:r w:rsidRPr="00C91ECD">
        <w:t>.</w:t>
      </w:r>
    </w:p>
    <w:p w14:paraId="17A49EA4" w14:textId="77777777" w:rsidR="00BA38AE" w:rsidRPr="00C91ECD" w:rsidRDefault="00BA38AE" w:rsidP="00BA38AE">
      <w:pPr>
        <w:pStyle w:val="CCHHeadingThree"/>
      </w:pPr>
      <w:bookmarkStart w:id="9" w:name="_Toc19996535"/>
      <w:r w:rsidRPr="00C91ECD">
        <w:t>ACTORS</w:t>
      </w:r>
      <w:bookmarkEnd w:id="9"/>
    </w:p>
    <w:p w14:paraId="478CDFAD" w14:textId="77777777" w:rsidR="00BA38AE" w:rsidRPr="00C91ECD" w:rsidRDefault="00BA38AE" w:rsidP="00882BDC">
      <w:pPr>
        <w:pStyle w:val="CCHHeading1Bullet"/>
      </w:pPr>
      <w:r w:rsidRPr="00C91ECD">
        <w:t xml:space="preserve">An </w:t>
      </w:r>
      <w:r w:rsidR="00DB0701" w:rsidRPr="00C91ECD">
        <w:t>Applicant</w:t>
      </w:r>
      <w:r w:rsidR="002E5713" w:rsidRPr="00C91ECD">
        <w:t xml:space="preserve"> - User</w:t>
      </w:r>
    </w:p>
    <w:p w14:paraId="38C1FE75" w14:textId="77777777" w:rsidR="00FE54B3" w:rsidRPr="00C91ECD" w:rsidRDefault="00FE54B3" w:rsidP="00882BDC">
      <w:pPr>
        <w:pStyle w:val="CCHHeading1Bullet"/>
      </w:pPr>
      <w:r w:rsidRPr="00C91ECD">
        <w:t>APA</w:t>
      </w:r>
      <w:r w:rsidR="002E5713" w:rsidRPr="00C91ECD">
        <w:t xml:space="preserve"> - System</w:t>
      </w:r>
    </w:p>
    <w:p w14:paraId="6DFB9E20" w14:textId="77777777" w:rsidR="00BA38AE" w:rsidRPr="00C91ECD" w:rsidRDefault="00BA38AE" w:rsidP="00BA38AE">
      <w:pPr>
        <w:pStyle w:val="CCHHeading1Bullet"/>
        <w:numPr>
          <w:ilvl w:val="0"/>
          <w:numId w:val="0"/>
        </w:numPr>
      </w:pPr>
    </w:p>
    <w:p w14:paraId="7F5EAFD4" w14:textId="77777777" w:rsidR="00BA38AE" w:rsidRPr="00C91ECD" w:rsidRDefault="00BA38AE" w:rsidP="00BA38AE">
      <w:pPr>
        <w:pStyle w:val="CCHHeadingThree"/>
      </w:pPr>
      <w:bookmarkStart w:id="10" w:name="_Toc19996536"/>
      <w:r w:rsidRPr="00C91ECD">
        <w:t>PRECONDITIONS</w:t>
      </w:r>
      <w:bookmarkEnd w:id="10"/>
    </w:p>
    <w:p w14:paraId="74422285" w14:textId="77777777" w:rsidR="007A655B" w:rsidRPr="00C91ECD" w:rsidRDefault="007A655B" w:rsidP="00BA38AE">
      <w:pPr>
        <w:pStyle w:val="CCHHeading1Bullet"/>
      </w:pPr>
      <w:r w:rsidRPr="00C91ECD">
        <w:t>Applicant have the APA URL.</w:t>
      </w:r>
    </w:p>
    <w:p w14:paraId="70DF9E56" w14:textId="77777777" w:rsidR="00BA38AE" w:rsidRPr="00C91ECD" w:rsidRDefault="00BA38AE" w:rsidP="00BA38AE">
      <w:pPr>
        <w:pStyle w:val="CCHHeading1Bullet"/>
        <w:numPr>
          <w:ilvl w:val="0"/>
          <w:numId w:val="0"/>
        </w:numPr>
      </w:pPr>
    </w:p>
    <w:p w14:paraId="6C5980DB" w14:textId="77777777" w:rsidR="00BA38AE" w:rsidRPr="00C91ECD" w:rsidRDefault="00BA38AE" w:rsidP="00BA38AE">
      <w:pPr>
        <w:pStyle w:val="CCHHeadingThree"/>
      </w:pPr>
      <w:bookmarkStart w:id="11" w:name="_Toc19996537"/>
      <w:r w:rsidRPr="00C91ECD">
        <w:t>MAIN APPLICATION FLOW</w:t>
      </w:r>
      <w:bookmarkEnd w:id="11"/>
    </w:p>
    <w:p w14:paraId="7124D143" w14:textId="77777777" w:rsidR="00BA38AE" w:rsidRPr="00C91ECD" w:rsidRDefault="00DB0701" w:rsidP="00420ECD">
      <w:pPr>
        <w:pStyle w:val="CCHHeading2Text"/>
        <w:numPr>
          <w:ilvl w:val="0"/>
          <w:numId w:val="9"/>
        </w:numPr>
      </w:pPr>
      <w:r w:rsidRPr="00C91ECD">
        <w:t>User</w:t>
      </w:r>
      <w:r w:rsidR="00BA38AE" w:rsidRPr="00C91ECD">
        <w:t xml:space="preserve"> launches the </w:t>
      </w:r>
      <w:r w:rsidR="00E71514" w:rsidRPr="00C91ECD">
        <w:t xml:space="preserve">APA </w:t>
      </w:r>
      <w:r w:rsidR="00BA38AE" w:rsidRPr="00C91ECD">
        <w:t xml:space="preserve">portal </w:t>
      </w:r>
    </w:p>
    <w:p w14:paraId="043014D9" w14:textId="77777777" w:rsidR="00BA38AE" w:rsidRPr="00C91ECD" w:rsidRDefault="00DB0701" w:rsidP="00420ECD">
      <w:pPr>
        <w:pStyle w:val="CCHHeading2Text"/>
        <w:numPr>
          <w:ilvl w:val="0"/>
          <w:numId w:val="9"/>
        </w:numPr>
      </w:pPr>
      <w:r w:rsidRPr="00C91ECD">
        <w:t>User</w:t>
      </w:r>
      <w:r w:rsidR="00EE7F92" w:rsidRPr="00C91ECD">
        <w:t xml:space="preserve"> enters all mandatory</w:t>
      </w:r>
      <w:r w:rsidR="00BA38AE" w:rsidRPr="00C91ECD">
        <w:t xml:space="preserve"> details. </w:t>
      </w:r>
      <w:r w:rsidR="0039072E" w:rsidRPr="00C91ECD">
        <w:t xml:space="preserve">(Refer to </w:t>
      </w:r>
      <w:hyperlink w:anchor="DataDictionary" w:history="1">
        <w:r w:rsidR="0039072E" w:rsidRPr="00C91ECD">
          <w:rPr>
            <w:rStyle w:val="Hyperlink"/>
          </w:rPr>
          <w:t>Appendix A</w:t>
        </w:r>
        <w:r w:rsidR="00102F94" w:rsidRPr="00C91ECD">
          <w:rPr>
            <w:rStyle w:val="Hyperlink"/>
          </w:rPr>
          <w:t xml:space="preserve"> – Data Dictionary</w:t>
        </w:r>
      </w:hyperlink>
      <w:r w:rsidR="0039072E" w:rsidRPr="00C91ECD">
        <w:t>)</w:t>
      </w:r>
    </w:p>
    <w:p w14:paraId="7AA9D516" w14:textId="77777777" w:rsidR="00BA38AE" w:rsidRPr="00C91ECD" w:rsidRDefault="00DB0701" w:rsidP="00420ECD">
      <w:pPr>
        <w:pStyle w:val="CCHHeading2Text"/>
        <w:numPr>
          <w:ilvl w:val="0"/>
          <w:numId w:val="9"/>
        </w:numPr>
      </w:pPr>
      <w:r w:rsidRPr="00C91ECD">
        <w:t>User</w:t>
      </w:r>
      <w:r w:rsidR="00BA38AE" w:rsidRPr="00C91ECD">
        <w:t xml:space="preserve"> submits the information. </w:t>
      </w:r>
    </w:p>
    <w:p w14:paraId="757DE71F" w14:textId="77777777" w:rsidR="00773037" w:rsidRPr="00C91ECD" w:rsidRDefault="00DB0701" w:rsidP="00420ECD">
      <w:pPr>
        <w:pStyle w:val="ListParagraph"/>
        <w:numPr>
          <w:ilvl w:val="0"/>
          <w:numId w:val="9"/>
        </w:numPr>
      </w:pPr>
      <w:r w:rsidRPr="00C91ECD">
        <w:lastRenderedPageBreak/>
        <w:t>User</w:t>
      </w:r>
      <w:r w:rsidR="00773037" w:rsidRPr="00C91ECD">
        <w:t xml:space="preserve"> gets a confirmation for account creation by mail or email </w:t>
      </w:r>
      <w:r w:rsidR="007A655B" w:rsidRPr="00C91ECD">
        <w:t xml:space="preserve">notification </w:t>
      </w:r>
      <w:r w:rsidR="00773037" w:rsidRPr="00C91ECD">
        <w:t>(based on user’s communication preference and information shared</w:t>
      </w:r>
      <w:r w:rsidR="00647C68" w:rsidRPr="00C91ECD">
        <w:t xml:space="preserve"> in step 2.1.4.2</w:t>
      </w:r>
      <w:r w:rsidR="00773037" w:rsidRPr="00C91ECD">
        <w:t>).</w:t>
      </w:r>
    </w:p>
    <w:p w14:paraId="35010AF2" w14:textId="77777777" w:rsidR="00BA38AE" w:rsidRPr="00C91ECD" w:rsidRDefault="00BA38AE" w:rsidP="00420ECD">
      <w:pPr>
        <w:pStyle w:val="CCHHeading2Text"/>
        <w:numPr>
          <w:ilvl w:val="0"/>
          <w:numId w:val="9"/>
        </w:numPr>
      </w:pPr>
      <w:r w:rsidRPr="00C91ECD">
        <w:t>The flow ends.</w:t>
      </w:r>
    </w:p>
    <w:p w14:paraId="44E871BC" w14:textId="77777777" w:rsidR="00BA38AE" w:rsidRPr="00C91ECD" w:rsidRDefault="00BA38AE" w:rsidP="00BA38AE">
      <w:pPr>
        <w:pStyle w:val="CCHHeading2Text"/>
        <w:ind w:left="0"/>
      </w:pPr>
    </w:p>
    <w:p w14:paraId="62E00B57" w14:textId="77777777" w:rsidR="00BA38AE" w:rsidRPr="00C91ECD" w:rsidRDefault="00BA38AE" w:rsidP="00BA38AE">
      <w:pPr>
        <w:pStyle w:val="CCHHeadingThree"/>
      </w:pPr>
      <w:bookmarkStart w:id="12" w:name="_Toc19996538"/>
      <w:r w:rsidRPr="00C91ECD">
        <w:t>BUSINESS RULES</w:t>
      </w:r>
      <w:bookmarkEnd w:id="12"/>
    </w:p>
    <w:p w14:paraId="7B9709B4" w14:textId="77777777" w:rsidR="00776512" w:rsidRPr="00C91ECD" w:rsidRDefault="00BA38AE" w:rsidP="00B7003B">
      <w:pPr>
        <w:pStyle w:val="ListParagraph"/>
        <w:numPr>
          <w:ilvl w:val="0"/>
          <w:numId w:val="7"/>
        </w:numPr>
        <w:ind w:left="1080"/>
      </w:pPr>
      <w:r w:rsidRPr="00C91ECD">
        <w:t>The system only creates new account with unique details from an individual</w:t>
      </w:r>
      <w:r w:rsidR="002D1612" w:rsidRPr="00C91ECD">
        <w:t>. Each account will be unique. Uniqueness will be based on “ID Type + ID Number”.</w:t>
      </w:r>
    </w:p>
    <w:p w14:paraId="54E03655" w14:textId="77777777" w:rsidR="00B52F9E" w:rsidRPr="00C91ECD" w:rsidRDefault="00B52F9E" w:rsidP="00B7003B">
      <w:pPr>
        <w:pStyle w:val="ListParagraph"/>
        <w:numPr>
          <w:ilvl w:val="0"/>
          <w:numId w:val="7"/>
        </w:numPr>
        <w:ind w:left="1080"/>
      </w:pPr>
      <w:r w:rsidRPr="00C91ECD">
        <w:t xml:space="preserve">Username should be unique. </w:t>
      </w:r>
      <w:r w:rsidR="008473E6">
        <w:t>If duplicate username is mentioned, system will show an error message</w:t>
      </w:r>
      <w:r w:rsidR="0007044F">
        <w:t xml:space="preserve"> (please refer to the </w:t>
      </w:r>
      <w:hyperlink w:anchor="DataDictionary" w:history="1">
        <w:r w:rsidR="0007044F" w:rsidRPr="00CE4279">
          <w:rPr>
            <w:rStyle w:val="Hyperlink"/>
          </w:rPr>
          <w:t xml:space="preserve">Appendix </w:t>
        </w:r>
        <w:proofErr w:type="gramStart"/>
        <w:r w:rsidR="0007044F" w:rsidRPr="00CE4279">
          <w:rPr>
            <w:rStyle w:val="Hyperlink"/>
          </w:rPr>
          <w:t>A</w:t>
        </w:r>
        <w:proofErr w:type="gramEnd"/>
      </w:hyperlink>
      <w:r w:rsidR="00171238">
        <w:t xml:space="preserve"> – Data Dictionary)</w:t>
      </w:r>
      <w:r w:rsidR="008473E6">
        <w:t>.</w:t>
      </w:r>
    </w:p>
    <w:p w14:paraId="7C17D6ED" w14:textId="77777777" w:rsidR="005931BA" w:rsidRPr="00C91ECD" w:rsidRDefault="005931BA" w:rsidP="00B7003B">
      <w:pPr>
        <w:pStyle w:val="ListParagraph"/>
        <w:numPr>
          <w:ilvl w:val="0"/>
          <w:numId w:val="7"/>
        </w:numPr>
        <w:ind w:left="1080"/>
      </w:pPr>
      <w:r w:rsidRPr="00C91ECD">
        <w:t>Only one account per email address. System will throw error message “Entered email address is already associated with an account” in case a user tries to use same email address twice for account setup.</w:t>
      </w:r>
    </w:p>
    <w:p w14:paraId="29B05F9E" w14:textId="77777777" w:rsidR="00102F94" w:rsidRPr="00C91ECD" w:rsidRDefault="00102F94" w:rsidP="00B7003B">
      <w:pPr>
        <w:ind w:left="1080"/>
        <w:rPr>
          <w:i/>
          <w:iCs/>
        </w:rPr>
      </w:pPr>
      <w:r w:rsidRPr="00C91ECD">
        <w:rPr>
          <w:b/>
          <w:bCs/>
          <w:i/>
          <w:iCs/>
        </w:rPr>
        <w:t>Note</w:t>
      </w:r>
      <w:r w:rsidRPr="00C91ECD">
        <w:rPr>
          <w:i/>
          <w:iCs/>
        </w:rPr>
        <w:t xml:space="preserve">: Email address is an optional field while creating account. (Refer to </w:t>
      </w:r>
      <w:hyperlink w:anchor="DataDictionary" w:history="1">
        <w:r w:rsidRPr="00C91ECD">
          <w:rPr>
            <w:rStyle w:val="Hyperlink"/>
            <w:i/>
            <w:iCs/>
          </w:rPr>
          <w:t xml:space="preserve">Appendix </w:t>
        </w:r>
        <w:proofErr w:type="gramStart"/>
        <w:r w:rsidRPr="00C91ECD">
          <w:rPr>
            <w:rStyle w:val="Hyperlink"/>
            <w:i/>
            <w:iCs/>
          </w:rPr>
          <w:t>A</w:t>
        </w:r>
        <w:proofErr w:type="gramEnd"/>
        <w:r w:rsidRPr="00C91ECD">
          <w:rPr>
            <w:rStyle w:val="Hyperlink"/>
            <w:i/>
            <w:iCs/>
          </w:rPr>
          <w:t xml:space="preserve"> – Data Dictionary</w:t>
        </w:r>
      </w:hyperlink>
      <w:r w:rsidRPr="00C91ECD">
        <w:rPr>
          <w:i/>
          <w:iCs/>
        </w:rPr>
        <w:t>: Tab – “Account-Individual”)</w:t>
      </w:r>
    </w:p>
    <w:p w14:paraId="144A5D23" w14:textId="77777777" w:rsidR="00BA38AE" w:rsidRPr="00C91ECD" w:rsidRDefault="00BA38AE" w:rsidP="00BA38AE">
      <w:pPr>
        <w:pStyle w:val="CCHHeading2Text"/>
        <w:ind w:left="0"/>
      </w:pPr>
    </w:p>
    <w:p w14:paraId="4899F4AA" w14:textId="77777777" w:rsidR="00BA38AE" w:rsidRPr="00C91ECD" w:rsidRDefault="00BA38AE" w:rsidP="00BA38AE">
      <w:pPr>
        <w:pStyle w:val="CCHHeadingThree"/>
      </w:pPr>
      <w:bookmarkStart w:id="13" w:name="_Toc19996539"/>
      <w:r w:rsidRPr="00C91ECD">
        <w:t>POST CONDITIONS</w:t>
      </w:r>
      <w:bookmarkEnd w:id="13"/>
    </w:p>
    <w:p w14:paraId="38DD3E50" w14:textId="77777777" w:rsidR="00BA38AE" w:rsidRPr="00C91ECD" w:rsidRDefault="007A655B" w:rsidP="00BA38AE">
      <w:pPr>
        <w:pStyle w:val="CCHHeading1Bullet"/>
      </w:pPr>
      <w:r w:rsidRPr="00C91ECD">
        <w:t>User can login into APA using his/he</w:t>
      </w:r>
      <w:r w:rsidR="00AE3E6C">
        <w:t>r</w:t>
      </w:r>
      <w:r w:rsidRPr="00C91ECD">
        <w:t xml:space="preserve"> account credentials.</w:t>
      </w:r>
    </w:p>
    <w:p w14:paraId="2A898BF0" w14:textId="77777777" w:rsidR="003050F6" w:rsidRPr="00C91ECD" w:rsidRDefault="003050F6" w:rsidP="00BA38AE">
      <w:pPr>
        <w:pStyle w:val="CCHHeading1Bullet"/>
      </w:pPr>
      <w:r w:rsidRPr="00C91ECD">
        <w:t>User can initiate PPPD City and State applications</w:t>
      </w:r>
      <w:r w:rsidR="005C1249" w:rsidRPr="00C91ECD">
        <w:t>.</w:t>
      </w:r>
    </w:p>
    <w:p w14:paraId="15B9DD96" w14:textId="77777777" w:rsidR="003050F6" w:rsidRPr="00C91ECD" w:rsidRDefault="003050F6" w:rsidP="00BA38AE">
      <w:pPr>
        <w:pStyle w:val="CCHHeading1Bullet"/>
      </w:pPr>
      <w:r w:rsidRPr="00C91ECD">
        <w:t>User can see notifications (if any</w:t>
      </w:r>
      <w:r w:rsidR="005C1249" w:rsidRPr="00C91ECD">
        <w:t>).</w:t>
      </w:r>
    </w:p>
    <w:p w14:paraId="37BD447C" w14:textId="77777777" w:rsidR="003050F6" w:rsidRPr="00C91ECD" w:rsidRDefault="003050F6" w:rsidP="00BA38AE">
      <w:pPr>
        <w:pStyle w:val="CCHHeading1Bullet"/>
      </w:pPr>
      <w:r w:rsidRPr="00C91ECD">
        <w:t>User can browse information exposed to the public</w:t>
      </w:r>
      <w:r w:rsidR="005C1249" w:rsidRPr="00C91ECD">
        <w:t>.</w:t>
      </w:r>
      <w:r w:rsidRPr="00C91ECD">
        <w:t xml:space="preserve"> </w:t>
      </w:r>
    </w:p>
    <w:p w14:paraId="64E81F5E" w14:textId="77777777" w:rsidR="005C1249" w:rsidRPr="00C91ECD" w:rsidRDefault="005C1249" w:rsidP="00BA38AE">
      <w:pPr>
        <w:pStyle w:val="CCHHeading1Bullet"/>
      </w:pPr>
      <w:r w:rsidRPr="00C91ECD">
        <w:t>User can submit a request to register a new agency/organization.</w:t>
      </w:r>
    </w:p>
    <w:p w14:paraId="67DD518D" w14:textId="77777777" w:rsidR="00000B1C" w:rsidRDefault="00000B1C" w:rsidP="00BA38AE">
      <w:pPr>
        <w:pStyle w:val="CCHHeading1Bullet"/>
      </w:pPr>
      <w:r w:rsidRPr="00C91ECD">
        <w:t>User can update his/her profile information.</w:t>
      </w:r>
    </w:p>
    <w:p w14:paraId="0684EADD" w14:textId="77777777" w:rsidR="00845ED4" w:rsidRPr="00C91ECD" w:rsidRDefault="00513601" w:rsidP="00BA38AE">
      <w:pPr>
        <w:pStyle w:val="CCHHeading1Bullet"/>
      </w:pPr>
      <w:r>
        <w:t>System will send “Welcome Notification”</w:t>
      </w:r>
      <w:r w:rsidR="00845ED4">
        <w:t xml:space="preserve"> to the user</w:t>
      </w:r>
      <w:r>
        <w:t>.</w:t>
      </w:r>
    </w:p>
    <w:p w14:paraId="272E213D" w14:textId="77777777" w:rsidR="00000B1C" w:rsidRPr="00C91ECD" w:rsidRDefault="00000B1C" w:rsidP="00000B1C">
      <w:pPr>
        <w:pStyle w:val="CCHHeading1Bullet"/>
        <w:numPr>
          <w:ilvl w:val="0"/>
          <w:numId w:val="0"/>
        </w:numPr>
        <w:ind w:left="1080"/>
      </w:pPr>
      <w:r w:rsidRPr="00C91ECD">
        <w:rPr>
          <w:b/>
          <w:bCs/>
          <w:i/>
          <w:iCs/>
        </w:rPr>
        <w:t>Note</w:t>
      </w:r>
      <w:r w:rsidRPr="00C91ECD">
        <w:rPr>
          <w:i/>
          <w:iCs/>
        </w:rPr>
        <w:t>: Profile information</w:t>
      </w:r>
      <w:r w:rsidR="00D30E9B" w:rsidRPr="00C91ECD">
        <w:rPr>
          <w:i/>
          <w:iCs/>
        </w:rPr>
        <w:t xml:space="preserve"> (except address</w:t>
      </w:r>
      <w:r w:rsidR="00896C9A" w:rsidRPr="00C91ECD">
        <w:rPr>
          <w:i/>
          <w:iCs/>
        </w:rPr>
        <w:t xml:space="preserve"> and phone number</w:t>
      </w:r>
      <w:r w:rsidR="00D30E9B" w:rsidRPr="00C91ECD">
        <w:rPr>
          <w:i/>
          <w:iCs/>
        </w:rPr>
        <w:t>)</w:t>
      </w:r>
      <w:r w:rsidRPr="00C91ECD">
        <w:rPr>
          <w:i/>
          <w:iCs/>
        </w:rPr>
        <w:t xml:space="preserve"> cannot be updated if a permit application is in-progress.</w:t>
      </w:r>
    </w:p>
    <w:p w14:paraId="738610EB" w14:textId="77777777" w:rsidR="00BA38AE" w:rsidRPr="00C91ECD" w:rsidRDefault="00BA38AE" w:rsidP="00BA38AE">
      <w:pPr>
        <w:pStyle w:val="CCHHeading1Bullet"/>
        <w:numPr>
          <w:ilvl w:val="0"/>
          <w:numId w:val="0"/>
        </w:numPr>
        <w:ind w:left="1080"/>
      </w:pPr>
    </w:p>
    <w:p w14:paraId="2233A425" w14:textId="77777777" w:rsidR="00BA38AE" w:rsidRPr="00C91ECD" w:rsidRDefault="00BA38AE" w:rsidP="00BA38AE">
      <w:pPr>
        <w:pStyle w:val="CCHHeadingThree"/>
      </w:pPr>
      <w:bookmarkStart w:id="14" w:name="_Toc19996540"/>
      <w:r w:rsidRPr="00C91ECD">
        <w:t>ALTERNATE FLOWS</w:t>
      </w:r>
      <w:bookmarkEnd w:id="14"/>
    </w:p>
    <w:p w14:paraId="3CA9B370" w14:textId="77777777" w:rsidR="005C1249" w:rsidRPr="00C91ECD" w:rsidRDefault="005C1249" w:rsidP="005C1249">
      <w:pPr>
        <w:pStyle w:val="CCHHeadingFour"/>
      </w:pPr>
      <w:bookmarkStart w:id="15" w:name="_Toc19996541"/>
      <w:r w:rsidRPr="00C91ECD">
        <w:t>AF1: USER ALREADY EXISTS IN THE SYSTEM</w:t>
      </w:r>
      <w:bookmarkEnd w:id="15"/>
    </w:p>
    <w:p w14:paraId="69F5E221" w14:textId="77777777" w:rsidR="00DB0701" w:rsidRPr="00C91ECD" w:rsidRDefault="00DB0701" w:rsidP="00550BDF">
      <w:pPr>
        <w:pStyle w:val="ListParagraph"/>
        <w:numPr>
          <w:ilvl w:val="0"/>
          <w:numId w:val="13"/>
        </w:numPr>
      </w:pPr>
      <w:r w:rsidRPr="00C91ECD">
        <w:t>System will throw an error message – “User already exists in the system” if “document ID + Document No” already exists in the system.</w:t>
      </w:r>
    </w:p>
    <w:p w14:paraId="160C8EBA" w14:textId="77777777" w:rsidR="00BA38AE" w:rsidRPr="00C91ECD" w:rsidRDefault="004811F3" w:rsidP="00550BDF">
      <w:pPr>
        <w:pStyle w:val="ListParagraph"/>
        <w:numPr>
          <w:ilvl w:val="0"/>
          <w:numId w:val="13"/>
        </w:numPr>
      </w:pPr>
      <w:r w:rsidRPr="00C91ECD">
        <w:t>Individuals having an active account in APA can initiate the process of registering a new organization.</w:t>
      </w:r>
      <w:r w:rsidR="007A655B" w:rsidRPr="00C91ECD">
        <w:t xml:space="preserve"> </w:t>
      </w:r>
      <w:r w:rsidR="005C1249" w:rsidRPr="00C91ECD">
        <w:t>R</w:t>
      </w:r>
      <w:r w:rsidR="007A655B" w:rsidRPr="00C91ECD">
        <w:t>efer to “</w:t>
      </w:r>
      <w:hyperlink w:anchor="UC2" w:history="1">
        <w:r w:rsidR="005C1249" w:rsidRPr="00C91ECD">
          <w:rPr>
            <w:rStyle w:val="Hyperlink"/>
          </w:rPr>
          <w:t>Use Case 2.</w:t>
        </w:r>
        <w:r w:rsidR="00B14444" w:rsidRPr="00C91ECD">
          <w:rPr>
            <w:rStyle w:val="Hyperlink"/>
          </w:rPr>
          <w:t>3</w:t>
        </w:r>
        <w:r w:rsidR="005C1249" w:rsidRPr="00C91ECD">
          <w:rPr>
            <w:rStyle w:val="Hyperlink"/>
          </w:rPr>
          <w:t xml:space="preserve">: </w:t>
        </w:r>
        <w:r w:rsidR="007A655B" w:rsidRPr="00C91ECD">
          <w:rPr>
            <w:rStyle w:val="Hyperlink"/>
          </w:rPr>
          <w:t xml:space="preserve">Account </w:t>
        </w:r>
        <w:r w:rsidR="005C1249" w:rsidRPr="00C91ECD">
          <w:rPr>
            <w:rStyle w:val="Hyperlink"/>
          </w:rPr>
          <w:t xml:space="preserve">Creation </w:t>
        </w:r>
        <w:r w:rsidR="007A655B" w:rsidRPr="00C91ECD">
          <w:rPr>
            <w:rStyle w:val="Hyperlink"/>
          </w:rPr>
          <w:t>– Agency</w:t>
        </w:r>
      </w:hyperlink>
      <w:r w:rsidR="007A655B" w:rsidRPr="00C91ECD">
        <w:t>” or “</w:t>
      </w:r>
      <w:hyperlink w:anchor="UC6" w:history="1">
        <w:r w:rsidR="005C1249" w:rsidRPr="00C91ECD">
          <w:rPr>
            <w:rStyle w:val="Hyperlink"/>
          </w:rPr>
          <w:t>Use Case 2.</w:t>
        </w:r>
        <w:r w:rsidR="00D30E9B" w:rsidRPr="00C91ECD">
          <w:rPr>
            <w:rStyle w:val="Hyperlink"/>
          </w:rPr>
          <w:t>6</w:t>
        </w:r>
        <w:r w:rsidR="005C1249" w:rsidRPr="00C91ECD">
          <w:rPr>
            <w:rStyle w:val="Hyperlink"/>
          </w:rPr>
          <w:t xml:space="preserve">: </w:t>
        </w:r>
        <w:r w:rsidR="007A655B" w:rsidRPr="00C91ECD">
          <w:rPr>
            <w:rStyle w:val="Hyperlink"/>
          </w:rPr>
          <w:t>Account</w:t>
        </w:r>
        <w:r w:rsidR="005C1249" w:rsidRPr="00C91ECD">
          <w:rPr>
            <w:rStyle w:val="Hyperlink"/>
          </w:rPr>
          <w:t xml:space="preserve"> Creation</w:t>
        </w:r>
        <w:r w:rsidR="007A655B" w:rsidRPr="00C91ECD">
          <w:rPr>
            <w:rStyle w:val="Hyperlink"/>
          </w:rPr>
          <w:t xml:space="preserve"> – Organization</w:t>
        </w:r>
      </w:hyperlink>
      <w:r w:rsidR="007A655B" w:rsidRPr="00C91ECD">
        <w:t>” for more information.</w:t>
      </w:r>
    </w:p>
    <w:p w14:paraId="1AA33721" w14:textId="77777777" w:rsidR="00BA38AE" w:rsidRPr="00C91ECD" w:rsidRDefault="00BA38AE" w:rsidP="00BA38AE">
      <w:pPr>
        <w:pStyle w:val="CCHHeadingThree"/>
      </w:pPr>
      <w:bookmarkStart w:id="16" w:name="_Toc19996542"/>
      <w:r w:rsidRPr="00C91ECD">
        <w:lastRenderedPageBreak/>
        <w:t>PERMISSIONS</w:t>
      </w:r>
      <w:bookmarkEnd w:id="16"/>
    </w:p>
    <w:p w14:paraId="7228F569" w14:textId="77777777" w:rsidR="00BA38AE" w:rsidRPr="00C91ECD" w:rsidRDefault="00BA38AE" w:rsidP="00BA38AE">
      <w:pPr>
        <w:pStyle w:val="CCHHeading2Text"/>
      </w:pPr>
      <w:r w:rsidRPr="00C91ECD">
        <w:t>Below are the security permissions for each type of actor.</w:t>
      </w:r>
    </w:p>
    <w:p w14:paraId="1644B709" w14:textId="77777777" w:rsidR="00BA38AE" w:rsidRPr="00C91ECD" w:rsidRDefault="00BA38AE" w:rsidP="00BA38AE">
      <w:pPr>
        <w:pStyle w:val="CCHHeading2Text"/>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4330"/>
        <w:gridCol w:w="2561"/>
        <w:gridCol w:w="2705"/>
      </w:tblGrid>
      <w:tr w:rsidR="00BA38AE" w:rsidRPr="00C91ECD" w14:paraId="46020B67" w14:textId="77777777" w:rsidTr="002E57FE">
        <w:trPr>
          <w:trHeight w:val="70"/>
          <w:tblHeader/>
        </w:trPr>
        <w:tc>
          <w:tcPr>
            <w:tcW w:w="433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57CBF16B" w14:textId="77777777" w:rsidR="00BA38AE" w:rsidRPr="00C91ECD" w:rsidRDefault="00BA38AE" w:rsidP="009A3C53">
            <w:pPr>
              <w:spacing w:line="276" w:lineRule="auto"/>
              <w:jc w:val="center"/>
              <w:rPr>
                <w:b/>
                <w:bCs/>
              </w:rPr>
            </w:pPr>
            <w:r w:rsidRPr="00C91ECD">
              <w:rPr>
                <w:b/>
                <w:bCs/>
              </w:rPr>
              <w:t>Screen Navigation</w:t>
            </w:r>
          </w:p>
        </w:tc>
        <w:tc>
          <w:tcPr>
            <w:tcW w:w="256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8D6EAED" w14:textId="77777777" w:rsidR="00BA38AE" w:rsidRPr="00C91ECD" w:rsidRDefault="00BA38AE" w:rsidP="009A3C53">
            <w:pPr>
              <w:spacing w:line="276" w:lineRule="auto"/>
              <w:jc w:val="center"/>
              <w:rPr>
                <w:b/>
                <w:bCs/>
              </w:rPr>
            </w:pPr>
            <w:r w:rsidRPr="00C91ECD">
              <w:rPr>
                <w:b/>
                <w:bCs/>
              </w:rPr>
              <w:t>Content Type</w:t>
            </w:r>
          </w:p>
        </w:tc>
        <w:tc>
          <w:tcPr>
            <w:tcW w:w="270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EFF6B3E" w14:textId="77777777" w:rsidR="00BA38AE" w:rsidRPr="00C91ECD" w:rsidRDefault="007A655B" w:rsidP="009A3C53">
            <w:pPr>
              <w:spacing w:line="276" w:lineRule="auto"/>
              <w:jc w:val="center"/>
              <w:rPr>
                <w:b/>
                <w:bCs/>
              </w:rPr>
            </w:pPr>
            <w:r w:rsidRPr="00C91ECD">
              <w:rPr>
                <w:b/>
                <w:bCs/>
              </w:rPr>
              <w:t>Applicant</w:t>
            </w:r>
          </w:p>
        </w:tc>
      </w:tr>
      <w:tr w:rsidR="00BA38AE" w:rsidRPr="00C91ECD" w14:paraId="68C8D695" w14:textId="77777777" w:rsidTr="002E57FE">
        <w:trPr>
          <w:trHeight w:val="48"/>
        </w:trPr>
        <w:tc>
          <w:tcPr>
            <w:tcW w:w="43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CDC25F" w14:textId="77777777" w:rsidR="00BA38AE" w:rsidRPr="00C91ECD" w:rsidRDefault="00E509ED" w:rsidP="009A3C53">
            <w:pPr>
              <w:spacing w:line="276" w:lineRule="auto"/>
            </w:pPr>
            <w:r w:rsidRPr="00C91ECD">
              <w:t>Account creation</w:t>
            </w:r>
          </w:p>
        </w:tc>
        <w:tc>
          <w:tcPr>
            <w:tcW w:w="25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4EAC0" w14:textId="77777777" w:rsidR="00BA38AE" w:rsidRPr="00C91ECD" w:rsidRDefault="00BA38AE" w:rsidP="009A3C53">
            <w:pPr>
              <w:spacing w:line="276" w:lineRule="auto"/>
              <w:jc w:val="center"/>
            </w:pPr>
            <w:r w:rsidRPr="00C91ECD">
              <w:t>Page</w:t>
            </w:r>
          </w:p>
        </w:tc>
        <w:tc>
          <w:tcPr>
            <w:tcW w:w="2705" w:type="dxa"/>
            <w:tcBorders>
              <w:top w:val="nil"/>
              <w:left w:val="nil"/>
              <w:bottom w:val="single" w:sz="8" w:space="0" w:color="auto"/>
              <w:right w:val="single" w:sz="8" w:space="0" w:color="auto"/>
            </w:tcBorders>
            <w:tcMar>
              <w:top w:w="0" w:type="dxa"/>
              <w:left w:w="108" w:type="dxa"/>
              <w:bottom w:w="0" w:type="dxa"/>
              <w:right w:w="108" w:type="dxa"/>
            </w:tcMar>
            <w:hideMark/>
          </w:tcPr>
          <w:p w14:paraId="26971159" w14:textId="77777777" w:rsidR="00BA38AE" w:rsidRPr="00C91ECD" w:rsidRDefault="00BA38AE" w:rsidP="009A3C53">
            <w:pPr>
              <w:spacing w:line="276" w:lineRule="auto"/>
              <w:jc w:val="center"/>
            </w:pPr>
            <w:r w:rsidRPr="00C91ECD">
              <w:t>R, C, U</w:t>
            </w:r>
          </w:p>
        </w:tc>
      </w:tr>
    </w:tbl>
    <w:p w14:paraId="5DFC537C" w14:textId="77777777" w:rsidR="00BA38AE" w:rsidRPr="00C91ECD" w:rsidRDefault="00BA38AE" w:rsidP="00BA38AE">
      <w:pPr>
        <w:pStyle w:val="CCHHeadingThree"/>
      </w:pPr>
      <w:bookmarkStart w:id="17" w:name="_Toc19996543"/>
      <w:r w:rsidRPr="00C91ECD">
        <w:t>UI FIELD DESCRIPTIONS AND WIREFRAMES</w:t>
      </w:r>
      <w:bookmarkEnd w:id="17"/>
    </w:p>
    <w:p w14:paraId="6E242360" w14:textId="77777777" w:rsidR="008A6EF8" w:rsidRPr="00C91ECD" w:rsidRDefault="007A655B" w:rsidP="00D30E9B">
      <w:pPr>
        <w:pStyle w:val="CCHHeading2Text"/>
        <w:ind w:left="720"/>
      </w:pPr>
      <w:r w:rsidRPr="00C91ECD">
        <w:t>Wireframes – WIP</w:t>
      </w:r>
    </w:p>
    <w:p w14:paraId="265D487F" w14:textId="77777777" w:rsidR="007A655B" w:rsidRPr="00C91ECD" w:rsidRDefault="007A655B" w:rsidP="00D30E9B">
      <w:pPr>
        <w:pStyle w:val="CCHHeading2Text"/>
        <w:ind w:left="720"/>
      </w:pPr>
      <w:r w:rsidRPr="00C91ECD">
        <w:t xml:space="preserve">UI Fields – </w:t>
      </w:r>
      <w:r w:rsidR="00DD4EB3" w:rsidRPr="00C91ECD">
        <w:t>Please r</w:t>
      </w:r>
      <w:r w:rsidRPr="00C91ECD">
        <w:t xml:space="preserve">efer to </w:t>
      </w:r>
      <w:hyperlink w:anchor="DataDictionary" w:history="1">
        <w:r w:rsidR="00000B1C" w:rsidRPr="00C91ECD">
          <w:rPr>
            <w:rStyle w:val="Hyperlink"/>
          </w:rPr>
          <w:t xml:space="preserve">Appendix </w:t>
        </w:r>
        <w:proofErr w:type="gramStart"/>
        <w:r w:rsidR="00000B1C" w:rsidRPr="00C91ECD">
          <w:rPr>
            <w:rStyle w:val="Hyperlink"/>
          </w:rPr>
          <w:t>A</w:t>
        </w:r>
        <w:proofErr w:type="gramEnd"/>
        <w:r w:rsidR="00000B1C" w:rsidRPr="00C91ECD">
          <w:rPr>
            <w:rStyle w:val="Hyperlink"/>
          </w:rPr>
          <w:t xml:space="preserve"> - </w:t>
        </w:r>
        <w:r w:rsidRPr="00C91ECD">
          <w:rPr>
            <w:rStyle w:val="Hyperlink"/>
          </w:rPr>
          <w:t>Data Dictionary</w:t>
        </w:r>
      </w:hyperlink>
      <w:r w:rsidRPr="00C91ECD">
        <w:t xml:space="preserve"> </w:t>
      </w:r>
      <w:r w:rsidR="00000B1C" w:rsidRPr="00C91ECD">
        <w:t>(Tab: Account-Individual)</w:t>
      </w:r>
    </w:p>
    <w:p w14:paraId="2402635A" w14:textId="77777777" w:rsidR="00706531" w:rsidRPr="00C91ECD" w:rsidRDefault="00706531" w:rsidP="00706531">
      <w:pPr>
        <w:pStyle w:val="CCHHeadingTwo"/>
      </w:pPr>
      <w:bookmarkStart w:id="18" w:name="_Toc19996544"/>
      <w:bookmarkStart w:id="19" w:name="UC2"/>
      <w:r w:rsidRPr="00C91ECD">
        <w:t xml:space="preserve">UC2: </w:t>
      </w:r>
      <w:r w:rsidRPr="00C91ECD">
        <w:rPr>
          <w:caps w:val="0"/>
        </w:rPr>
        <w:t>ACCOUNT UPDATE - INDIVIDUAL</w:t>
      </w:r>
      <w:bookmarkEnd w:id="18"/>
    </w:p>
    <w:p w14:paraId="1F3AD2A3" w14:textId="77777777" w:rsidR="00706531" w:rsidRPr="00C91ECD" w:rsidRDefault="00706531" w:rsidP="00706531">
      <w:pPr>
        <w:pStyle w:val="CCHHeadingThree"/>
      </w:pPr>
      <w:bookmarkStart w:id="20" w:name="_Toc19996545"/>
      <w:bookmarkEnd w:id="19"/>
      <w:r w:rsidRPr="00C91ECD">
        <w:t>DESCRIPTION</w:t>
      </w:r>
      <w:bookmarkEnd w:id="20"/>
    </w:p>
    <w:p w14:paraId="6BA65C8C" w14:textId="77777777" w:rsidR="00706531" w:rsidRPr="00C91ECD" w:rsidRDefault="00706531" w:rsidP="00D30E9B">
      <w:pPr>
        <w:pStyle w:val="CCHHeading2Text"/>
        <w:ind w:left="720"/>
      </w:pPr>
      <w:r w:rsidRPr="00C91ECD">
        <w:t>This use case describes the process of updating account information by an individual in APA system.</w:t>
      </w:r>
    </w:p>
    <w:p w14:paraId="37248A82" w14:textId="77777777" w:rsidR="00706531" w:rsidRPr="00C91ECD" w:rsidRDefault="00706531" w:rsidP="00706531">
      <w:pPr>
        <w:pStyle w:val="CCHHeadingThree"/>
      </w:pPr>
      <w:bookmarkStart w:id="21" w:name="_Toc19996546"/>
      <w:r w:rsidRPr="00C91ECD">
        <w:t>ACTORS</w:t>
      </w:r>
      <w:bookmarkEnd w:id="21"/>
    </w:p>
    <w:p w14:paraId="7EFB078C" w14:textId="77777777" w:rsidR="00706531" w:rsidRPr="00C91ECD" w:rsidRDefault="00706531" w:rsidP="00706531">
      <w:pPr>
        <w:pStyle w:val="CCHHeading1Bullet"/>
      </w:pPr>
      <w:r w:rsidRPr="00C91ECD">
        <w:t>An Applicant - User</w:t>
      </w:r>
    </w:p>
    <w:p w14:paraId="1EBB2B43" w14:textId="77777777" w:rsidR="00706531" w:rsidRPr="00C91ECD" w:rsidRDefault="00706531" w:rsidP="00706531">
      <w:pPr>
        <w:pStyle w:val="CCHHeading1Bullet"/>
      </w:pPr>
      <w:r w:rsidRPr="00C91ECD">
        <w:t>APA - System</w:t>
      </w:r>
    </w:p>
    <w:p w14:paraId="7409BB5B" w14:textId="77777777" w:rsidR="00706531" w:rsidRPr="00C91ECD" w:rsidRDefault="00706531" w:rsidP="00706531">
      <w:pPr>
        <w:pStyle w:val="CCHHeadingThree"/>
      </w:pPr>
      <w:bookmarkStart w:id="22" w:name="_Toc19996547"/>
      <w:r w:rsidRPr="00C91ECD">
        <w:t>PRECONDITIONS</w:t>
      </w:r>
      <w:bookmarkEnd w:id="22"/>
    </w:p>
    <w:p w14:paraId="1EB40AE4" w14:textId="77777777" w:rsidR="00706531" w:rsidRPr="00C91ECD" w:rsidRDefault="00706531" w:rsidP="00706531">
      <w:pPr>
        <w:pStyle w:val="CCHHeading1Bullet"/>
      </w:pPr>
      <w:r w:rsidRPr="00C91ECD">
        <w:t>Applicant already created account on APA.</w:t>
      </w:r>
    </w:p>
    <w:p w14:paraId="6824DAC1" w14:textId="77777777" w:rsidR="00706531" w:rsidRPr="00C91ECD" w:rsidRDefault="00706531" w:rsidP="00706531">
      <w:pPr>
        <w:pStyle w:val="CCHHeading1Bullet"/>
      </w:pPr>
      <w:r w:rsidRPr="00C91ECD">
        <w:t>Applicant has the login credentials.</w:t>
      </w:r>
    </w:p>
    <w:p w14:paraId="50E1486F" w14:textId="77777777" w:rsidR="00706531" w:rsidRPr="00C91ECD" w:rsidRDefault="00706531" w:rsidP="00706531">
      <w:pPr>
        <w:pStyle w:val="CCHHeadingThree"/>
      </w:pPr>
      <w:bookmarkStart w:id="23" w:name="_Toc19996548"/>
      <w:r w:rsidRPr="00C91ECD">
        <w:t>MAIN APPLICATION FLOW</w:t>
      </w:r>
      <w:bookmarkEnd w:id="23"/>
    </w:p>
    <w:p w14:paraId="45657D4B" w14:textId="77777777" w:rsidR="00706531" w:rsidRPr="00C91ECD" w:rsidRDefault="00706531" w:rsidP="00706531">
      <w:pPr>
        <w:pStyle w:val="CCHHeading2Text"/>
        <w:numPr>
          <w:ilvl w:val="0"/>
          <w:numId w:val="38"/>
        </w:numPr>
      </w:pPr>
      <w:r w:rsidRPr="00C91ECD">
        <w:t xml:space="preserve">User launches the APA portal </w:t>
      </w:r>
    </w:p>
    <w:p w14:paraId="364B3C19" w14:textId="77777777" w:rsidR="00706531" w:rsidRPr="00C91ECD" w:rsidRDefault="00706531" w:rsidP="00706531">
      <w:pPr>
        <w:pStyle w:val="CCHHeading2Text"/>
        <w:numPr>
          <w:ilvl w:val="0"/>
          <w:numId w:val="38"/>
        </w:numPr>
      </w:pPr>
      <w:r w:rsidRPr="00C91ECD">
        <w:t>User enters the login credentials.</w:t>
      </w:r>
    </w:p>
    <w:p w14:paraId="282209A9" w14:textId="77777777" w:rsidR="00706531" w:rsidRPr="00C91ECD" w:rsidRDefault="00706531" w:rsidP="00706531">
      <w:pPr>
        <w:pStyle w:val="CCHHeading2Text"/>
        <w:numPr>
          <w:ilvl w:val="0"/>
          <w:numId w:val="38"/>
        </w:numPr>
      </w:pPr>
      <w:r w:rsidRPr="00C91ECD">
        <w:t>User modifies the account information-</w:t>
      </w:r>
    </w:p>
    <w:p w14:paraId="47D2A083" w14:textId="77777777" w:rsidR="00706531" w:rsidRPr="00C91ECD" w:rsidRDefault="00706531" w:rsidP="00706531">
      <w:pPr>
        <w:pStyle w:val="CCHHeading2Text"/>
        <w:numPr>
          <w:ilvl w:val="1"/>
          <w:numId w:val="38"/>
        </w:numPr>
      </w:pPr>
      <w:r w:rsidRPr="00C91ECD">
        <w:t>Address</w:t>
      </w:r>
    </w:p>
    <w:p w14:paraId="3E177E7F" w14:textId="77777777" w:rsidR="00706531" w:rsidRPr="00C91ECD" w:rsidRDefault="00706531" w:rsidP="00706531">
      <w:pPr>
        <w:pStyle w:val="CCHHeading2Text"/>
        <w:numPr>
          <w:ilvl w:val="1"/>
          <w:numId w:val="38"/>
        </w:numPr>
      </w:pPr>
      <w:r w:rsidRPr="00C91ECD">
        <w:t>Add Email Address (if not added previously as email address is an optional information when creating an individual account).</w:t>
      </w:r>
    </w:p>
    <w:p w14:paraId="056C3184" w14:textId="77777777" w:rsidR="00915AF3" w:rsidRPr="00C91ECD" w:rsidRDefault="00915AF3" w:rsidP="00915AF3">
      <w:pPr>
        <w:pStyle w:val="CCHHeading2Text"/>
        <w:numPr>
          <w:ilvl w:val="1"/>
          <w:numId w:val="38"/>
        </w:numPr>
      </w:pPr>
      <w:r w:rsidRPr="00C91ECD">
        <w:t>Update Password</w:t>
      </w:r>
    </w:p>
    <w:p w14:paraId="78C8BCAF" w14:textId="77777777" w:rsidR="00915AF3" w:rsidRPr="00C91ECD" w:rsidRDefault="00915AF3" w:rsidP="00915AF3">
      <w:pPr>
        <w:pStyle w:val="CCHHeading2Text"/>
        <w:numPr>
          <w:ilvl w:val="1"/>
          <w:numId w:val="38"/>
        </w:numPr>
      </w:pPr>
      <w:r w:rsidRPr="00C91ECD">
        <w:t>Contact Number</w:t>
      </w:r>
    </w:p>
    <w:p w14:paraId="009F04A2" w14:textId="77777777" w:rsidR="00915AF3" w:rsidRPr="00C91ECD" w:rsidRDefault="00915AF3" w:rsidP="00915AF3">
      <w:pPr>
        <w:pStyle w:val="CCHHeading2Text"/>
        <w:numPr>
          <w:ilvl w:val="1"/>
          <w:numId w:val="38"/>
        </w:numPr>
      </w:pPr>
      <w:r w:rsidRPr="00C91ECD">
        <w:t>Communication Method</w:t>
      </w:r>
    </w:p>
    <w:p w14:paraId="553BFA41" w14:textId="77777777" w:rsidR="00915AF3" w:rsidRDefault="00915AF3" w:rsidP="00915AF3">
      <w:pPr>
        <w:pStyle w:val="CCHHeading2Text"/>
        <w:numPr>
          <w:ilvl w:val="1"/>
          <w:numId w:val="38"/>
        </w:numPr>
      </w:pPr>
      <w:r w:rsidRPr="00C91ECD">
        <w:t xml:space="preserve">Security </w:t>
      </w:r>
      <w:r w:rsidR="006810F6" w:rsidRPr="00C91ECD">
        <w:t>Answers</w:t>
      </w:r>
    </w:p>
    <w:p w14:paraId="6EF10E41" w14:textId="77777777" w:rsidR="003A37C7" w:rsidRPr="00C91ECD" w:rsidRDefault="003A37C7" w:rsidP="003A37C7">
      <w:pPr>
        <w:pStyle w:val="CCHHeading2Text"/>
        <w:numPr>
          <w:ilvl w:val="1"/>
          <w:numId w:val="38"/>
        </w:numPr>
      </w:pPr>
      <w:r w:rsidRPr="003A37C7">
        <w:lastRenderedPageBreak/>
        <w:t>Update Documents, or add documents and ability to set existing document as expired/inactive if needed.</w:t>
      </w:r>
    </w:p>
    <w:p w14:paraId="7F3C12A9" w14:textId="77777777" w:rsidR="00706531" w:rsidRPr="00C91ECD" w:rsidRDefault="00706531" w:rsidP="00706531">
      <w:pPr>
        <w:pStyle w:val="CCHHeading2Text"/>
        <w:numPr>
          <w:ilvl w:val="0"/>
          <w:numId w:val="38"/>
        </w:numPr>
      </w:pPr>
      <w:r w:rsidRPr="00C91ECD">
        <w:t xml:space="preserve">User submits the information. </w:t>
      </w:r>
    </w:p>
    <w:p w14:paraId="4C13556A" w14:textId="77777777" w:rsidR="00706531" w:rsidRPr="00C91ECD" w:rsidRDefault="00706531" w:rsidP="00706531">
      <w:pPr>
        <w:pStyle w:val="CCHHeading2Text"/>
        <w:numPr>
          <w:ilvl w:val="0"/>
          <w:numId w:val="38"/>
        </w:numPr>
      </w:pPr>
      <w:r w:rsidRPr="00C91ECD">
        <w:t>The flow ends.</w:t>
      </w:r>
    </w:p>
    <w:p w14:paraId="10311A87" w14:textId="77777777" w:rsidR="00706531" w:rsidRPr="00C91ECD" w:rsidRDefault="00706531" w:rsidP="00706531">
      <w:pPr>
        <w:pStyle w:val="CCHHeadingThree"/>
      </w:pPr>
      <w:bookmarkStart w:id="24" w:name="_Toc19996549"/>
      <w:r w:rsidRPr="00C91ECD">
        <w:t>BUSINESS RULES</w:t>
      </w:r>
      <w:bookmarkEnd w:id="24"/>
    </w:p>
    <w:p w14:paraId="4C193971" w14:textId="77777777" w:rsidR="006810F6" w:rsidRPr="00C91ECD" w:rsidRDefault="006810F6" w:rsidP="00D30E9B">
      <w:pPr>
        <w:pStyle w:val="ListParagraph"/>
        <w:numPr>
          <w:ilvl w:val="0"/>
          <w:numId w:val="39"/>
        </w:numPr>
        <w:ind w:left="1080"/>
      </w:pPr>
      <w:r w:rsidRPr="00C91ECD">
        <w:t>User cannot update the “username”.</w:t>
      </w:r>
    </w:p>
    <w:p w14:paraId="088580E7" w14:textId="77777777" w:rsidR="006810F6" w:rsidRPr="00C91ECD" w:rsidRDefault="006810F6" w:rsidP="00D30E9B">
      <w:pPr>
        <w:pStyle w:val="ListParagraph"/>
        <w:numPr>
          <w:ilvl w:val="0"/>
          <w:numId w:val="39"/>
        </w:numPr>
        <w:ind w:left="1080"/>
      </w:pPr>
      <w:r w:rsidRPr="00C91ECD">
        <w:t>User cannot update account information</w:t>
      </w:r>
      <w:r w:rsidR="00D30E9B" w:rsidRPr="00C91ECD">
        <w:t xml:space="preserve"> (except address</w:t>
      </w:r>
      <w:r w:rsidR="003870F4" w:rsidRPr="00C91ECD">
        <w:t xml:space="preserve"> and phone number</w:t>
      </w:r>
      <w:r w:rsidR="00D30E9B" w:rsidRPr="00C91ECD">
        <w:t>)</w:t>
      </w:r>
      <w:r w:rsidRPr="00C91ECD">
        <w:t xml:space="preserve"> if an application is under review</w:t>
      </w:r>
      <w:r w:rsidR="00D30E9B" w:rsidRPr="00C91ECD">
        <w:t>.</w:t>
      </w:r>
    </w:p>
    <w:p w14:paraId="05A264AB" w14:textId="77777777" w:rsidR="00706531" w:rsidRPr="00C91ECD" w:rsidRDefault="000D2547" w:rsidP="00D30E9B">
      <w:pPr>
        <w:pStyle w:val="ListParagraph"/>
        <w:numPr>
          <w:ilvl w:val="0"/>
          <w:numId w:val="39"/>
        </w:numPr>
        <w:ind w:left="1080"/>
      </w:pPr>
      <w:r w:rsidRPr="00C91ECD">
        <w:t>Email a</w:t>
      </w:r>
      <w:r w:rsidR="00706531" w:rsidRPr="00C91ECD">
        <w:t>ddress</w:t>
      </w:r>
      <w:r w:rsidRPr="00C91ECD">
        <w:t xml:space="preserve"> is unique in APA</w:t>
      </w:r>
      <w:r w:rsidR="00706531" w:rsidRPr="00C91ECD">
        <w:t xml:space="preserve">. System will throw error message “Entered email address is already associated with an account” in case a user tries to </w:t>
      </w:r>
      <w:r w:rsidRPr="00C91ECD">
        <w:t xml:space="preserve">use an </w:t>
      </w:r>
      <w:r w:rsidR="00706531" w:rsidRPr="00C91ECD">
        <w:t xml:space="preserve">email address </w:t>
      </w:r>
      <w:r w:rsidRPr="00C91ECD">
        <w:t>already entered in APA</w:t>
      </w:r>
      <w:r w:rsidR="00706531" w:rsidRPr="00C91ECD">
        <w:t>.</w:t>
      </w:r>
    </w:p>
    <w:p w14:paraId="7B519A62" w14:textId="77777777" w:rsidR="00706531" w:rsidRPr="00C91ECD" w:rsidRDefault="00706531" w:rsidP="00D30E9B">
      <w:pPr>
        <w:ind w:left="1080"/>
        <w:rPr>
          <w:i/>
          <w:iCs/>
        </w:rPr>
      </w:pPr>
      <w:r w:rsidRPr="00C91ECD">
        <w:rPr>
          <w:b/>
          <w:bCs/>
          <w:i/>
          <w:iCs/>
        </w:rPr>
        <w:t>Note</w:t>
      </w:r>
      <w:r w:rsidRPr="00C91ECD">
        <w:rPr>
          <w:i/>
          <w:iCs/>
        </w:rPr>
        <w:t>: Email address is an optional field while creating account. (</w:t>
      </w:r>
      <w:hyperlink w:anchor="DataDictionary" w:history="1">
        <w:r w:rsidRPr="00C91ECD">
          <w:rPr>
            <w:rStyle w:val="Hyperlink"/>
            <w:i/>
            <w:iCs/>
          </w:rPr>
          <w:t xml:space="preserve">Refer to Appendix </w:t>
        </w:r>
        <w:proofErr w:type="gramStart"/>
        <w:r w:rsidRPr="00C91ECD">
          <w:rPr>
            <w:rStyle w:val="Hyperlink"/>
            <w:i/>
            <w:iCs/>
          </w:rPr>
          <w:t>A</w:t>
        </w:r>
        <w:proofErr w:type="gramEnd"/>
        <w:r w:rsidRPr="00C91ECD">
          <w:rPr>
            <w:rStyle w:val="Hyperlink"/>
            <w:i/>
            <w:iCs/>
          </w:rPr>
          <w:t xml:space="preserve"> – Data Dictionary</w:t>
        </w:r>
      </w:hyperlink>
      <w:r w:rsidRPr="00C91ECD">
        <w:rPr>
          <w:i/>
          <w:iCs/>
        </w:rPr>
        <w:t>: Tab – “Account-Individual”)</w:t>
      </w:r>
    </w:p>
    <w:p w14:paraId="637805D2" w14:textId="77777777" w:rsidR="00706531" w:rsidRPr="00C91ECD" w:rsidRDefault="00706531" w:rsidP="00706531">
      <w:pPr>
        <w:pStyle w:val="CCHHeading2Text"/>
        <w:ind w:left="0"/>
      </w:pPr>
    </w:p>
    <w:p w14:paraId="0E8072DB" w14:textId="77777777" w:rsidR="00706531" w:rsidRPr="00C91ECD" w:rsidRDefault="00706531" w:rsidP="00706531">
      <w:pPr>
        <w:pStyle w:val="CCHHeadingThree"/>
      </w:pPr>
      <w:bookmarkStart w:id="25" w:name="_Toc19996550"/>
      <w:r w:rsidRPr="00C91ECD">
        <w:t>POST CONDITIONS</w:t>
      </w:r>
      <w:bookmarkEnd w:id="25"/>
    </w:p>
    <w:p w14:paraId="6C66A68A" w14:textId="77777777" w:rsidR="00706531" w:rsidRPr="00C91ECD" w:rsidRDefault="00706531" w:rsidP="00706531">
      <w:pPr>
        <w:pStyle w:val="CCHHeading1Bullet"/>
      </w:pPr>
      <w:r w:rsidRPr="00C91ECD">
        <w:t>User can login into APA using his/he</w:t>
      </w:r>
      <w:r w:rsidR="00A5585C">
        <w:t>r</w:t>
      </w:r>
      <w:r w:rsidRPr="00C91ECD">
        <w:t xml:space="preserve"> account credentials.</w:t>
      </w:r>
    </w:p>
    <w:p w14:paraId="5B2AA569" w14:textId="77777777" w:rsidR="00706531" w:rsidRPr="00C91ECD" w:rsidRDefault="00706531" w:rsidP="00706531">
      <w:pPr>
        <w:pStyle w:val="CCHHeading1Bullet"/>
      </w:pPr>
      <w:r w:rsidRPr="00C91ECD">
        <w:t>User can initiate PPPD City and State applications.</w:t>
      </w:r>
    </w:p>
    <w:p w14:paraId="04FDBCD7" w14:textId="77777777" w:rsidR="00706531" w:rsidRPr="00C91ECD" w:rsidRDefault="00706531" w:rsidP="00706531">
      <w:pPr>
        <w:pStyle w:val="CCHHeading1Bullet"/>
      </w:pPr>
      <w:r w:rsidRPr="00C91ECD">
        <w:t>User can see notifications (if any).</w:t>
      </w:r>
    </w:p>
    <w:p w14:paraId="0E642451" w14:textId="77777777" w:rsidR="00706531" w:rsidRPr="00C91ECD" w:rsidRDefault="00706531" w:rsidP="00706531">
      <w:pPr>
        <w:pStyle w:val="CCHHeading1Bullet"/>
      </w:pPr>
      <w:r w:rsidRPr="00C91ECD">
        <w:t xml:space="preserve">User can browse information exposed to the public. </w:t>
      </w:r>
    </w:p>
    <w:p w14:paraId="4809BA37" w14:textId="77777777" w:rsidR="00706531" w:rsidRPr="00C91ECD" w:rsidRDefault="00706531" w:rsidP="00706531">
      <w:pPr>
        <w:pStyle w:val="CCHHeading1Bullet"/>
      </w:pPr>
      <w:r w:rsidRPr="00C91ECD">
        <w:t>User can submit a request to register a new agency/organization.</w:t>
      </w:r>
    </w:p>
    <w:p w14:paraId="2208A102" w14:textId="77777777" w:rsidR="00706531" w:rsidRPr="00C91ECD" w:rsidRDefault="00706531" w:rsidP="00706531">
      <w:pPr>
        <w:pStyle w:val="CCHHeading1Bullet"/>
      </w:pPr>
      <w:r w:rsidRPr="00C91ECD">
        <w:t>User can update his/her profile information.</w:t>
      </w:r>
    </w:p>
    <w:p w14:paraId="08BFD303" w14:textId="77777777" w:rsidR="00706531" w:rsidRPr="00C91ECD" w:rsidRDefault="00706531" w:rsidP="00D30E9B">
      <w:pPr>
        <w:pStyle w:val="CCHHeading1Bullet"/>
        <w:numPr>
          <w:ilvl w:val="0"/>
          <w:numId w:val="0"/>
        </w:numPr>
        <w:ind w:left="1080"/>
        <w:rPr>
          <w:i/>
          <w:iCs/>
        </w:rPr>
      </w:pPr>
      <w:r w:rsidRPr="00C91ECD">
        <w:rPr>
          <w:b/>
          <w:bCs/>
          <w:i/>
          <w:iCs/>
        </w:rPr>
        <w:t>Note</w:t>
      </w:r>
      <w:r w:rsidRPr="00C91ECD">
        <w:rPr>
          <w:i/>
          <w:iCs/>
        </w:rPr>
        <w:t xml:space="preserve">: Profile information </w:t>
      </w:r>
      <w:r w:rsidR="00D30E9B" w:rsidRPr="00C91ECD">
        <w:rPr>
          <w:i/>
          <w:iCs/>
        </w:rPr>
        <w:t>(except address</w:t>
      </w:r>
      <w:r w:rsidR="003870F4" w:rsidRPr="00C91ECD">
        <w:rPr>
          <w:i/>
          <w:iCs/>
        </w:rPr>
        <w:t xml:space="preserve"> and phone number</w:t>
      </w:r>
      <w:r w:rsidR="00D30E9B" w:rsidRPr="00C91ECD">
        <w:rPr>
          <w:i/>
          <w:iCs/>
        </w:rPr>
        <w:t xml:space="preserve">) </w:t>
      </w:r>
      <w:r w:rsidRPr="00C91ECD">
        <w:rPr>
          <w:i/>
          <w:iCs/>
        </w:rPr>
        <w:t>cannot be updated if a permit application is in-progress.</w:t>
      </w:r>
    </w:p>
    <w:p w14:paraId="03B6FA6B" w14:textId="77777777" w:rsidR="00706531" w:rsidRPr="00C91ECD" w:rsidRDefault="00706531" w:rsidP="00706531">
      <w:pPr>
        <w:pStyle w:val="CCHHeadingThree"/>
      </w:pPr>
      <w:bookmarkStart w:id="26" w:name="_Toc19996551"/>
      <w:r w:rsidRPr="00C91ECD">
        <w:t>ALTERNATE FLOWS</w:t>
      </w:r>
      <w:bookmarkEnd w:id="26"/>
    </w:p>
    <w:p w14:paraId="3D6D1753" w14:textId="77777777" w:rsidR="00706531" w:rsidRPr="00C91ECD" w:rsidRDefault="00706531" w:rsidP="00706531">
      <w:pPr>
        <w:pStyle w:val="CCHHeadingFour"/>
      </w:pPr>
      <w:bookmarkStart w:id="27" w:name="_Toc19996552"/>
      <w:r w:rsidRPr="00C91ECD">
        <w:t xml:space="preserve">AF1: </w:t>
      </w:r>
      <w:r w:rsidR="000D2547" w:rsidRPr="00C91ECD">
        <w:t>FORGOT PASSWORD</w:t>
      </w:r>
      <w:bookmarkEnd w:id="27"/>
    </w:p>
    <w:p w14:paraId="725E9B72" w14:textId="77777777" w:rsidR="00706531" w:rsidRPr="00C91ECD" w:rsidRDefault="000D2547" w:rsidP="000D2547">
      <w:pPr>
        <w:pStyle w:val="ListParagraph"/>
        <w:numPr>
          <w:ilvl w:val="0"/>
          <w:numId w:val="40"/>
        </w:numPr>
      </w:pPr>
      <w:r w:rsidRPr="00C91ECD">
        <w:t>User will click on “Forgot Password” link on login page.</w:t>
      </w:r>
    </w:p>
    <w:p w14:paraId="16DFD661" w14:textId="77777777" w:rsidR="002E57FE" w:rsidRPr="00C91ECD" w:rsidRDefault="002E57FE" w:rsidP="001E5F4B">
      <w:pPr>
        <w:pStyle w:val="ListParagraph"/>
        <w:numPr>
          <w:ilvl w:val="0"/>
          <w:numId w:val="40"/>
        </w:numPr>
      </w:pPr>
      <w:r>
        <w:t>Based on status of account, u</w:t>
      </w:r>
      <w:r w:rsidR="00790859" w:rsidRPr="00C91ECD">
        <w:t xml:space="preserve">ser will provide </w:t>
      </w:r>
      <w:r>
        <w:t>information</w:t>
      </w:r>
      <w:r w:rsidR="00790859" w:rsidRPr="00C91ECD">
        <w:t xml:space="preserve">. </w:t>
      </w:r>
      <w:r>
        <w:t xml:space="preserve">Please refer to </w:t>
      </w:r>
      <w:hyperlink w:anchor="DataDictionary" w:history="1">
        <w:r w:rsidR="001E5F4B" w:rsidRPr="001E5F4B">
          <w:rPr>
            <w:rStyle w:val="Hyperlink"/>
          </w:rPr>
          <w:t xml:space="preserve">Appendix </w:t>
        </w:r>
        <w:proofErr w:type="gramStart"/>
        <w:r w:rsidR="001E5F4B" w:rsidRPr="001E5F4B">
          <w:rPr>
            <w:rStyle w:val="Hyperlink"/>
          </w:rPr>
          <w:t>A</w:t>
        </w:r>
        <w:proofErr w:type="gramEnd"/>
        <w:r w:rsidR="001E5F4B" w:rsidRPr="001E5F4B">
          <w:rPr>
            <w:rStyle w:val="Hyperlink"/>
          </w:rPr>
          <w:t xml:space="preserve"> – Data Dictionary</w:t>
        </w:r>
      </w:hyperlink>
      <w:r w:rsidR="001E5F4B">
        <w:t xml:space="preserve"> (Tab: Forgot Password)</w:t>
      </w:r>
      <w:r>
        <w:t>.</w:t>
      </w:r>
    </w:p>
    <w:p w14:paraId="209C3587" w14:textId="77777777" w:rsidR="000D2547" w:rsidRPr="00C91ECD" w:rsidRDefault="000D2547" w:rsidP="000D2547">
      <w:pPr>
        <w:pStyle w:val="ListParagraph"/>
        <w:numPr>
          <w:ilvl w:val="0"/>
          <w:numId w:val="40"/>
        </w:numPr>
      </w:pPr>
      <w:r w:rsidRPr="00C91ECD">
        <w:t>The flow ends.</w:t>
      </w:r>
    </w:p>
    <w:p w14:paraId="41BF98DC" w14:textId="77777777" w:rsidR="000D2547" w:rsidRPr="00C91ECD" w:rsidRDefault="000D2547" w:rsidP="000D2547">
      <w:pPr>
        <w:pStyle w:val="CCHHeadingFour"/>
        <w:numPr>
          <w:ilvl w:val="4"/>
          <w:numId w:val="5"/>
        </w:numPr>
      </w:pPr>
      <w:bookmarkStart w:id="28" w:name="_Toc19996553"/>
      <w:r w:rsidRPr="00C91ECD">
        <w:t>POST CONDITIONS</w:t>
      </w:r>
      <w:bookmarkEnd w:id="28"/>
    </w:p>
    <w:p w14:paraId="09C8052D" w14:textId="77777777" w:rsidR="000D2547" w:rsidRDefault="000D2547" w:rsidP="00773BD2">
      <w:pPr>
        <w:pStyle w:val="ListParagraph"/>
        <w:numPr>
          <w:ilvl w:val="0"/>
          <w:numId w:val="41"/>
        </w:numPr>
      </w:pPr>
      <w:r w:rsidRPr="00C91ECD">
        <w:t>User will login into the system using new password.</w:t>
      </w:r>
    </w:p>
    <w:p w14:paraId="66923283" w14:textId="77777777" w:rsidR="00BE0181" w:rsidRPr="00C91ECD" w:rsidRDefault="00624C38" w:rsidP="00773BD2">
      <w:pPr>
        <w:pStyle w:val="ListParagraph"/>
        <w:numPr>
          <w:ilvl w:val="0"/>
          <w:numId w:val="41"/>
        </w:numPr>
      </w:pPr>
      <w:r>
        <w:t>Password Change n</w:t>
      </w:r>
      <w:r w:rsidR="00BE0181">
        <w:t xml:space="preserve">otification needs to be sent to user  </w:t>
      </w:r>
    </w:p>
    <w:p w14:paraId="483F912D" w14:textId="77777777" w:rsidR="000D2547" w:rsidRPr="00C91ECD" w:rsidRDefault="000D2547" w:rsidP="000D2547">
      <w:pPr>
        <w:pStyle w:val="CCHHeadingFour"/>
      </w:pPr>
      <w:bookmarkStart w:id="29" w:name="_Toc19996554"/>
      <w:r w:rsidRPr="00C91ECD">
        <w:t>AF2: FORGOT USERNAME</w:t>
      </w:r>
      <w:bookmarkEnd w:id="29"/>
    </w:p>
    <w:p w14:paraId="1AD1E0EE" w14:textId="77777777" w:rsidR="000D2547" w:rsidRPr="00C91ECD" w:rsidRDefault="000D2547" w:rsidP="00773BD2">
      <w:pPr>
        <w:pStyle w:val="ListParagraph"/>
        <w:numPr>
          <w:ilvl w:val="0"/>
          <w:numId w:val="42"/>
        </w:numPr>
      </w:pPr>
      <w:r w:rsidRPr="00C91ECD">
        <w:lastRenderedPageBreak/>
        <w:t xml:space="preserve">User will click on “Forgot </w:t>
      </w:r>
      <w:r w:rsidR="00FF4F32" w:rsidRPr="00C91ECD">
        <w:t>Username</w:t>
      </w:r>
      <w:r w:rsidRPr="00C91ECD">
        <w:t>” link on login page.</w:t>
      </w:r>
    </w:p>
    <w:p w14:paraId="37CBF3E9" w14:textId="77777777" w:rsidR="00344040" w:rsidRPr="00C91ECD" w:rsidRDefault="00344040" w:rsidP="00344040">
      <w:pPr>
        <w:pStyle w:val="ListParagraph"/>
        <w:numPr>
          <w:ilvl w:val="0"/>
          <w:numId w:val="42"/>
        </w:numPr>
      </w:pPr>
      <w:r>
        <w:t>Based on status of account, u</w:t>
      </w:r>
      <w:r w:rsidRPr="00C91ECD">
        <w:t xml:space="preserve">ser will provide </w:t>
      </w:r>
      <w:r>
        <w:t>information</w:t>
      </w:r>
      <w:r w:rsidRPr="00C91ECD">
        <w:t xml:space="preserve">. </w:t>
      </w:r>
      <w:r>
        <w:t xml:space="preserve">Please refer to </w:t>
      </w:r>
      <w:hyperlink w:anchor="DataDictionary" w:history="1">
        <w:r w:rsidRPr="001E5F4B">
          <w:rPr>
            <w:rStyle w:val="Hyperlink"/>
          </w:rPr>
          <w:t xml:space="preserve">Appendix </w:t>
        </w:r>
        <w:proofErr w:type="gramStart"/>
        <w:r w:rsidRPr="001E5F4B">
          <w:rPr>
            <w:rStyle w:val="Hyperlink"/>
          </w:rPr>
          <w:t>A</w:t>
        </w:r>
        <w:proofErr w:type="gramEnd"/>
        <w:r w:rsidRPr="001E5F4B">
          <w:rPr>
            <w:rStyle w:val="Hyperlink"/>
          </w:rPr>
          <w:t xml:space="preserve"> – Data Dictionary</w:t>
        </w:r>
      </w:hyperlink>
      <w:r>
        <w:t xml:space="preserve"> (Tab: Forgot Username).</w:t>
      </w:r>
    </w:p>
    <w:p w14:paraId="6EF12EBF" w14:textId="77777777" w:rsidR="000D2547" w:rsidRPr="00C91ECD" w:rsidRDefault="000D2547" w:rsidP="00773BD2">
      <w:pPr>
        <w:pStyle w:val="ListParagraph"/>
        <w:numPr>
          <w:ilvl w:val="0"/>
          <w:numId w:val="42"/>
        </w:numPr>
      </w:pPr>
      <w:r w:rsidRPr="00C91ECD">
        <w:t>The flow ends.</w:t>
      </w:r>
    </w:p>
    <w:p w14:paraId="2080A9E0" w14:textId="77777777" w:rsidR="000D2547" w:rsidRPr="00C91ECD" w:rsidRDefault="000D2547" w:rsidP="00AB38B8">
      <w:pPr>
        <w:pStyle w:val="CCHHeadingFour"/>
        <w:numPr>
          <w:ilvl w:val="4"/>
          <w:numId w:val="5"/>
        </w:numPr>
      </w:pPr>
      <w:bookmarkStart w:id="30" w:name="_Toc19996555"/>
      <w:r w:rsidRPr="00C91ECD">
        <w:t>POST CONDITIONS</w:t>
      </w:r>
      <w:bookmarkEnd w:id="30"/>
    </w:p>
    <w:p w14:paraId="1D8B59F1" w14:textId="77777777" w:rsidR="000D2547" w:rsidRPr="00C91ECD" w:rsidRDefault="000D2547" w:rsidP="00773BD2">
      <w:pPr>
        <w:pStyle w:val="ListParagraph"/>
        <w:numPr>
          <w:ilvl w:val="0"/>
          <w:numId w:val="44"/>
        </w:numPr>
      </w:pPr>
      <w:r w:rsidRPr="00C91ECD">
        <w:t xml:space="preserve">User will login into the system using </w:t>
      </w:r>
      <w:r w:rsidR="00AB38B8" w:rsidRPr="00C91ECD">
        <w:t>username and password</w:t>
      </w:r>
      <w:r w:rsidRPr="00C91ECD">
        <w:t>.</w:t>
      </w:r>
    </w:p>
    <w:p w14:paraId="2494F107" w14:textId="77777777" w:rsidR="00FD2120" w:rsidRPr="00C91ECD" w:rsidRDefault="00FD2120" w:rsidP="00FD2120">
      <w:pPr>
        <w:pStyle w:val="CCHHeadingFour"/>
      </w:pPr>
      <w:bookmarkStart w:id="31" w:name="_Toc19996556"/>
      <w:r w:rsidRPr="00C91ECD">
        <w:t>AF3: REGISTER NEW AGENCY/EXTERNAL ORGANIZATION</w:t>
      </w:r>
      <w:bookmarkEnd w:id="31"/>
    </w:p>
    <w:p w14:paraId="4D40FAA6" w14:textId="77777777" w:rsidR="00FD2120" w:rsidRPr="00C91ECD" w:rsidRDefault="00FD2120" w:rsidP="00773BD2">
      <w:pPr>
        <w:pStyle w:val="ListParagraph"/>
        <w:numPr>
          <w:ilvl w:val="0"/>
          <w:numId w:val="47"/>
        </w:numPr>
      </w:pPr>
      <w:r w:rsidRPr="00C91ECD">
        <w:t>User will login to APA.</w:t>
      </w:r>
    </w:p>
    <w:p w14:paraId="3723493A" w14:textId="77777777" w:rsidR="00FD2120" w:rsidRPr="00C91ECD" w:rsidRDefault="00FD2120" w:rsidP="00773BD2">
      <w:pPr>
        <w:pStyle w:val="ListParagraph"/>
        <w:numPr>
          <w:ilvl w:val="0"/>
          <w:numId w:val="47"/>
        </w:numPr>
      </w:pPr>
      <w:r w:rsidRPr="00C91ECD">
        <w:t xml:space="preserve">User will click on “Register New Agency/External Organization”. Please refer to use case </w:t>
      </w:r>
      <w:hyperlink w:anchor="UC234" w:history="1">
        <w:r w:rsidRPr="00C91ECD">
          <w:rPr>
            <w:rStyle w:val="Hyperlink"/>
          </w:rPr>
          <w:t>US3 “Account creation – Agency” section 2.3.4</w:t>
        </w:r>
      </w:hyperlink>
      <w:r w:rsidRPr="00C91ECD">
        <w:t xml:space="preserve"> or </w:t>
      </w:r>
      <w:hyperlink w:anchor="UC264" w:history="1">
        <w:r w:rsidRPr="00C91ECD">
          <w:rPr>
            <w:rStyle w:val="Hyperlink"/>
          </w:rPr>
          <w:t>US</w:t>
        </w:r>
        <w:r w:rsidR="001466D8" w:rsidRPr="00C91ECD">
          <w:rPr>
            <w:rStyle w:val="Hyperlink"/>
          </w:rPr>
          <w:t>6</w:t>
        </w:r>
        <w:r w:rsidRPr="00C91ECD">
          <w:rPr>
            <w:rStyle w:val="Hyperlink"/>
          </w:rPr>
          <w:t xml:space="preserve"> “Account creation – External Organization” section 2.</w:t>
        </w:r>
        <w:r w:rsidR="001466D8" w:rsidRPr="00C91ECD">
          <w:rPr>
            <w:rStyle w:val="Hyperlink"/>
          </w:rPr>
          <w:t>6</w:t>
        </w:r>
        <w:r w:rsidRPr="00C91ECD">
          <w:rPr>
            <w:rStyle w:val="Hyperlink"/>
          </w:rPr>
          <w:t>.</w:t>
        </w:r>
        <w:r w:rsidR="001466D8" w:rsidRPr="00C91ECD">
          <w:rPr>
            <w:rStyle w:val="Hyperlink"/>
          </w:rPr>
          <w:t>4</w:t>
        </w:r>
      </w:hyperlink>
      <w:r w:rsidRPr="00C91ECD">
        <w:t xml:space="preserve"> for more details.</w:t>
      </w:r>
    </w:p>
    <w:p w14:paraId="637FEE4A" w14:textId="77777777" w:rsidR="001466D8" w:rsidRPr="00C91ECD" w:rsidRDefault="001466D8" w:rsidP="00773BD2">
      <w:pPr>
        <w:pStyle w:val="ListParagraph"/>
        <w:numPr>
          <w:ilvl w:val="0"/>
          <w:numId w:val="47"/>
        </w:numPr>
      </w:pPr>
      <w:r w:rsidRPr="00C91ECD">
        <w:t xml:space="preserve">System will auto populate Primary </w:t>
      </w:r>
      <w:r w:rsidR="00D44DEA">
        <w:t xml:space="preserve">contact’s </w:t>
      </w:r>
      <w:r w:rsidRPr="00C91ECD">
        <w:t>information from logged in user’s profile.</w:t>
      </w:r>
    </w:p>
    <w:p w14:paraId="754D7BBA" w14:textId="77777777" w:rsidR="001466D8" w:rsidRPr="00C91ECD" w:rsidRDefault="001466D8" w:rsidP="001466D8">
      <w:pPr>
        <w:pStyle w:val="ListParagraph"/>
        <w:ind w:left="1440"/>
        <w:rPr>
          <w:i/>
          <w:iCs/>
        </w:rPr>
      </w:pPr>
      <w:r w:rsidRPr="00C91ECD">
        <w:rPr>
          <w:b/>
          <w:bCs/>
          <w:i/>
          <w:iCs/>
        </w:rPr>
        <w:t>Note</w:t>
      </w:r>
      <w:r w:rsidRPr="00C91ECD">
        <w:rPr>
          <w:i/>
          <w:iCs/>
        </w:rPr>
        <w:t xml:space="preserve">: System will prompt user to provide email address </w:t>
      </w:r>
      <w:r w:rsidR="003753EF">
        <w:rPr>
          <w:i/>
          <w:iCs/>
        </w:rPr>
        <w:t>if</w:t>
      </w:r>
      <w:r w:rsidR="003753EF" w:rsidRPr="00C91ECD">
        <w:rPr>
          <w:i/>
          <w:iCs/>
        </w:rPr>
        <w:t xml:space="preserve"> </w:t>
      </w:r>
      <w:r w:rsidRPr="00C91ECD">
        <w:rPr>
          <w:i/>
          <w:iCs/>
        </w:rPr>
        <w:t>not entered previously.</w:t>
      </w:r>
    </w:p>
    <w:p w14:paraId="08441C6F" w14:textId="77777777" w:rsidR="00FD2120" w:rsidRPr="00C91ECD" w:rsidRDefault="00FD2120" w:rsidP="00773BD2">
      <w:pPr>
        <w:pStyle w:val="ListParagraph"/>
        <w:numPr>
          <w:ilvl w:val="0"/>
          <w:numId w:val="47"/>
        </w:numPr>
      </w:pPr>
      <w:r w:rsidRPr="00C91ECD">
        <w:t>User will submit.</w:t>
      </w:r>
    </w:p>
    <w:p w14:paraId="75C9543B" w14:textId="77777777" w:rsidR="00FD2120" w:rsidRPr="00C91ECD" w:rsidRDefault="00FD2120" w:rsidP="00773BD2">
      <w:pPr>
        <w:pStyle w:val="ListParagraph"/>
        <w:numPr>
          <w:ilvl w:val="0"/>
          <w:numId w:val="47"/>
        </w:numPr>
      </w:pPr>
      <w:r w:rsidRPr="00C91ECD">
        <w:t>The flow ends.</w:t>
      </w:r>
    </w:p>
    <w:p w14:paraId="483D3097" w14:textId="77777777" w:rsidR="00FD2120" w:rsidRPr="00C91ECD" w:rsidRDefault="00FD2120" w:rsidP="00FD2120">
      <w:pPr>
        <w:pStyle w:val="CCHHeadingFour"/>
        <w:numPr>
          <w:ilvl w:val="4"/>
          <w:numId w:val="5"/>
        </w:numPr>
      </w:pPr>
      <w:bookmarkStart w:id="32" w:name="_Toc19996557"/>
      <w:r w:rsidRPr="00C91ECD">
        <w:t>BUSINESS RULES</w:t>
      </w:r>
      <w:bookmarkEnd w:id="32"/>
    </w:p>
    <w:p w14:paraId="3C2875C9" w14:textId="77777777" w:rsidR="005E0529" w:rsidRPr="00C91ECD" w:rsidRDefault="005E0529" w:rsidP="00773BD2">
      <w:pPr>
        <w:pStyle w:val="ListParagraph"/>
        <w:numPr>
          <w:ilvl w:val="0"/>
          <w:numId w:val="48"/>
        </w:numPr>
      </w:pPr>
      <w:r w:rsidRPr="00C91ECD">
        <w:t>One individual can be primary contact for multiple organizations.</w:t>
      </w:r>
    </w:p>
    <w:p w14:paraId="57701907" w14:textId="77777777" w:rsidR="00FD2120" w:rsidRPr="00C91ECD" w:rsidRDefault="001466D8" w:rsidP="00773BD2">
      <w:pPr>
        <w:pStyle w:val="ListParagraph"/>
        <w:numPr>
          <w:ilvl w:val="0"/>
          <w:numId w:val="48"/>
        </w:numPr>
      </w:pPr>
      <w:r w:rsidRPr="00C91ECD">
        <w:t xml:space="preserve">Please refer to use case </w:t>
      </w:r>
      <w:hyperlink w:anchor="UC235" w:history="1">
        <w:r w:rsidRPr="00C91ECD">
          <w:rPr>
            <w:rStyle w:val="Hyperlink"/>
          </w:rPr>
          <w:t>US3 “Account creation – Agency” section 2.3.5</w:t>
        </w:r>
      </w:hyperlink>
      <w:r w:rsidRPr="00C91ECD">
        <w:t xml:space="preserve"> or </w:t>
      </w:r>
      <w:hyperlink w:anchor="UC265" w:history="1">
        <w:r w:rsidRPr="00C91ECD">
          <w:rPr>
            <w:rStyle w:val="Hyperlink"/>
          </w:rPr>
          <w:t>US6 “Account creation – External Organization” section 2.6.5</w:t>
        </w:r>
      </w:hyperlink>
      <w:r w:rsidRPr="00C91ECD">
        <w:t xml:space="preserve"> for business rules.</w:t>
      </w:r>
    </w:p>
    <w:p w14:paraId="6BD95FA5" w14:textId="77777777" w:rsidR="00FD2120" w:rsidRPr="00C91ECD" w:rsidRDefault="00FD2120" w:rsidP="00FD2120">
      <w:pPr>
        <w:pStyle w:val="CCHHeadingFour"/>
        <w:numPr>
          <w:ilvl w:val="4"/>
          <w:numId w:val="5"/>
        </w:numPr>
      </w:pPr>
      <w:bookmarkStart w:id="33" w:name="_Toc19996558"/>
      <w:r w:rsidRPr="00C91ECD">
        <w:t>POST CONDITIONS</w:t>
      </w:r>
      <w:bookmarkEnd w:id="33"/>
    </w:p>
    <w:p w14:paraId="569A83CC" w14:textId="77777777" w:rsidR="00FD2120" w:rsidRPr="00C91ECD" w:rsidRDefault="001466D8" w:rsidP="001466D8">
      <w:pPr>
        <w:pStyle w:val="CCHHeading1Bullet"/>
        <w:numPr>
          <w:ilvl w:val="0"/>
          <w:numId w:val="33"/>
        </w:numPr>
      </w:pPr>
      <w:r w:rsidRPr="00C91ECD">
        <w:t>System will create a task for DOT Supervisor to review Agency/External Organization information. DOT Supervisor will approve/reject the Agency/External Organization”.</w:t>
      </w:r>
    </w:p>
    <w:p w14:paraId="738C1689" w14:textId="77777777" w:rsidR="00706531" w:rsidRPr="00C91ECD" w:rsidRDefault="00706531" w:rsidP="00706531">
      <w:pPr>
        <w:pStyle w:val="CCHHeadingThree"/>
      </w:pPr>
      <w:bookmarkStart w:id="34" w:name="_Toc19996559"/>
      <w:r w:rsidRPr="00C91ECD">
        <w:t>PERMISSIONS</w:t>
      </w:r>
      <w:bookmarkEnd w:id="34"/>
    </w:p>
    <w:p w14:paraId="3FDE7570" w14:textId="77777777" w:rsidR="00706531" w:rsidRPr="00C91ECD" w:rsidRDefault="00706531" w:rsidP="00706531">
      <w:pPr>
        <w:pStyle w:val="CCHHeading2Text"/>
      </w:pPr>
      <w:r w:rsidRPr="00C91ECD">
        <w:t>Below are the security permissions for each type of actor.</w:t>
      </w:r>
    </w:p>
    <w:p w14:paraId="2C5C49CC" w14:textId="77777777" w:rsidR="00706531" w:rsidRPr="00C91ECD" w:rsidRDefault="00706531" w:rsidP="00706531">
      <w:pPr>
        <w:pStyle w:val="CCHHeading2Text"/>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4330"/>
        <w:gridCol w:w="2561"/>
        <w:gridCol w:w="2705"/>
      </w:tblGrid>
      <w:tr w:rsidR="00706531" w:rsidRPr="00C91ECD" w14:paraId="0D361B5C" w14:textId="77777777" w:rsidTr="006810F6">
        <w:trPr>
          <w:trHeight w:val="729"/>
          <w:tblHeader/>
        </w:trPr>
        <w:tc>
          <w:tcPr>
            <w:tcW w:w="433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0C34C4F4" w14:textId="77777777" w:rsidR="00706531" w:rsidRPr="00C91ECD" w:rsidRDefault="00706531" w:rsidP="006810F6">
            <w:pPr>
              <w:spacing w:line="276" w:lineRule="auto"/>
              <w:jc w:val="center"/>
              <w:rPr>
                <w:b/>
                <w:bCs/>
              </w:rPr>
            </w:pPr>
            <w:r w:rsidRPr="00C91ECD">
              <w:rPr>
                <w:b/>
                <w:bCs/>
              </w:rPr>
              <w:t>Screen Navigation</w:t>
            </w:r>
          </w:p>
        </w:tc>
        <w:tc>
          <w:tcPr>
            <w:tcW w:w="256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591442E5" w14:textId="77777777" w:rsidR="00706531" w:rsidRPr="00C91ECD" w:rsidRDefault="00706531" w:rsidP="006810F6">
            <w:pPr>
              <w:spacing w:line="276" w:lineRule="auto"/>
              <w:jc w:val="center"/>
              <w:rPr>
                <w:b/>
                <w:bCs/>
              </w:rPr>
            </w:pPr>
            <w:r w:rsidRPr="00C91ECD">
              <w:rPr>
                <w:b/>
                <w:bCs/>
              </w:rPr>
              <w:t>Content Type</w:t>
            </w:r>
          </w:p>
        </w:tc>
        <w:tc>
          <w:tcPr>
            <w:tcW w:w="270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0AA9395" w14:textId="77777777" w:rsidR="00706531" w:rsidRPr="00C91ECD" w:rsidRDefault="00706531" w:rsidP="006810F6">
            <w:pPr>
              <w:spacing w:line="276" w:lineRule="auto"/>
              <w:jc w:val="center"/>
              <w:rPr>
                <w:b/>
                <w:bCs/>
              </w:rPr>
            </w:pPr>
            <w:r w:rsidRPr="00C91ECD">
              <w:rPr>
                <w:b/>
                <w:bCs/>
              </w:rPr>
              <w:t>Applicant</w:t>
            </w:r>
          </w:p>
        </w:tc>
      </w:tr>
      <w:tr w:rsidR="00706531" w:rsidRPr="00C91ECD" w14:paraId="2DC0CC56" w14:textId="77777777" w:rsidTr="006810F6">
        <w:trPr>
          <w:trHeight w:val="199"/>
        </w:trPr>
        <w:tc>
          <w:tcPr>
            <w:tcW w:w="43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41D0FB" w14:textId="77777777" w:rsidR="00706531" w:rsidRPr="00C91ECD" w:rsidRDefault="00706531" w:rsidP="006810F6">
            <w:pPr>
              <w:spacing w:line="276" w:lineRule="auto"/>
            </w:pPr>
            <w:r w:rsidRPr="00C91ECD">
              <w:t xml:space="preserve">Account </w:t>
            </w:r>
            <w:r w:rsidR="00AB38B8" w:rsidRPr="00C91ECD">
              <w:t>Update</w:t>
            </w:r>
          </w:p>
        </w:tc>
        <w:tc>
          <w:tcPr>
            <w:tcW w:w="25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58F8E" w14:textId="77777777" w:rsidR="00706531" w:rsidRPr="00C91ECD" w:rsidRDefault="00706531" w:rsidP="006810F6">
            <w:pPr>
              <w:spacing w:line="276" w:lineRule="auto"/>
              <w:jc w:val="center"/>
            </w:pPr>
            <w:r w:rsidRPr="00C91ECD">
              <w:t>Page</w:t>
            </w:r>
          </w:p>
        </w:tc>
        <w:tc>
          <w:tcPr>
            <w:tcW w:w="2705" w:type="dxa"/>
            <w:tcBorders>
              <w:top w:val="nil"/>
              <w:left w:val="nil"/>
              <w:bottom w:val="single" w:sz="8" w:space="0" w:color="auto"/>
              <w:right w:val="single" w:sz="8" w:space="0" w:color="auto"/>
            </w:tcBorders>
            <w:tcMar>
              <w:top w:w="0" w:type="dxa"/>
              <w:left w:w="108" w:type="dxa"/>
              <w:bottom w:w="0" w:type="dxa"/>
              <w:right w:w="108" w:type="dxa"/>
            </w:tcMar>
            <w:hideMark/>
          </w:tcPr>
          <w:p w14:paraId="266EFADD" w14:textId="77777777" w:rsidR="00706531" w:rsidRPr="00C91ECD" w:rsidRDefault="00706531" w:rsidP="006810F6">
            <w:pPr>
              <w:spacing w:line="276" w:lineRule="auto"/>
              <w:jc w:val="center"/>
            </w:pPr>
            <w:r w:rsidRPr="00C91ECD">
              <w:t>R, C, U</w:t>
            </w:r>
          </w:p>
        </w:tc>
      </w:tr>
    </w:tbl>
    <w:p w14:paraId="749C51C0" w14:textId="77777777" w:rsidR="00706531" w:rsidRPr="00C91ECD" w:rsidRDefault="00706531" w:rsidP="00706531">
      <w:pPr>
        <w:pStyle w:val="CCHHeadingThree"/>
      </w:pPr>
      <w:bookmarkStart w:id="35" w:name="_Toc19996560"/>
      <w:r w:rsidRPr="00C91ECD">
        <w:t>UI FIELD DESCRIPTIONS AND WIREFRAMES</w:t>
      </w:r>
      <w:bookmarkEnd w:id="35"/>
    </w:p>
    <w:p w14:paraId="59019438" w14:textId="77777777" w:rsidR="00706531" w:rsidRPr="00C91ECD" w:rsidRDefault="00706531" w:rsidP="00706531">
      <w:pPr>
        <w:pStyle w:val="CCHHeading2Text"/>
      </w:pPr>
      <w:r w:rsidRPr="00C91ECD">
        <w:t>Wireframes – WIP</w:t>
      </w:r>
    </w:p>
    <w:p w14:paraId="5AE65995" w14:textId="77777777" w:rsidR="00706531" w:rsidRPr="00C91ECD" w:rsidRDefault="00706531" w:rsidP="00AB38B8">
      <w:pPr>
        <w:pStyle w:val="CCHHeading2Text"/>
      </w:pPr>
      <w:r w:rsidRPr="00C91ECD">
        <w:t xml:space="preserve">UI Fields – Please refer to </w:t>
      </w:r>
      <w:hyperlink w:anchor="DataDictionary" w:history="1">
        <w:r w:rsidRPr="00C91ECD">
          <w:rPr>
            <w:rStyle w:val="Hyperlink"/>
          </w:rPr>
          <w:t xml:space="preserve">Appendix </w:t>
        </w:r>
        <w:proofErr w:type="gramStart"/>
        <w:r w:rsidRPr="00C91ECD">
          <w:rPr>
            <w:rStyle w:val="Hyperlink"/>
          </w:rPr>
          <w:t>A</w:t>
        </w:r>
        <w:proofErr w:type="gramEnd"/>
        <w:r w:rsidRPr="00C91ECD">
          <w:rPr>
            <w:rStyle w:val="Hyperlink"/>
          </w:rPr>
          <w:t xml:space="preserve"> - Data Dictionary</w:t>
        </w:r>
      </w:hyperlink>
      <w:r w:rsidRPr="00C91ECD">
        <w:t xml:space="preserve"> (Tab: Account-Individual)</w:t>
      </w:r>
    </w:p>
    <w:p w14:paraId="326B7556" w14:textId="77777777" w:rsidR="00364D82" w:rsidRPr="00C91ECD" w:rsidRDefault="00364D82" w:rsidP="00364D82">
      <w:pPr>
        <w:pStyle w:val="CCHHeadingTwo"/>
      </w:pPr>
      <w:bookmarkStart w:id="36" w:name="_Toc19996561"/>
      <w:bookmarkStart w:id="37" w:name="UC3"/>
      <w:r w:rsidRPr="00C91ECD">
        <w:t>UC</w:t>
      </w:r>
      <w:r w:rsidR="00AB38B8" w:rsidRPr="00C91ECD">
        <w:t>3</w:t>
      </w:r>
      <w:r w:rsidRPr="00C91ECD">
        <w:t xml:space="preserve">: </w:t>
      </w:r>
      <w:r w:rsidR="00D52344" w:rsidRPr="00C91ECD">
        <w:rPr>
          <w:caps w:val="0"/>
        </w:rPr>
        <w:t xml:space="preserve">ACCOUNT CREATION </w:t>
      </w:r>
      <w:r w:rsidR="000209DD" w:rsidRPr="00C91ECD">
        <w:rPr>
          <w:caps w:val="0"/>
        </w:rPr>
        <w:t>-</w:t>
      </w:r>
      <w:r w:rsidR="00D52344" w:rsidRPr="00C91ECD">
        <w:rPr>
          <w:caps w:val="0"/>
        </w:rPr>
        <w:t xml:space="preserve"> AGENCY</w:t>
      </w:r>
      <w:bookmarkEnd w:id="36"/>
    </w:p>
    <w:p w14:paraId="72C926FD" w14:textId="77777777" w:rsidR="00364D82" w:rsidRPr="00C91ECD" w:rsidRDefault="00364D82" w:rsidP="00364D82">
      <w:pPr>
        <w:pStyle w:val="CCHHeadingThree"/>
      </w:pPr>
      <w:bookmarkStart w:id="38" w:name="_Toc19996562"/>
      <w:bookmarkEnd w:id="37"/>
      <w:r w:rsidRPr="00C91ECD">
        <w:lastRenderedPageBreak/>
        <w:t>DESCRIPTION</w:t>
      </w:r>
      <w:bookmarkEnd w:id="38"/>
    </w:p>
    <w:p w14:paraId="28CD99E3" w14:textId="77777777" w:rsidR="00364D82" w:rsidRPr="00C91ECD" w:rsidRDefault="00364D82" w:rsidP="00D30E9B">
      <w:pPr>
        <w:pStyle w:val="CCHHeading2Text"/>
        <w:ind w:left="720"/>
      </w:pPr>
      <w:r w:rsidRPr="00C91ECD">
        <w:t xml:space="preserve">This use case describes the </w:t>
      </w:r>
      <w:r w:rsidR="00A03C16" w:rsidRPr="00C91ECD">
        <w:t xml:space="preserve">process of </w:t>
      </w:r>
      <w:r w:rsidR="00337007" w:rsidRPr="00C91ECD">
        <w:t>creat</w:t>
      </w:r>
      <w:r w:rsidR="00CD119B" w:rsidRPr="00C91ECD">
        <w:t>ing a new</w:t>
      </w:r>
      <w:r w:rsidR="00337007" w:rsidRPr="00C91ECD">
        <w:t xml:space="preserve"> account</w:t>
      </w:r>
      <w:r w:rsidRPr="00C91ECD">
        <w:t xml:space="preserve"> by an individual</w:t>
      </w:r>
      <w:r w:rsidR="00EA1D58" w:rsidRPr="00C91ECD">
        <w:t xml:space="preserve"> of a government agency</w:t>
      </w:r>
      <w:r w:rsidRPr="00C91ECD">
        <w:t>.</w:t>
      </w:r>
    </w:p>
    <w:p w14:paraId="0A69A1A1" w14:textId="77777777" w:rsidR="00364D82" w:rsidRPr="00C91ECD" w:rsidRDefault="00364D82" w:rsidP="00364D82">
      <w:pPr>
        <w:pStyle w:val="CCHHeadingThree"/>
      </w:pPr>
      <w:bookmarkStart w:id="39" w:name="_Toc19996563"/>
      <w:r w:rsidRPr="00C91ECD">
        <w:t>ACTORS</w:t>
      </w:r>
      <w:bookmarkEnd w:id="39"/>
    </w:p>
    <w:p w14:paraId="308EFE53" w14:textId="77777777" w:rsidR="00364D82" w:rsidRPr="00C91ECD" w:rsidRDefault="00364D82" w:rsidP="00364D82">
      <w:pPr>
        <w:pStyle w:val="CCHHeading1Bullet"/>
      </w:pPr>
      <w:r w:rsidRPr="00C91ECD">
        <w:t>An individual</w:t>
      </w:r>
      <w:r w:rsidR="00882BDC" w:rsidRPr="00C91ECD">
        <w:t xml:space="preserve"> from an agency</w:t>
      </w:r>
      <w:r w:rsidR="009D7388" w:rsidRPr="00C91ECD">
        <w:t xml:space="preserve"> - User</w:t>
      </w:r>
    </w:p>
    <w:p w14:paraId="1DAF98B5" w14:textId="77777777" w:rsidR="00364D82" w:rsidRPr="00C91ECD" w:rsidRDefault="00FE54B3" w:rsidP="00000B1C">
      <w:pPr>
        <w:pStyle w:val="CCHHeading1Bullet"/>
      </w:pPr>
      <w:r w:rsidRPr="00C91ECD">
        <w:t>APA</w:t>
      </w:r>
      <w:r w:rsidR="002E5713" w:rsidRPr="00C91ECD">
        <w:t xml:space="preserve"> - System</w:t>
      </w:r>
    </w:p>
    <w:p w14:paraId="3018384C" w14:textId="77777777" w:rsidR="00364D82" w:rsidRPr="00C91ECD" w:rsidRDefault="00364D82" w:rsidP="00364D82">
      <w:pPr>
        <w:pStyle w:val="CCHHeadingThree"/>
      </w:pPr>
      <w:bookmarkStart w:id="40" w:name="_Toc19996564"/>
      <w:r w:rsidRPr="00C91ECD">
        <w:t>PRECONDITIONS</w:t>
      </w:r>
      <w:bookmarkEnd w:id="40"/>
    </w:p>
    <w:p w14:paraId="4C6E6697" w14:textId="77777777" w:rsidR="007A655B" w:rsidRPr="00C91ECD" w:rsidRDefault="009D7388" w:rsidP="004713E7">
      <w:pPr>
        <w:pStyle w:val="CCHHeading1Bullet"/>
      </w:pPr>
      <w:r w:rsidRPr="00C91ECD">
        <w:t>User</w:t>
      </w:r>
      <w:r w:rsidR="007A655B" w:rsidRPr="00C91ECD">
        <w:t xml:space="preserve"> have the APA URL.</w:t>
      </w:r>
    </w:p>
    <w:p w14:paraId="375AE3DA" w14:textId="77777777" w:rsidR="0061347A" w:rsidRPr="00C91ECD" w:rsidRDefault="009D7388" w:rsidP="004713E7">
      <w:pPr>
        <w:pStyle w:val="CCHHeading1Bullet"/>
      </w:pPr>
      <w:r w:rsidRPr="00C91ECD">
        <w:t>User</w:t>
      </w:r>
      <w:r w:rsidR="00364D82" w:rsidRPr="00C91ECD">
        <w:t xml:space="preserve"> has </w:t>
      </w:r>
      <w:r w:rsidRPr="00C91ECD">
        <w:t>agency</w:t>
      </w:r>
      <w:r w:rsidR="004713E7" w:rsidRPr="00C91ECD">
        <w:t xml:space="preserve"> details</w:t>
      </w:r>
      <w:r w:rsidR="0039072E" w:rsidRPr="00C91ECD">
        <w:t xml:space="preserve"> like Agency Code, Agency Name, etc</w:t>
      </w:r>
      <w:r w:rsidR="00000B1C" w:rsidRPr="00C91ECD">
        <w:t>.</w:t>
      </w:r>
      <w:r w:rsidR="0039072E" w:rsidRPr="00C91ECD">
        <w:t xml:space="preserve">- </w:t>
      </w:r>
      <w:r w:rsidR="00DD4EB3" w:rsidRPr="00C91ECD">
        <w:t>Please r</w:t>
      </w:r>
      <w:r w:rsidR="0039072E" w:rsidRPr="00C91ECD">
        <w:t xml:space="preserve">efer to </w:t>
      </w:r>
      <w:hyperlink w:anchor="DataDictionary" w:history="1">
        <w:r w:rsidR="00000B1C" w:rsidRPr="00C91ECD">
          <w:rPr>
            <w:rStyle w:val="Hyperlink"/>
          </w:rPr>
          <w:t>Appendix A - Data</w:t>
        </w:r>
      </w:hyperlink>
      <w:r w:rsidR="00000B1C" w:rsidRPr="00C91ECD">
        <w:t xml:space="preserve"> Dictionary (Tab: Account-Agency)</w:t>
      </w:r>
      <w:r w:rsidRPr="00C91ECD">
        <w:t>.</w:t>
      </w:r>
    </w:p>
    <w:p w14:paraId="0CF63078" w14:textId="77777777" w:rsidR="00000B1C" w:rsidRPr="00C91ECD" w:rsidRDefault="00000B1C" w:rsidP="004713E7">
      <w:pPr>
        <w:pStyle w:val="CCHHeading1Bullet"/>
      </w:pPr>
      <w:r w:rsidRPr="00C91ECD">
        <w:t xml:space="preserve">Agency Code and Agency name information </w:t>
      </w:r>
      <w:r w:rsidR="00771AE6" w:rsidRPr="00C91ECD">
        <w:t xml:space="preserve">will be entered by DOT </w:t>
      </w:r>
      <w:r w:rsidR="008E0AF0" w:rsidRPr="00C91ECD">
        <w:t>Admin</w:t>
      </w:r>
      <w:r w:rsidRPr="00C91ECD">
        <w:t xml:space="preserve"> in the system</w:t>
      </w:r>
      <w:r w:rsidR="009374C8" w:rsidRPr="00C91ECD">
        <w:t xml:space="preserve"> </w:t>
      </w:r>
      <w:r w:rsidR="00DE4D03" w:rsidRPr="00C91ECD">
        <w:t>(this is required for auto population of agency code and name</w:t>
      </w:r>
      <w:proofErr w:type="gramStart"/>
      <w:r w:rsidR="00DE4D03" w:rsidRPr="00C91ECD">
        <w:t xml:space="preserve">) </w:t>
      </w:r>
      <w:r w:rsidRPr="00C91ECD">
        <w:t>.</w:t>
      </w:r>
      <w:proofErr w:type="gramEnd"/>
      <w:r w:rsidR="00771AE6" w:rsidRPr="00C91ECD">
        <w:t xml:space="preserve"> DOT Admin will maintain this list in sy</w:t>
      </w:r>
      <w:r w:rsidR="003A61BC" w:rsidRPr="00C91ECD">
        <w:t>s</w:t>
      </w:r>
      <w:r w:rsidR="00771AE6" w:rsidRPr="00C91ECD">
        <w:t>tem.</w:t>
      </w:r>
    </w:p>
    <w:p w14:paraId="42D9B8DE" w14:textId="77777777" w:rsidR="00364D82" w:rsidRPr="00C91ECD" w:rsidRDefault="00364D82" w:rsidP="00364D82">
      <w:pPr>
        <w:pStyle w:val="CCHHeadingThree"/>
      </w:pPr>
      <w:bookmarkStart w:id="41" w:name="_Toc19996565"/>
      <w:bookmarkStart w:id="42" w:name="UC234"/>
      <w:r w:rsidRPr="00C91ECD">
        <w:t>MAIN APPLICATION FLOW</w:t>
      </w:r>
      <w:bookmarkEnd w:id="41"/>
    </w:p>
    <w:bookmarkEnd w:id="42"/>
    <w:p w14:paraId="1B495E6C" w14:textId="77777777" w:rsidR="00364D82" w:rsidRPr="00C91ECD" w:rsidRDefault="00364D82" w:rsidP="00420ECD">
      <w:pPr>
        <w:pStyle w:val="CCHHeading2Text"/>
        <w:numPr>
          <w:ilvl w:val="0"/>
          <w:numId w:val="10"/>
        </w:numPr>
      </w:pPr>
      <w:r w:rsidRPr="00C91ECD">
        <w:t xml:space="preserve">An </w:t>
      </w:r>
      <w:r w:rsidR="005F33A9" w:rsidRPr="00C91ECD">
        <w:t>employee of an agency</w:t>
      </w:r>
      <w:r w:rsidRPr="00C91ECD">
        <w:t xml:space="preserve"> launches the</w:t>
      </w:r>
      <w:r w:rsidR="000410BD" w:rsidRPr="00C91ECD">
        <w:t xml:space="preserve"> APA</w:t>
      </w:r>
      <w:r w:rsidRPr="00C91ECD">
        <w:t xml:space="preserve"> portal</w:t>
      </w:r>
      <w:r w:rsidR="007A655B" w:rsidRPr="00C91ECD">
        <w:t>.</w:t>
      </w:r>
    </w:p>
    <w:p w14:paraId="0882712D" w14:textId="77777777" w:rsidR="0035725F" w:rsidRPr="00C91ECD" w:rsidRDefault="0035725F" w:rsidP="00420ECD">
      <w:pPr>
        <w:pStyle w:val="CCHHeading2Text"/>
        <w:numPr>
          <w:ilvl w:val="0"/>
          <w:numId w:val="10"/>
        </w:numPr>
      </w:pPr>
      <w:r w:rsidRPr="00C91ECD">
        <w:t>User clicks on ‘Register Organization’ button</w:t>
      </w:r>
      <w:r w:rsidR="007A655B" w:rsidRPr="00C91ECD">
        <w:t>.</w:t>
      </w:r>
    </w:p>
    <w:p w14:paraId="52C3C48E" w14:textId="77777777" w:rsidR="0035725F" w:rsidRPr="00C91ECD" w:rsidRDefault="0035725F" w:rsidP="00420ECD">
      <w:pPr>
        <w:pStyle w:val="CCHHeading2Text"/>
        <w:numPr>
          <w:ilvl w:val="0"/>
          <w:numId w:val="10"/>
        </w:numPr>
      </w:pPr>
      <w:r w:rsidRPr="00C91ECD">
        <w:t>User will select if organization is a Government (City, State or Federal) Agency or a private organization.</w:t>
      </w:r>
    </w:p>
    <w:p w14:paraId="5DDE55BE" w14:textId="77777777" w:rsidR="0035725F" w:rsidRPr="00C91ECD" w:rsidRDefault="0035725F" w:rsidP="00420ECD">
      <w:pPr>
        <w:pStyle w:val="ListParagraph"/>
        <w:numPr>
          <w:ilvl w:val="0"/>
          <w:numId w:val="10"/>
        </w:numPr>
      </w:pPr>
      <w:r w:rsidRPr="00C91ECD">
        <w:t>User will enter “Agency Code” or “Agency Name”.</w:t>
      </w:r>
      <w:r w:rsidR="00B555B4" w:rsidRPr="00C91ECD">
        <w:t xml:space="preserve"> Based on user entry, system will auto populate agency name/</w:t>
      </w:r>
      <w:proofErr w:type="gramStart"/>
      <w:r w:rsidR="00B555B4" w:rsidRPr="00C91ECD">
        <w:t>code</w:t>
      </w:r>
      <w:r w:rsidR="007A655B" w:rsidRPr="00C91ECD">
        <w:t>.</w:t>
      </w:r>
      <w:proofErr w:type="gramEnd"/>
    </w:p>
    <w:p w14:paraId="2EBAE47A" w14:textId="77777777" w:rsidR="00995052" w:rsidRPr="00C91ECD" w:rsidRDefault="00FE54B3" w:rsidP="00420ECD">
      <w:pPr>
        <w:pStyle w:val="ListParagraph"/>
        <w:numPr>
          <w:ilvl w:val="0"/>
          <w:numId w:val="10"/>
        </w:numPr>
      </w:pPr>
      <w:r w:rsidRPr="00C91ECD">
        <w:t>User</w:t>
      </w:r>
      <w:r w:rsidR="00364D82" w:rsidRPr="00C91ECD">
        <w:t xml:space="preserve"> enters the </w:t>
      </w:r>
      <w:r w:rsidR="007017FA" w:rsidRPr="00C91ECD">
        <w:t>agency specific</w:t>
      </w:r>
      <w:r w:rsidR="00364D82" w:rsidRPr="00C91ECD">
        <w:t xml:space="preserve"> details</w:t>
      </w:r>
      <w:r w:rsidR="007A655B" w:rsidRPr="00C91ECD">
        <w:t>.</w:t>
      </w:r>
      <w:r w:rsidR="00364D82" w:rsidRPr="00C91ECD">
        <w:t xml:space="preserve"> </w:t>
      </w:r>
      <w:r w:rsidR="00C32913" w:rsidRPr="00C91ECD">
        <w:t xml:space="preserve">Please refer to </w:t>
      </w:r>
      <w:hyperlink w:anchor="DataDictionary" w:history="1">
        <w:r w:rsidR="00C32913" w:rsidRPr="00C91ECD">
          <w:rPr>
            <w:rStyle w:val="Hyperlink"/>
          </w:rPr>
          <w:t xml:space="preserve">Appendix </w:t>
        </w:r>
        <w:proofErr w:type="gramStart"/>
        <w:r w:rsidR="00C32913" w:rsidRPr="00C91ECD">
          <w:rPr>
            <w:rStyle w:val="Hyperlink"/>
          </w:rPr>
          <w:t>A</w:t>
        </w:r>
        <w:proofErr w:type="gramEnd"/>
        <w:r w:rsidR="00C32913" w:rsidRPr="00C91ECD">
          <w:rPr>
            <w:rStyle w:val="Hyperlink"/>
          </w:rPr>
          <w:t xml:space="preserve"> - Data Dictionary</w:t>
        </w:r>
      </w:hyperlink>
      <w:r w:rsidR="00C32913" w:rsidRPr="00C91ECD">
        <w:t xml:space="preserve"> (Tab: Account-Agency).</w:t>
      </w:r>
    </w:p>
    <w:p w14:paraId="7BF7BEDC" w14:textId="77777777" w:rsidR="00A70815" w:rsidRPr="00C91ECD" w:rsidRDefault="00A70815" w:rsidP="00420ECD">
      <w:pPr>
        <w:pStyle w:val="ListParagraph"/>
        <w:numPr>
          <w:ilvl w:val="0"/>
          <w:numId w:val="10"/>
        </w:numPr>
      </w:pPr>
      <w:r w:rsidRPr="00C91ECD">
        <w:t>User will select type of permit agency is interested in.</w:t>
      </w:r>
    </w:p>
    <w:p w14:paraId="1E855D67" w14:textId="77777777" w:rsidR="003A61BC" w:rsidRPr="00C91ECD" w:rsidRDefault="003A61BC" w:rsidP="003A61BC">
      <w:pPr>
        <w:pStyle w:val="ListParagraph"/>
        <w:numPr>
          <w:ilvl w:val="1"/>
          <w:numId w:val="10"/>
        </w:numPr>
      </w:pPr>
      <w:r w:rsidRPr="00C91ECD">
        <w:t>ABPP (Agency Business Parking Permit)</w:t>
      </w:r>
    </w:p>
    <w:p w14:paraId="1A8AC122" w14:textId="77777777" w:rsidR="003A61BC" w:rsidRPr="00C91ECD" w:rsidRDefault="003A61BC" w:rsidP="003A61BC">
      <w:pPr>
        <w:pStyle w:val="ListParagraph"/>
        <w:numPr>
          <w:ilvl w:val="1"/>
          <w:numId w:val="10"/>
        </w:numPr>
      </w:pPr>
      <w:r w:rsidRPr="00C91ECD">
        <w:t>CAPP (Citywide Agency Parking Permit)</w:t>
      </w:r>
    </w:p>
    <w:p w14:paraId="3733FAE2" w14:textId="77777777" w:rsidR="003A61BC" w:rsidRPr="00C91ECD" w:rsidRDefault="003A61BC" w:rsidP="003A61BC">
      <w:pPr>
        <w:pStyle w:val="ListParagraph"/>
        <w:numPr>
          <w:ilvl w:val="1"/>
          <w:numId w:val="10"/>
        </w:numPr>
      </w:pPr>
      <w:r w:rsidRPr="00C91ECD">
        <w:t>AAOSP (Agency Authorized on Street Parking Permit)</w:t>
      </w:r>
    </w:p>
    <w:p w14:paraId="7077F8E5" w14:textId="77777777" w:rsidR="00A70815" w:rsidRPr="00C91ECD" w:rsidRDefault="00A70815" w:rsidP="00420ECD">
      <w:pPr>
        <w:pStyle w:val="ListParagraph"/>
        <w:numPr>
          <w:ilvl w:val="0"/>
          <w:numId w:val="10"/>
        </w:numPr>
      </w:pPr>
      <w:r w:rsidRPr="00C91ECD">
        <w:t>User will upload the required documents</w:t>
      </w:r>
      <w:r w:rsidR="002104E6" w:rsidRPr="00C91ECD">
        <w:t xml:space="preserve">. Please refer </w:t>
      </w:r>
      <w:r w:rsidR="00DD4EB3" w:rsidRPr="00C91ECD">
        <w:t xml:space="preserve">to Appendix </w:t>
      </w:r>
      <w:proofErr w:type="gramStart"/>
      <w:r w:rsidR="00DD4EB3" w:rsidRPr="00C91ECD">
        <w:t>A</w:t>
      </w:r>
      <w:proofErr w:type="gramEnd"/>
      <w:r w:rsidR="00DD4EB3" w:rsidRPr="00C91ECD">
        <w:t xml:space="preserve"> - Data Dictionary (Tab: Documents).</w:t>
      </w:r>
    </w:p>
    <w:p w14:paraId="172ED7C3" w14:textId="77777777" w:rsidR="00364D82" w:rsidRPr="00C91ECD" w:rsidRDefault="00A70815" w:rsidP="00420ECD">
      <w:pPr>
        <w:pStyle w:val="ListParagraph"/>
        <w:numPr>
          <w:ilvl w:val="0"/>
          <w:numId w:val="10"/>
        </w:numPr>
      </w:pPr>
      <w:r w:rsidRPr="00C91ECD">
        <w:t>User will submit</w:t>
      </w:r>
      <w:r w:rsidR="00CD1704" w:rsidRPr="00C91ECD">
        <w:t xml:space="preserve"> agency and contact information</w:t>
      </w:r>
    </w:p>
    <w:p w14:paraId="08D1432B" w14:textId="77777777" w:rsidR="00364D82" w:rsidRPr="00C91ECD" w:rsidRDefault="00364D82" w:rsidP="00DD4EB3">
      <w:pPr>
        <w:pStyle w:val="CCHHeading2Text"/>
        <w:numPr>
          <w:ilvl w:val="0"/>
          <w:numId w:val="10"/>
        </w:numPr>
      </w:pPr>
      <w:r w:rsidRPr="00C91ECD">
        <w:t>The flow ends.</w:t>
      </w:r>
    </w:p>
    <w:p w14:paraId="23F79867" w14:textId="77777777" w:rsidR="002F1EFF" w:rsidRPr="00C91ECD" w:rsidRDefault="00364D82" w:rsidP="009B73C9">
      <w:pPr>
        <w:pStyle w:val="CCHHeadingThree"/>
      </w:pPr>
      <w:bookmarkStart w:id="43" w:name="_Toc19996566"/>
      <w:bookmarkStart w:id="44" w:name="UC235"/>
      <w:r w:rsidRPr="00C91ECD">
        <w:t>BUSINESS RULES</w:t>
      </w:r>
      <w:bookmarkEnd w:id="43"/>
    </w:p>
    <w:bookmarkEnd w:id="44"/>
    <w:p w14:paraId="41ADEA27" w14:textId="77777777" w:rsidR="00364D82" w:rsidRPr="00C91ECD" w:rsidRDefault="008E0AF0" w:rsidP="00420ECD">
      <w:pPr>
        <w:pStyle w:val="CCHHeading2Text"/>
        <w:numPr>
          <w:ilvl w:val="0"/>
          <w:numId w:val="11"/>
        </w:numPr>
      </w:pPr>
      <w:r w:rsidRPr="00C91ECD">
        <w:t>Agencies</w:t>
      </w:r>
      <w:r w:rsidR="00BB2E79" w:rsidRPr="00C91ECD">
        <w:t xml:space="preserve"> </w:t>
      </w:r>
      <w:r w:rsidR="00DD4EB3" w:rsidRPr="00C91ECD">
        <w:t>can</w:t>
      </w:r>
      <w:r w:rsidR="00BB2E79" w:rsidRPr="00C91ECD">
        <w:t xml:space="preserve"> have </w:t>
      </w:r>
      <w:r w:rsidR="00DD4EB3" w:rsidRPr="00C91ECD">
        <w:t xml:space="preserve">only </w:t>
      </w:r>
      <w:r w:rsidR="00BB2E79" w:rsidRPr="00C91ECD">
        <w:t>one account in APA.</w:t>
      </w:r>
    </w:p>
    <w:p w14:paraId="06D02944" w14:textId="77777777" w:rsidR="00C55435" w:rsidRPr="00C91ECD" w:rsidRDefault="00C55435" w:rsidP="00420ECD">
      <w:pPr>
        <w:pStyle w:val="ListParagraph"/>
        <w:numPr>
          <w:ilvl w:val="0"/>
          <w:numId w:val="11"/>
        </w:numPr>
      </w:pPr>
      <w:r w:rsidRPr="00C91ECD">
        <w:t xml:space="preserve">DOT Supervisor will review the information/documents shared by user and will approve/reject the organization. Please refer to </w:t>
      </w:r>
      <w:r w:rsidR="008E0AF0" w:rsidRPr="00C91ECD">
        <w:t>“</w:t>
      </w:r>
      <w:hyperlink w:anchor="UC4" w:history="1">
        <w:r w:rsidRPr="00C91ECD">
          <w:rPr>
            <w:rStyle w:val="Hyperlink"/>
          </w:rPr>
          <w:t>Use Case 2.</w:t>
        </w:r>
        <w:r w:rsidR="008E0AF0" w:rsidRPr="00C91ECD">
          <w:rPr>
            <w:rStyle w:val="Hyperlink"/>
          </w:rPr>
          <w:t>4</w:t>
        </w:r>
        <w:r w:rsidRPr="00C91ECD">
          <w:rPr>
            <w:rStyle w:val="Hyperlink"/>
          </w:rPr>
          <w:t xml:space="preserve"> DOT Review Process</w:t>
        </w:r>
      </w:hyperlink>
      <w:r w:rsidR="008E0AF0" w:rsidRPr="00C91ECD">
        <w:t>”</w:t>
      </w:r>
      <w:r w:rsidRPr="00C91ECD">
        <w:t xml:space="preserve"> for further details.</w:t>
      </w:r>
    </w:p>
    <w:p w14:paraId="1D30A2E6" w14:textId="77777777" w:rsidR="00D747CD" w:rsidRPr="00C91ECD" w:rsidRDefault="00D747CD" w:rsidP="00D747CD">
      <w:pPr>
        <w:pStyle w:val="CCHHeading2Text"/>
        <w:numPr>
          <w:ilvl w:val="0"/>
          <w:numId w:val="11"/>
        </w:numPr>
      </w:pPr>
      <w:r w:rsidRPr="00C91ECD">
        <w:t>Primary Contact is mandatory for every agency.</w:t>
      </w:r>
    </w:p>
    <w:p w14:paraId="75370662" w14:textId="77777777" w:rsidR="00364D82" w:rsidRPr="00C91ECD" w:rsidRDefault="00AA2D90" w:rsidP="00DD4EB3">
      <w:pPr>
        <w:pStyle w:val="CCHHeading2Text"/>
        <w:numPr>
          <w:ilvl w:val="0"/>
          <w:numId w:val="11"/>
        </w:numPr>
      </w:pPr>
      <w:r w:rsidRPr="00C91ECD">
        <w:lastRenderedPageBreak/>
        <w:t xml:space="preserve">Primary </w:t>
      </w:r>
      <w:r w:rsidR="00D747CD" w:rsidRPr="00C91ECD">
        <w:t xml:space="preserve">Contact document verification is needed </w:t>
      </w:r>
      <w:r w:rsidR="00064ABE">
        <w:t>every time when a new Primary contact is added</w:t>
      </w:r>
      <w:r w:rsidR="00A05CAC">
        <w:t xml:space="preserve"> or updated</w:t>
      </w:r>
      <w:r w:rsidR="00D747CD" w:rsidRPr="00C91ECD">
        <w:t>. DOT will manually verify all the information/documents.</w:t>
      </w:r>
    </w:p>
    <w:p w14:paraId="7FB4F76D" w14:textId="77777777" w:rsidR="00364D82" w:rsidRPr="00C91ECD" w:rsidRDefault="00364D82" w:rsidP="00364D82">
      <w:pPr>
        <w:pStyle w:val="CCHHeadingThree"/>
      </w:pPr>
      <w:bookmarkStart w:id="45" w:name="_Toc19996567"/>
      <w:r w:rsidRPr="00C91ECD">
        <w:t>POST CONDITIONS</w:t>
      </w:r>
      <w:bookmarkEnd w:id="45"/>
    </w:p>
    <w:p w14:paraId="6D5C22AA" w14:textId="77777777" w:rsidR="00364D82" w:rsidRPr="00C91ECD" w:rsidRDefault="00FE54B3" w:rsidP="00550BDF">
      <w:pPr>
        <w:pStyle w:val="CCHHeading1Bullet"/>
        <w:numPr>
          <w:ilvl w:val="0"/>
          <w:numId w:val="33"/>
        </w:numPr>
      </w:pPr>
      <w:r w:rsidRPr="00C91ECD">
        <w:t>System will create a task for DOT Supervisor to review agency information. DOT Supervisor will approve/reject the agency.</w:t>
      </w:r>
    </w:p>
    <w:p w14:paraId="60B6380A" w14:textId="77777777" w:rsidR="00364D82" w:rsidRPr="00C91ECD" w:rsidRDefault="00364D82" w:rsidP="00364D82">
      <w:pPr>
        <w:pStyle w:val="CCHHeadingThree"/>
      </w:pPr>
      <w:bookmarkStart w:id="46" w:name="_Toc19996568"/>
      <w:r w:rsidRPr="00C91ECD">
        <w:t>ALTERNATE FLOWS</w:t>
      </w:r>
      <w:bookmarkEnd w:id="46"/>
    </w:p>
    <w:p w14:paraId="2668D45B" w14:textId="77777777" w:rsidR="00DD4EB3" w:rsidRPr="00C91ECD" w:rsidRDefault="00DD4EB3" w:rsidP="00DD4EB3">
      <w:pPr>
        <w:pStyle w:val="CCHHeadingFour"/>
      </w:pPr>
      <w:bookmarkStart w:id="47" w:name="_Toc19996569"/>
      <w:r w:rsidRPr="00C91ECD">
        <w:t>AF1: AGENCY ALREADY EXISITS IN THE SYSTEM</w:t>
      </w:r>
      <w:bookmarkEnd w:id="47"/>
    </w:p>
    <w:p w14:paraId="72337426" w14:textId="77777777" w:rsidR="00364D82" w:rsidRPr="00C91ECD" w:rsidRDefault="00FE54B3" w:rsidP="00550BDF">
      <w:pPr>
        <w:pStyle w:val="CCHHeading2Text"/>
        <w:numPr>
          <w:ilvl w:val="0"/>
          <w:numId w:val="31"/>
        </w:numPr>
      </w:pPr>
      <w:r w:rsidRPr="00C91ECD">
        <w:t>If agency already exists in APA, system will give message “Agency already exists, please</w:t>
      </w:r>
      <w:r w:rsidR="004C51BC" w:rsidRPr="00C91ECD">
        <w:t xml:space="preserve"> contact </w:t>
      </w:r>
      <w:r w:rsidR="00064A42" w:rsidRPr="00C91ECD">
        <w:t>Agency P</w:t>
      </w:r>
      <w:r w:rsidR="004C51BC" w:rsidRPr="00C91ECD">
        <w:t>rimary contact</w:t>
      </w:r>
      <w:r w:rsidR="00624C38">
        <w:t xml:space="preserve"> or Contact Permits &amp; Customer Service for additional information</w:t>
      </w:r>
      <w:proofErr w:type="gramStart"/>
      <w:r w:rsidR="00624C38">
        <w:t>.</w:t>
      </w:r>
      <w:r w:rsidR="004C51BC" w:rsidRPr="00C91ECD">
        <w:t>.”</w:t>
      </w:r>
      <w:proofErr w:type="gramEnd"/>
    </w:p>
    <w:p w14:paraId="76CE7F23" w14:textId="77777777" w:rsidR="00364D82" w:rsidRPr="00C91ECD" w:rsidRDefault="005931BA" w:rsidP="008E0AF0">
      <w:pPr>
        <w:pStyle w:val="CCHHeading2Text"/>
        <w:numPr>
          <w:ilvl w:val="0"/>
          <w:numId w:val="31"/>
        </w:numPr>
      </w:pPr>
      <w:r w:rsidRPr="00C91ECD">
        <w:t xml:space="preserve">If agency is under DOT review and someone tries to create account for same agency, system will give message “Agency </w:t>
      </w:r>
      <w:r w:rsidR="00416F72" w:rsidRPr="00C91ECD">
        <w:t xml:space="preserve">account </w:t>
      </w:r>
      <w:r w:rsidRPr="00C91ECD">
        <w:t>creation in under DOT review, please call DOT customer care for more information”.</w:t>
      </w:r>
    </w:p>
    <w:p w14:paraId="7B3B216B" w14:textId="77777777" w:rsidR="00A35462" w:rsidRPr="00C91ECD" w:rsidRDefault="00A35462" w:rsidP="00A35462">
      <w:pPr>
        <w:pStyle w:val="CCHHeadingFour"/>
      </w:pPr>
      <w:bookmarkStart w:id="48" w:name="_Toc19996570"/>
      <w:r w:rsidRPr="00C91ECD">
        <w:t>AF2: NEW AGENCY</w:t>
      </w:r>
      <w:bookmarkEnd w:id="48"/>
    </w:p>
    <w:p w14:paraId="071B189E" w14:textId="77777777" w:rsidR="00A35462" w:rsidRPr="00C91ECD" w:rsidRDefault="00A35462" w:rsidP="00A35462">
      <w:pPr>
        <w:pStyle w:val="CCHHeading2Text"/>
        <w:numPr>
          <w:ilvl w:val="0"/>
          <w:numId w:val="31"/>
        </w:numPr>
      </w:pPr>
      <w:r w:rsidRPr="00C91ECD">
        <w:t>If agency</w:t>
      </w:r>
      <w:r w:rsidR="00994128" w:rsidRPr="00C91ECD">
        <w:t xml:space="preserve"> (code/name)</w:t>
      </w:r>
      <w:r w:rsidRPr="00C91ECD">
        <w:t xml:space="preserve"> is not pre-entered in APA, user will click on “Can’t find agency?” text link.</w:t>
      </w:r>
    </w:p>
    <w:p w14:paraId="052A9B63" w14:textId="77777777" w:rsidR="00A35462" w:rsidRPr="00C91ECD" w:rsidRDefault="00A35462" w:rsidP="00A35462">
      <w:pPr>
        <w:pStyle w:val="CCHHeading2Text"/>
        <w:numPr>
          <w:ilvl w:val="0"/>
          <w:numId w:val="31"/>
        </w:numPr>
      </w:pPr>
      <w:r w:rsidRPr="00C91ECD">
        <w:t>User will enter agency code and agency name.</w:t>
      </w:r>
    </w:p>
    <w:p w14:paraId="653566E7" w14:textId="77777777" w:rsidR="00A35462" w:rsidRPr="00C91ECD" w:rsidRDefault="00A35462" w:rsidP="00773BD2">
      <w:pPr>
        <w:pStyle w:val="ListParagraph"/>
        <w:numPr>
          <w:ilvl w:val="0"/>
          <w:numId w:val="45"/>
        </w:numPr>
      </w:pPr>
      <w:r w:rsidRPr="00C91ECD">
        <w:t xml:space="preserve">User will enter agency specific details. </w:t>
      </w:r>
      <w:r w:rsidR="00C32913" w:rsidRPr="00C91ECD">
        <w:t xml:space="preserve">Please refer to </w:t>
      </w:r>
      <w:hyperlink w:anchor="DataDictionary" w:history="1">
        <w:r w:rsidR="00C32913" w:rsidRPr="00C91ECD">
          <w:rPr>
            <w:rStyle w:val="Hyperlink"/>
          </w:rPr>
          <w:t xml:space="preserve">Appendix </w:t>
        </w:r>
        <w:proofErr w:type="gramStart"/>
        <w:r w:rsidR="00C32913" w:rsidRPr="00C91ECD">
          <w:rPr>
            <w:rStyle w:val="Hyperlink"/>
          </w:rPr>
          <w:t>A</w:t>
        </w:r>
        <w:proofErr w:type="gramEnd"/>
        <w:r w:rsidR="00C32913" w:rsidRPr="00C91ECD">
          <w:rPr>
            <w:rStyle w:val="Hyperlink"/>
          </w:rPr>
          <w:t xml:space="preserve"> - Data Dictionary</w:t>
        </w:r>
      </w:hyperlink>
      <w:r w:rsidR="00C32913" w:rsidRPr="00C91ECD">
        <w:t xml:space="preserve"> (Tab: Account-Agency).</w:t>
      </w:r>
    </w:p>
    <w:p w14:paraId="517E02CC" w14:textId="77777777" w:rsidR="00A35462" w:rsidRPr="00C91ECD" w:rsidRDefault="00A35462" w:rsidP="00773BD2">
      <w:pPr>
        <w:pStyle w:val="ListParagraph"/>
        <w:numPr>
          <w:ilvl w:val="0"/>
          <w:numId w:val="45"/>
        </w:numPr>
      </w:pPr>
      <w:r w:rsidRPr="00C91ECD">
        <w:t>User will select type of permit agency is interested in.</w:t>
      </w:r>
    </w:p>
    <w:p w14:paraId="105DF643" w14:textId="77777777" w:rsidR="00A35462" w:rsidRPr="00C91ECD" w:rsidRDefault="00A35462" w:rsidP="00773BD2">
      <w:pPr>
        <w:pStyle w:val="ListParagraph"/>
        <w:numPr>
          <w:ilvl w:val="1"/>
          <w:numId w:val="45"/>
        </w:numPr>
      </w:pPr>
      <w:r w:rsidRPr="00C91ECD">
        <w:t>ABPP (Agency Business Parking Permit)</w:t>
      </w:r>
    </w:p>
    <w:p w14:paraId="4D530700" w14:textId="77777777" w:rsidR="00A35462" w:rsidRPr="00C91ECD" w:rsidRDefault="00A35462" w:rsidP="00773BD2">
      <w:pPr>
        <w:pStyle w:val="ListParagraph"/>
        <w:numPr>
          <w:ilvl w:val="1"/>
          <w:numId w:val="45"/>
        </w:numPr>
      </w:pPr>
      <w:r w:rsidRPr="00C91ECD">
        <w:t>CAPP (Citywide Agency Parking Permit)</w:t>
      </w:r>
    </w:p>
    <w:p w14:paraId="473FDC0D" w14:textId="77777777" w:rsidR="00A35462" w:rsidRPr="00C91ECD" w:rsidRDefault="00A35462" w:rsidP="00773BD2">
      <w:pPr>
        <w:pStyle w:val="ListParagraph"/>
        <w:numPr>
          <w:ilvl w:val="1"/>
          <w:numId w:val="45"/>
        </w:numPr>
      </w:pPr>
      <w:r w:rsidRPr="00C91ECD">
        <w:t>AAOSP (Agency Authorized on Street Parking Permit)</w:t>
      </w:r>
    </w:p>
    <w:p w14:paraId="71B998EB" w14:textId="77777777" w:rsidR="00A35462" w:rsidRPr="00C91ECD" w:rsidRDefault="00A35462" w:rsidP="00773BD2">
      <w:pPr>
        <w:pStyle w:val="ListParagraph"/>
        <w:numPr>
          <w:ilvl w:val="0"/>
          <w:numId w:val="45"/>
        </w:numPr>
      </w:pPr>
      <w:r w:rsidRPr="00C91ECD">
        <w:t xml:space="preserve">User will upload the required documents. Please refer to Appendix </w:t>
      </w:r>
      <w:proofErr w:type="gramStart"/>
      <w:r w:rsidRPr="00C91ECD">
        <w:t>A</w:t>
      </w:r>
      <w:proofErr w:type="gramEnd"/>
      <w:r w:rsidRPr="00C91ECD">
        <w:t xml:space="preserve"> - Data Dictionary (Tab: Documents).</w:t>
      </w:r>
    </w:p>
    <w:p w14:paraId="22B925E2" w14:textId="77777777" w:rsidR="00A35462" w:rsidRPr="00C91ECD" w:rsidRDefault="00A35462" w:rsidP="00773BD2">
      <w:pPr>
        <w:pStyle w:val="ListParagraph"/>
        <w:numPr>
          <w:ilvl w:val="0"/>
          <w:numId w:val="46"/>
        </w:numPr>
      </w:pPr>
      <w:r w:rsidRPr="00C91ECD">
        <w:t>User will submit agency and contact information</w:t>
      </w:r>
    </w:p>
    <w:p w14:paraId="1EFDFC53" w14:textId="77777777" w:rsidR="00A35462" w:rsidRPr="00C91ECD" w:rsidRDefault="00A35462" w:rsidP="00773BD2">
      <w:pPr>
        <w:pStyle w:val="CCHHeading2Text"/>
        <w:numPr>
          <w:ilvl w:val="0"/>
          <w:numId w:val="46"/>
        </w:numPr>
      </w:pPr>
      <w:r w:rsidRPr="00C91ECD">
        <w:t>The flow ends.</w:t>
      </w:r>
    </w:p>
    <w:p w14:paraId="4BFA5867" w14:textId="77777777" w:rsidR="00364D82" w:rsidRPr="00C91ECD" w:rsidRDefault="00364D82" w:rsidP="00364D82">
      <w:pPr>
        <w:pStyle w:val="CCHHeadingThree"/>
      </w:pPr>
      <w:bookmarkStart w:id="49" w:name="_Toc19996571"/>
      <w:r w:rsidRPr="00C91ECD">
        <w:t>PERMISSIONS</w:t>
      </w:r>
      <w:bookmarkEnd w:id="49"/>
    </w:p>
    <w:p w14:paraId="74C7A23F" w14:textId="77777777" w:rsidR="00364D82" w:rsidRPr="00C91ECD" w:rsidRDefault="00364D82" w:rsidP="008E0AF0">
      <w:pPr>
        <w:pStyle w:val="CCHHeading2Text"/>
        <w:ind w:left="720"/>
      </w:pPr>
      <w:r w:rsidRPr="00C91ECD">
        <w:t>Below are the security permissions for each type of actor.</w:t>
      </w:r>
    </w:p>
    <w:p w14:paraId="186FDC17" w14:textId="77777777" w:rsidR="00364D82" w:rsidRPr="00C91ECD" w:rsidRDefault="00364D82" w:rsidP="008E0AF0">
      <w:pPr>
        <w:pStyle w:val="CCHHeading2Text"/>
        <w:ind w:left="720"/>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4330"/>
        <w:gridCol w:w="2561"/>
        <w:gridCol w:w="2705"/>
      </w:tblGrid>
      <w:tr w:rsidR="00461128" w:rsidRPr="00C91ECD" w14:paraId="69414C48" w14:textId="77777777" w:rsidTr="00A35462">
        <w:trPr>
          <w:trHeight w:val="337"/>
          <w:tblHeader/>
        </w:trPr>
        <w:tc>
          <w:tcPr>
            <w:tcW w:w="433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0FB38528" w14:textId="77777777" w:rsidR="00461128" w:rsidRPr="00C91ECD" w:rsidRDefault="00461128" w:rsidP="0096622E">
            <w:pPr>
              <w:spacing w:line="276" w:lineRule="auto"/>
              <w:jc w:val="center"/>
              <w:rPr>
                <w:b/>
                <w:bCs/>
              </w:rPr>
            </w:pPr>
            <w:r w:rsidRPr="00C91ECD">
              <w:rPr>
                <w:b/>
                <w:bCs/>
              </w:rPr>
              <w:t>Screen Navigation</w:t>
            </w:r>
          </w:p>
        </w:tc>
        <w:tc>
          <w:tcPr>
            <w:tcW w:w="256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5A36E04" w14:textId="77777777" w:rsidR="00461128" w:rsidRPr="00C91ECD" w:rsidRDefault="00461128" w:rsidP="0096622E">
            <w:pPr>
              <w:spacing w:line="276" w:lineRule="auto"/>
              <w:jc w:val="center"/>
              <w:rPr>
                <w:b/>
                <w:bCs/>
              </w:rPr>
            </w:pPr>
            <w:r w:rsidRPr="00C91ECD">
              <w:rPr>
                <w:b/>
                <w:bCs/>
              </w:rPr>
              <w:t>Content Type</w:t>
            </w:r>
          </w:p>
        </w:tc>
        <w:tc>
          <w:tcPr>
            <w:tcW w:w="270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469EA5B" w14:textId="77777777" w:rsidR="00461128" w:rsidRPr="00C91ECD" w:rsidRDefault="00064A42" w:rsidP="0096622E">
            <w:pPr>
              <w:spacing w:line="276" w:lineRule="auto"/>
              <w:jc w:val="center"/>
              <w:rPr>
                <w:b/>
                <w:bCs/>
              </w:rPr>
            </w:pPr>
            <w:r w:rsidRPr="00C91ECD">
              <w:rPr>
                <w:b/>
                <w:bCs/>
              </w:rPr>
              <w:t>Agency User</w:t>
            </w:r>
          </w:p>
        </w:tc>
      </w:tr>
      <w:tr w:rsidR="00461128" w:rsidRPr="00C91ECD" w14:paraId="0FADE2EA" w14:textId="77777777" w:rsidTr="00A35462">
        <w:trPr>
          <w:trHeight w:val="229"/>
        </w:trPr>
        <w:tc>
          <w:tcPr>
            <w:tcW w:w="43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AB9D03" w14:textId="77777777" w:rsidR="00461128" w:rsidRPr="00C91ECD" w:rsidRDefault="00461128" w:rsidP="0096622E">
            <w:pPr>
              <w:spacing w:line="276" w:lineRule="auto"/>
            </w:pPr>
            <w:r w:rsidRPr="00C91ECD">
              <w:t>Account creation</w:t>
            </w:r>
          </w:p>
        </w:tc>
        <w:tc>
          <w:tcPr>
            <w:tcW w:w="25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869CE3" w14:textId="77777777" w:rsidR="00461128" w:rsidRPr="00C91ECD" w:rsidRDefault="00461128" w:rsidP="0096622E">
            <w:pPr>
              <w:spacing w:line="276" w:lineRule="auto"/>
              <w:jc w:val="center"/>
            </w:pPr>
            <w:r w:rsidRPr="00C91ECD">
              <w:t>Page</w:t>
            </w:r>
          </w:p>
        </w:tc>
        <w:tc>
          <w:tcPr>
            <w:tcW w:w="2705" w:type="dxa"/>
            <w:tcBorders>
              <w:top w:val="nil"/>
              <w:left w:val="nil"/>
              <w:bottom w:val="single" w:sz="8" w:space="0" w:color="auto"/>
              <w:right w:val="single" w:sz="8" w:space="0" w:color="auto"/>
            </w:tcBorders>
            <w:tcMar>
              <w:top w:w="0" w:type="dxa"/>
              <w:left w:w="108" w:type="dxa"/>
              <w:bottom w:w="0" w:type="dxa"/>
              <w:right w:w="108" w:type="dxa"/>
            </w:tcMar>
            <w:hideMark/>
          </w:tcPr>
          <w:p w14:paraId="4A3D56BF" w14:textId="77777777" w:rsidR="00461128" w:rsidRPr="00C91ECD" w:rsidRDefault="00461128" w:rsidP="0096622E">
            <w:pPr>
              <w:spacing w:line="276" w:lineRule="auto"/>
              <w:jc w:val="center"/>
            </w:pPr>
            <w:r w:rsidRPr="00C91ECD">
              <w:t>R, C, U</w:t>
            </w:r>
          </w:p>
        </w:tc>
      </w:tr>
    </w:tbl>
    <w:p w14:paraId="60C155E6" w14:textId="77777777" w:rsidR="00364D82" w:rsidRPr="00C91ECD" w:rsidRDefault="00364D82" w:rsidP="00364D82">
      <w:pPr>
        <w:pStyle w:val="CCHHeadingThree"/>
      </w:pPr>
      <w:bookmarkStart w:id="50" w:name="_Toc19996572"/>
      <w:r w:rsidRPr="00C91ECD">
        <w:t>UI FIELD DESCRIPTIONS AND WIREFRAMES</w:t>
      </w:r>
      <w:bookmarkEnd w:id="50"/>
    </w:p>
    <w:p w14:paraId="4C94ECE4" w14:textId="77777777" w:rsidR="00B521C0" w:rsidRPr="00C91ECD" w:rsidRDefault="00B521C0" w:rsidP="008E0AF0">
      <w:pPr>
        <w:ind w:left="720"/>
      </w:pPr>
      <w:r w:rsidRPr="00C91ECD">
        <w:t>Wireframes – WIP</w:t>
      </w:r>
    </w:p>
    <w:p w14:paraId="7F951E72" w14:textId="77777777" w:rsidR="005130D9" w:rsidRPr="00C91ECD" w:rsidRDefault="00B521C0" w:rsidP="008E0AF0">
      <w:pPr>
        <w:ind w:left="720"/>
      </w:pPr>
      <w:r w:rsidRPr="00C91ECD">
        <w:lastRenderedPageBreak/>
        <w:t xml:space="preserve">UI Fields – </w:t>
      </w:r>
      <w:r w:rsidR="00AA2D90" w:rsidRPr="00C91ECD">
        <w:t>Please</w:t>
      </w:r>
      <w:r w:rsidRPr="00C91ECD">
        <w:t xml:space="preserve"> </w:t>
      </w:r>
      <w:r w:rsidR="00AA2D90" w:rsidRPr="00C91ECD">
        <w:t xml:space="preserve">refer to </w:t>
      </w:r>
      <w:hyperlink w:anchor="DataDictionary" w:history="1">
        <w:r w:rsidR="00AA2D90" w:rsidRPr="00C91ECD">
          <w:rPr>
            <w:rStyle w:val="Hyperlink"/>
          </w:rPr>
          <w:t xml:space="preserve">Appendix </w:t>
        </w:r>
        <w:proofErr w:type="gramStart"/>
        <w:r w:rsidR="00AA2D90" w:rsidRPr="00C91ECD">
          <w:rPr>
            <w:rStyle w:val="Hyperlink"/>
          </w:rPr>
          <w:t>A</w:t>
        </w:r>
        <w:proofErr w:type="gramEnd"/>
        <w:r w:rsidR="00AA2D90" w:rsidRPr="00C91ECD">
          <w:rPr>
            <w:rStyle w:val="Hyperlink"/>
          </w:rPr>
          <w:t xml:space="preserve"> - Data Dictionary</w:t>
        </w:r>
      </w:hyperlink>
      <w:r w:rsidR="00AA2D90" w:rsidRPr="00C91ECD">
        <w:t xml:space="preserve"> (Tab: Account-Agency)</w:t>
      </w:r>
    </w:p>
    <w:p w14:paraId="690FC485" w14:textId="77777777" w:rsidR="00BB4ED1" w:rsidRPr="00C91ECD" w:rsidRDefault="00BB4ED1" w:rsidP="00BB4ED1">
      <w:pPr>
        <w:pStyle w:val="CCHHeadingTwo"/>
      </w:pPr>
      <w:bookmarkStart w:id="51" w:name="_Toc19996573"/>
      <w:bookmarkStart w:id="52" w:name="UC4"/>
      <w:r w:rsidRPr="00C91ECD">
        <w:t>UC</w:t>
      </w:r>
      <w:r w:rsidR="00AB38B8" w:rsidRPr="00C91ECD">
        <w:t>4</w:t>
      </w:r>
      <w:r w:rsidRPr="00C91ECD">
        <w:t xml:space="preserve">: </w:t>
      </w:r>
      <w:r w:rsidRPr="00C91ECD">
        <w:rPr>
          <w:caps w:val="0"/>
        </w:rPr>
        <w:t>DOT REVIEW PROCESS</w:t>
      </w:r>
      <w:bookmarkEnd w:id="51"/>
    </w:p>
    <w:p w14:paraId="106E2726" w14:textId="77777777" w:rsidR="00BB4ED1" w:rsidRPr="00C91ECD" w:rsidRDefault="00BB4ED1" w:rsidP="00BB4ED1">
      <w:pPr>
        <w:pStyle w:val="CCHHeadingThree"/>
      </w:pPr>
      <w:bookmarkStart w:id="53" w:name="_Toc19996574"/>
      <w:bookmarkEnd w:id="52"/>
      <w:r w:rsidRPr="00C91ECD">
        <w:t>DESCRIPTION</w:t>
      </w:r>
      <w:bookmarkEnd w:id="53"/>
    </w:p>
    <w:p w14:paraId="74B61A06" w14:textId="77777777" w:rsidR="00BB4ED1" w:rsidRPr="00C91ECD" w:rsidRDefault="00BB4ED1" w:rsidP="008E0AF0">
      <w:pPr>
        <w:pStyle w:val="CCHHeading2Text"/>
        <w:ind w:left="720"/>
      </w:pPr>
      <w:r w:rsidRPr="00C91ECD">
        <w:t>This use case describes the process of reviewing organization/contact information</w:t>
      </w:r>
      <w:r w:rsidR="00825284" w:rsidRPr="00C91ECD">
        <w:t xml:space="preserve"> [DOT will review organization creation requests (new organization) and primary contact transfer roles requests (for existing organizations)].</w:t>
      </w:r>
    </w:p>
    <w:p w14:paraId="7EF98D99" w14:textId="77777777" w:rsidR="00BB4ED1" w:rsidRPr="00C91ECD" w:rsidRDefault="00BB4ED1" w:rsidP="00BB4ED1">
      <w:pPr>
        <w:pStyle w:val="CCHHeadingThree"/>
      </w:pPr>
      <w:bookmarkStart w:id="54" w:name="_Toc19996575"/>
      <w:r w:rsidRPr="00C91ECD">
        <w:t>ACTORS</w:t>
      </w:r>
      <w:bookmarkEnd w:id="54"/>
    </w:p>
    <w:p w14:paraId="6BE2E96D" w14:textId="77777777" w:rsidR="00BB4ED1" w:rsidRPr="00C91ECD" w:rsidRDefault="00BB4ED1" w:rsidP="00BB4ED1">
      <w:pPr>
        <w:pStyle w:val="CCHHeading1Bullet"/>
      </w:pPr>
      <w:r w:rsidRPr="00C91ECD">
        <w:t>DOT supervisor</w:t>
      </w:r>
    </w:p>
    <w:p w14:paraId="6BA135BA" w14:textId="77777777" w:rsidR="00BB4ED1" w:rsidRPr="00C91ECD" w:rsidRDefault="00BB4ED1" w:rsidP="00BB4ED1">
      <w:pPr>
        <w:pStyle w:val="CCHHeading1Bullet"/>
      </w:pPr>
      <w:r w:rsidRPr="00C91ECD">
        <w:t>APA - System</w:t>
      </w:r>
    </w:p>
    <w:p w14:paraId="20A3B631" w14:textId="77777777" w:rsidR="00BB4ED1" w:rsidRPr="00C91ECD" w:rsidRDefault="00BB4ED1" w:rsidP="00BB4ED1">
      <w:pPr>
        <w:pStyle w:val="CCHHeadingThree"/>
      </w:pPr>
      <w:bookmarkStart w:id="55" w:name="_Toc19996576"/>
      <w:r w:rsidRPr="00C91ECD">
        <w:t>PRECONDITIONS</w:t>
      </w:r>
      <w:bookmarkEnd w:id="55"/>
    </w:p>
    <w:p w14:paraId="32052D86" w14:textId="77777777" w:rsidR="00BB4ED1" w:rsidRPr="00C91ECD" w:rsidRDefault="00BB4ED1" w:rsidP="00BB4ED1">
      <w:pPr>
        <w:pStyle w:val="CCHHeading1Bullet"/>
      </w:pPr>
      <w:r w:rsidRPr="00C91ECD">
        <w:t>Agency/Organization submitted all required information.</w:t>
      </w:r>
    </w:p>
    <w:p w14:paraId="5C7F80CF" w14:textId="77777777" w:rsidR="00BB4ED1" w:rsidRPr="00C91ECD" w:rsidRDefault="00BB4ED1" w:rsidP="00BB4ED1">
      <w:pPr>
        <w:pStyle w:val="CCHHeadingThree"/>
      </w:pPr>
      <w:bookmarkStart w:id="56" w:name="_Toc19996577"/>
      <w:r w:rsidRPr="00C91ECD">
        <w:t>MAIN APPLICATION FLOW</w:t>
      </w:r>
      <w:bookmarkEnd w:id="56"/>
    </w:p>
    <w:p w14:paraId="5D080156" w14:textId="77777777" w:rsidR="00BB4ED1" w:rsidRPr="00C91ECD" w:rsidRDefault="00BB4ED1" w:rsidP="00550BDF">
      <w:pPr>
        <w:pStyle w:val="ListParagraph"/>
        <w:numPr>
          <w:ilvl w:val="0"/>
          <w:numId w:val="21"/>
        </w:numPr>
      </w:pPr>
      <w:r w:rsidRPr="00C91ECD">
        <w:t>A DOT supervisor logs in to the APA portal.</w:t>
      </w:r>
    </w:p>
    <w:p w14:paraId="7D7B8590" w14:textId="77777777" w:rsidR="00825284" w:rsidRPr="00C91ECD" w:rsidRDefault="00BB4ED1" w:rsidP="00550BDF">
      <w:pPr>
        <w:pStyle w:val="CCHHeading1Bullet"/>
        <w:numPr>
          <w:ilvl w:val="0"/>
          <w:numId w:val="21"/>
        </w:numPr>
      </w:pPr>
      <w:r w:rsidRPr="00C91ECD">
        <w:t xml:space="preserve">DOT supervisor reviews all the information </w:t>
      </w:r>
      <w:r w:rsidR="00825284" w:rsidRPr="00C91ECD">
        <w:t>–</w:t>
      </w:r>
    </w:p>
    <w:p w14:paraId="4FF82A9D" w14:textId="77777777" w:rsidR="00BB4ED1" w:rsidRPr="00C91ECD" w:rsidRDefault="00825284" w:rsidP="00825284">
      <w:pPr>
        <w:pStyle w:val="CCHHeading1Bullet"/>
        <w:numPr>
          <w:ilvl w:val="1"/>
          <w:numId w:val="21"/>
        </w:numPr>
      </w:pPr>
      <w:r w:rsidRPr="00C91ECD">
        <w:t>S</w:t>
      </w:r>
      <w:r w:rsidR="00BB4ED1" w:rsidRPr="00C91ECD">
        <w:t>ubmitted for an agency or an external organization</w:t>
      </w:r>
      <w:r w:rsidRPr="00C91ECD">
        <w:t xml:space="preserve"> creation</w:t>
      </w:r>
      <w:r w:rsidR="00BB4ED1" w:rsidRPr="00C91ECD">
        <w:t>.</w:t>
      </w:r>
      <w:r w:rsidRPr="00C91ECD">
        <w:t xml:space="preserve"> OR</w:t>
      </w:r>
    </w:p>
    <w:p w14:paraId="25663116" w14:textId="77777777" w:rsidR="00825284" w:rsidRPr="00C91ECD" w:rsidRDefault="00825284" w:rsidP="00825284">
      <w:pPr>
        <w:pStyle w:val="CCHHeading1Bullet"/>
        <w:numPr>
          <w:ilvl w:val="1"/>
          <w:numId w:val="21"/>
        </w:numPr>
      </w:pPr>
      <w:r w:rsidRPr="00C91ECD">
        <w:t>Submitted for primary contact transfer of role.</w:t>
      </w:r>
    </w:p>
    <w:p w14:paraId="6E0B372E" w14:textId="77777777" w:rsidR="00825284" w:rsidRPr="00C91ECD" w:rsidRDefault="00BB4ED1" w:rsidP="00550BDF">
      <w:pPr>
        <w:pStyle w:val="CCHHeading1Bullet"/>
        <w:numPr>
          <w:ilvl w:val="0"/>
          <w:numId w:val="21"/>
        </w:numPr>
      </w:pPr>
      <w:r w:rsidRPr="00C91ECD">
        <w:t xml:space="preserve">After reviewing all the information, DOT supervisor approves </w:t>
      </w:r>
      <w:r w:rsidR="00825284" w:rsidRPr="00C91ECD">
        <w:t>–</w:t>
      </w:r>
    </w:p>
    <w:p w14:paraId="11A72C94" w14:textId="77777777" w:rsidR="00BB4ED1" w:rsidRPr="00C91ECD" w:rsidRDefault="00825284" w:rsidP="00825284">
      <w:pPr>
        <w:pStyle w:val="CCHHeading1Bullet"/>
        <w:numPr>
          <w:ilvl w:val="1"/>
          <w:numId w:val="21"/>
        </w:numPr>
      </w:pPr>
      <w:r w:rsidRPr="00C91ECD">
        <w:t>New A</w:t>
      </w:r>
      <w:r w:rsidR="00BB4ED1" w:rsidRPr="00C91ECD">
        <w:t>gency/organization.</w:t>
      </w:r>
      <w:r w:rsidRPr="00C91ECD">
        <w:t xml:space="preserve"> OR</w:t>
      </w:r>
    </w:p>
    <w:p w14:paraId="53E61DB6" w14:textId="77777777" w:rsidR="00825284" w:rsidRPr="00C91ECD" w:rsidRDefault="00825284" w:rsidP="00825284">
      <w:pPr>
        <w:pStyle w:val="CCHHeading1Bullet"/>
        <w:numPr>
          <w:ilvl w:val="1"/>
          <w:numId w:val="21"/>
        </w:numPr>
      </w:pPr>
      <w:r w:rsidRPr="00C91ECD">
        <w:t>Primary Contact role change for an existing organization.</w:t>
      </w:r>
    </w:p>
    <w:p w14:paraId="1A5A84CD" w14:textId="77777777" w:rsidR="00BB4ED1" w:rsidRPr="00C91ECD" w:rsidRDefault="00BB4ED1" w:rsidP="00EC51C3">
      <w:pPr>
        <w:pStyle w:val="CCHHeading1Bullet"/>
        <w:numPr>
          <w:ilvl w:val="0"/>
          <w:numId w:val="21"/>
        </w:numPr>
        <w:jc w:val="left"/>
      </w:pPr>
      <w:r w:rsidRPr="00C91ECD">
        <w:t>Once approved by DOT, system will create the agency/organization and primary contact account</w:t>
      </w:r>
      <w:r w:rsidR="00EC51C3" w:rsidRPr="00C91ECD">
        <w:t xml:space="preserve"> (if individual is already in system, system will associate that user account with agency/ organization)</w:t>
      </w:r>
      <w:r w:rsidRPr="00C91ECD">
        <w:t>.</w:t>
      </w:r>
    </w:p>
    <w:p w14:paraId="15CBE72D" w14:textId="77777777" w:rsidR="00BB4ED1" w:rsidRPr="00C91ECD" w:rsidRDefault="00BB4ED1" w:rsidP="00550BDF">
      <w:pPr>
        <w:pStyle w:val="CCHHeading1Bullet"/>
        <w:numPr>
          <w:ilvl w:val="0"/>
          <w:numId w:val="21"/>
        </w:numPr>
      </w:pPr>
      <w:r w:rsidRPr="00C91ECD">
        <w:t xml:space="preserve">Primary Contact gets a confirmation on account creation by email. </w:t>
      </w:r>
    </w:p>
    <w:p w14:paraId="2EA648A4" w14:textId="77777777" w:rsidR="00BB4ED1" w:rsidRPr="00C91ECD" w:rsidRDefault="00BB4ED1" w:rsidP="00550BDF">
      <w:pPr>
        <w:pStyle w:val="CCHHeading2Text"/>
        <w:numPr>
          <w:ilvl w:val="0"/>
          <w:numId w:val="21"/>
        </w:numPr>
      </w:pPr>
      <w:r w:rsidRPr="00C91ECD">
        <w:t>The flow ends.</w:t>
      </w:r>
    </w:p>
    <w:p w14:paraId="6FC2A663" w14:textId="77777777" w:rsidR="00BB4ED1" w:rsidRPr="00C91ECD" w:rsidRDefault="00BB4ED1" w:rsidP="00BB4ED1">
      <w:pPr>
        <w:pStyle w:val="CCHHeadingThree"/>
      </w:pPr>
      <w:bookmarkStart w:id="57" w:name="_Toc19996578"/>
      <w:r w:rsidRPr="00C91ECD">
        <w:t>BUSINESS RULES</w:t>
      </w:r>
      <w:bookmarkEnd w:id="57"/>
    </w:p>
    <w:p w14:paraId="5C8C662D" w14:textId="77777777" w:rsidR="00BB4ED1" w:rsidRPr="00C91ECD" w:rsidRDefault="00BB4ED1" w:rsidP="008E0AF0">
      <w:pPr>
        <w:pStyle w:val="CCHHeading2Text"/>
        <w:numPr>
          <w:ilvl w:val="0"/>
          <w:numId w:val="28"/>
        </w:numPr>
      </w:pPr>
      <w:r w:rsidRPr="00C91ECD">
        <w:t>DOT supervisor can approve/reject an agency/external organization.</w:t>
      </w:r>
    </w:p>
    <w:p w14:paraId="5CF9AE18" w14:textId="77777777" w:rsidR="00825284" w:rsidRPr="00C91ECD" w:rsidRDefault="00825284" w:rsidP="00825284">
      <w:pPr>
        <w:pStyle w:val="CCHHeading1Bullet"/>
        <w:numPr>
          <w:ilvl w:val="0"/>
          <w:numId w:val="28"/>
        </w:numPr>
        <w:jc w:val="left"/>
      </w:pPr>
      <w:r w:rsidRPr="00C91ECD">
        <w:t>If a new agency was added by the user, agency will be added in the existing list of agencies.</w:t>
      </w:r>
    </w:p>
    <w:p w14:paraId="6E95D38E" w14:textId="77777777" w:rsidR="007C329A" w:rsidRPr="00C91ECD" w:rsidRDefault="007C329A" w:rsidP="008E0AF0">
      <w:pPr>
        <w:pStyle w:val="CCHHeading2Text"/>
        <w:numPr>
          <w:ilvl w:val="0"/>
          <w:numId w:val="28"/>
        </w:numPr>
      </w:pPr>
      <w:r w:rsidRPr="00C91ECD">
        <w:t>Newly added Agency code and name should be unique.</w:t>
      </w:r>
    </w:p>
    <w:p w14:paraId="52D72866" w14:textId="77777777" w:rsidR="00BB4ED1" w:rsidRPr="00C91ECD" w:rsidRDefault="00BB4ED1" w:rsidP="00BB4ED1">
      <w:pPr>
        <w:pStyle w:val="CCHHeadingThree"/>
      </w:pPr>
      <w:bookmarkStart w:id="58" w:name="_Toc19996579"/>
      <w:r w:rsidRPr="00C91ECD">
        <w:t>POST CONDITIONS</w:t>
      </w:r>
      <w:bookmarkEnd w:id="58"/>
    </w:p>
    <w:p w14:paraId="467A315A" w14:textId="77777777" w:rsidR="00A06AD3" w:rsidRPr="00C91ECD" w:rsidRDefault="00A06AD3" w:rsidP="00550BDF">
      <w:pPr>
        <w:pStyle w:val="CCHHeading1Bullet"/>
        <w:numPr>
          <w:ilvl w:val="0"/>
          <w:numId w:val="34"/>
        </w:numPr>
      </w:pPr>
      <w:r w:rsidRPr="00C91ECD">
        <w:t xml:space="preserve">System will send a welcome </w:t>
      </w:r>
      <w:r w:rsidR="008E0AF0" w:rsidRPr="00C91ECD">
        <w:t>e</w:t>
      </w:r>
      <w:r w:rsidR="00D021E0" w:rsidRPr="00C91ECD">
        <w:t xml:space="preserve">mail </w:t>
      </w:r>
      <w:r w:rsidRPr="00C91ECD">
        <w:t>on approval.</w:t>
      </w:r>
    </w:p>
    <w:p w14:paraId="3B9A9377" w14:textId="77777777" w:rsidR="00BB4ED1" w:rsidRPr="00C91ECD" w:rsidRDefault="00BB4ED1" w:rsidP="00550BDF">
      <w:pPr>
        <w:pStyle w:val="CCHHeading1Bullet"/>
        <w:numPr>
          <w:ilvl w:val="0"/>
          <w:numId w:val="34"/>
        </w:numPr>
      </w:pPr>
      <w:r w:rsidRPr="00C91ECD">
        <w:t>Primary contact will setup the account.</w:t>
      </w:r>
    </w:p>
    <w:p w14:paraId="2B685042" w14:textId="77777777" w:rsidR="00C566D6" w:rsidRPr="00C91ECD" w:rsidRDefault="00BB4ED1" w:rsidP="00550BDF">
      <w:pPr>
        <w:pStyle w:val="CCHHeading1Bullet"/>
        <w:numPr>
          <w:ilvl w:val="0"/>
          <w:numId w:val="34"/>
        </w:numPr>
      </w:pPr>
      <w:r w:rsidRPr="00C91ECD">
        <w:lastRenderedPageBreak/>
        <w:t xml:space="preserve">Primary contact can add </w:t>
      </w:r>
      <w:r w:rsidR="00C566D6" w:rsidRPr="00C91ECD">
        <w:t xml:space="preserve">secondary contact </w:t>
      </w:r>
    </w:p>
    <w:p w14:paraId="1BE6CC88" w14:textId="77777777" w:rsidR="00BB4ED1" w:rsidRPr="00C91ECD" w:rsidRDefault="00C566D6" w:rsidP="00550BDF">
      <w:pPr>
        <w:pStyle w:val="CCHHeading1Bullet"/>
        <w:numPr>
          <w:ilvl w:val="0"/>
          <w:numId w:val="34"/>
        </w:numPr>
      </w:pPr>
      <w:r w:rsidRPr="00C91ECD">
        <w:t xml:space="preserve">Primary contact can add </w:t>
      </w:r>
      <w:r w:rsidR="00BB4ED1" w:rsidRPr="00C91ECD">
        <w:t>division/approver/liaison.</w:t>
      </w:r>
    </w:p>
    <w:p w14:paraId="2BA5025C" w14:textId="77777777" w:rsidR="00D021E0" w:rsidRDefault="00D021E0" w:rsidP="00D021E0">
      <w:pPr>
        <w:pStyle w:val="CCHHeading2Text"/>
        <w:numPr>
          <w:ilvl w:val="0"/>
          <w:numId w:val="34"/>
        </w:numPr>
      </w:pPr>
      <w:r w:rsidRPr="00C91ECD">
        <w:t>Contact can update organization information, add/remove liaisons. DOT don’t need any information for change/update in secondary liaisons.</w:t>
      </w:r>
    </w:p>
    <w:p w14:paraId="370EB456" w14:textId="77777777" w:rsidR="00670D90" w:rsidRPr="00C91ECD" w:rsidRDefault="004B2EE0" w:rsidP="00670D90">
      <w:pPr>
        <w:pStyle w:val="CCHHeading2Text"/>
        <w:numPr>
          <w:ilvl w:val="0"/>
          <w:numId w:val="34"/>
        </w:numPr>
      </w:pPr>
      <w:r>
        <w:t>P</w:t>
      </w:r>
      <w:r w:rsidR="00670D90" w:rsidRPr="00670D90">
        <w:t xml:space="preserve">rimary contact </w:t>
      </w:r>
      <w:r>
        <w:t xml:space="preserve">information </w:t>
      </w:r>
      <w:r w:rsidR="00670D90" w:rsidRPr="00670D90">
        <w:t xml:space="preserve">cannot </w:t>
      </w:r>
      <w:r w:rsidR="00C56E48">
        <w:t xml:space="preserve">be </w:t>
      </w:r>
      <w:r w:rsidR="00670D90" w:rsidRPr="00670D90">
        <w:t>update</w:t>
      </w:r>
      <w:r w:rsidR="00D83FAF">
        <w:t>d</w:t>
      </w:r>
      <w:r w:rsidR="00670D90" w:rsidRPr="00670D90">
        <w:t xml:space="preserve"> or delete</w:t>
      </w:r>
      <w:r w:rsidR="00D83FAF">
        <w:t>d</w:t>
      </w:r>
      <w:r w:rsidR="00670D90" w:rsidRPr="00670D90">
        <w:t xml:space="preserve"> </w:t>
      </w:r>
      <w:r w:rsidR="00B47F7D">
        <w:t>without</w:t>
      </w:r>
      <w:r w:rsidR="00670D90" w:rsidRPr="00670D90">
        <w:t xml:space="preserve"> DOTs approval.</w:t>
      </w:r>
    </w:p>
    <w:p w14:paraId="463F29E8" w14:textId="77777777" w:rsidR="00BB4ED1" w:rsidRPr="00C91ECD" w:rsidRDefault="00BB4ED1" w:rsidP="00BB4ED1">
      <w:pPr>
        <w:pStyle w:val="CCHHeading1Bullet"/>
        <w:numPr>
          <w:ilvl w:val="0"/>
          <w:numId w:val="0"/>
        </w:numPr>
        <w:ind w:left="1080"/>
      </w:pPr>
    </w:p>
    <w:p w14:paraId="2E6C58CA" w14:textId="77777777" w:rsidR="00BB4ED1" w:rsidRPr="00C91ECD" w:rsidRDefault="00BB4ED1" w:rsidP="00BB4ED1">
      <w:pPr>
        <w:pStyle w:val="CCHHeadingThree"/>
      </w:pPr>
      <w:bookmarkStart w:id="59" w:name="_Toc19996580"/>
      <w:r w:rsidRPr="00C91ECD">
        <w:t>ALTERNATE FLOWS</w:t>
      </w:r>
      <w:bookmarkEnd w:id="59"/>
    </w:p>
    <w:p w14:paraId="20D37554" w14:textId="77777777" w:rsidR="00AA2D90" w:rsidRPr="00C91ECD" w:rsidRDefault="00AA2D90" w:rsidP="00AA2D90">
      <w:pPr>
        <w:pStyle w:val="CCHHeadingFour"/>
      </w:pPr>
      <w:bookmarkStart w:id="60" w:name="_Toc19996581"/>
      <w:bookmarkStart w:id="61" w:name="Reject"/>
      <w:r w:rsidRPr="00C91ECD">
        <w:t>AF1: REJECT</w:t>
      </w:r>
      <w:bookmarkEnd w:id="60"/>
    </w:p>
    <w:bookmarkEnd w:id="61"/>
    <w:p w14:paraId="50130806" w14:textId="77777777" w:rsidR="00BB4ED1" w:rsidRPr="00C91ECD" w:rsidRDefault="00BB4ED1" w:rsidP="00550BDF">
      <w:pPr>
        <w:pStyle w:val="ListParagraph"/>
        <w:numPr>
          <w:ilvl w:val="0"/>
          <w:numId w:val="22"/>
        </w:numPr>
      </w:pPr>
      <w:r w:rsidRPr="00C91ECD">
        <w:t>A DOT supervisor logs in to the APA portal.</w:t>
      </w:r>
    </w:p>
    <w:p w14:paraId="4A143907" w14:textId="77777777" w:rsidR="00BB4ED1" w:rsidRPr="00C91ECD" w:rsidRDefault="00BB4ED1" w:rsidP="00550BDF">
      <w:pPr>
        <w:pStyle w:val="CCHHeading1Bullet"/>
        <w:numPr>
          <w:ilvl w:val="0"/>
          <w:numId w:val="22"/>
        </w:numPr>
      </w:pPr>
      <w:r w:rsidRPr="00C91ECD">
        <w:t>DOT supervisor reviews all the information submitted for an individual, agency or an external organization.</w:t>
      </w:r>
    </w:p>
    <w:p w14:paraId="4B8BD2E6" w14:textId="77777777" w:rsidR="00BB4ED1" w:rsidRPr="00C91ECD" w:rsidRDefault="00BB4ED1" w:rsidP="00550BDF">
      <w:pPr>
        <w:pStyle w:val="CCHHeading1Bullet"/>
        <w:numPr>
          <w:ilvl w:val="0"/>
          <w:numId w:val="22"/>
        </w:numPr>
      </w:pPr>
      <w:r w:rsidRPr="00C91ECD">
        <w:t>After reviewing all the information, DOT supervisor rejects the application.</w:t>
      </w:r>
    </w:p>
    <w:p w14:paraId="130BD213" w14:textId="77777777" w:rsidR="00A06AD3" w:rsidRPr="00C91ECD" w:rsidRDefault="00A06AD3" w:rsidP="00550BDF">
      <w:pPr>
        <w:pStyle w:val="CCHHeading1Bullet"/>
        <w:numPr>
          <w:ilvl w:val="0"/>
          <w:numId w:val="22"/>
        </w:numPr>
      </w:pPr>
      <w:r w:rsidRPr="00C91ECD">
        <w:t>DOT Supervisor will add the reasons for rejection</w:t>
      </w:r>
      <w:r w:rsidR="00AA2D90" w:rsidRPr="00C91ECD">
        <w:t>. System will display a drop-down with pre-defined rejection reason. DOT supervisor will have ability to add rejection notes</w:t>
      </w:r>
      <w:r w:rsidRPr="00C91ECD">
        <w:t xml:space="preserve"> (text box).</w:t>
      </w:r>
    </w:p>
    <w:p w14:paraId="4A6716AB" w14:textId="77777777" w:rsidR="00BB4ED1" w:rsidRPr="00C91ECD" w:rsidRDefault="00BB4ED1" w:rsidP="00550BDF">
      <w:pPr>
        <w:pStyle w:val="CCHHeading1Bullet"/>
        <w:numPr>
          <w:ilvl w:val="0"/>
          <w:numId w:val="22"/>
        </w:numPr>
      </w:pPr>
      <w:r w:rsidRPr="00C91ECD">
        <w:t xml:space="preserve">Once rejected by DOT, system will create a </w:t>
      </w:r>
      <w:r w:rsidR="00A06AD3" w:rsidRPr="00C91ECD">
        <w:t xml:space="preserve">rejection </w:t>
      </w:r>
      <w:r w:rsidRPr="00C91ECD">
        <w:t>notification.</w:t>
      </w:r>
    </w:p>
    <w:p w14:paraId="1EB3C3D6" w14:textId="77777777" w:rsidR="00BB4ED1" w:rsidRPr="00C91ECD" w:rsidRDefault="00BB4ED1" w:rsidP="00550BDF">
      <w:pPr>
        <w:pStyle w:val="CCHHeading2Text"/>
        <w:numPr>
          <w:ilvl w:val="0"/>
          <w:numId w:val="22"/>
        </w:numPr>
      </w:pPr>
      <w:r w:rsidRPr="00C91ECD">
        <w:t>The flow ends</w:t>
      </w:r>
      <w:r w:rsidR="00A10327" w:rsidRPr="00C91ECD">
        <w:t>.</w:t>
      </w:r>
    </w:p>
    <w:p w14:paraId="269B0A8B" w14:textId="77777777" w:rsidR="00BB4ED1" w:rsidRPr="00C91ECD" w:rsidRDefault="00BB4ED1" w:rsidP="00A10327">
      <w:pPr>
        <w:pStyle w:val="CCHHeadingFour"/>
        <w:numPr>
          <w:ilvl w:val="4"/>
          <w:numId w:val="5"/>
        </w:numPr>
      </w:pPr>
      <w:bookmarkStart w:id="62" w:name="_Toc19996582"/>
      <w:r w:rsidRPr="00C91ECD">
        <w:t>BUSINESS RULES</w:t>
      </w:r>
      <w:bookmarkEnd w:id="62"/>
    </w:p>
    <w:p w14:paraId="40F1DAD4" w14:textId="77777777" w:rsidR="00BB4ED1" w:rsidRPr="00C91ECD" w:rsidRDefault="00BB4ED1" w:rsidP="00550BDF">
      <w:pPr>
        <w:pStyle w:val="CCHHeading2Text"/>
        <w:numPr>
          <w:ilvl w:val="0"/>
          <w:numId w:val="29"/>
        </w:numPr>
      </w:pPr>
      <w:r w:rsidRPr="00C91ECD">
        <w:t xml:space="preserve">Primary contact </w:t>
      </w:r>
      <w:r w:rsidR="00EC51C3" w:rsidRPr="00C91ECD">
        <w:t>may</w:t>
      </w:r>
      <w:r w:rsidRPr="00C91ECD">
        <w:t xml:space="preserve"> again </w:t>
      </w:r>
      <w:r w:rsidR="00EC51C3" w:rsidRPr="00C91ECD">
        <w:t xml:space="preserve">try to </w:t>
      </w:r>
      <w:r w:rsidRPr="00C91ECD">
        <w:t>add the agency/organization (</w:t>
      </w:r>
      <w:r w:rsidR="00A10327" w:rsidRPr="00C91ECD">
        <w:t>Please r</w:t>
      </w:r>
      <w:r w:rsidRPr="00C91ECD">
        <w:t xml:space="preserve">efer to </w:t>
      </w:r>
      <w:hyperlink w:anchor="UC3" w:history="1">
        <w:r w:rsidR="00A10327" w:rsidRPr="00C91ECD">
          <w:rPr>
            <w:rStyle w:val="Hyperlink"/>
          </w:rPr>
          <w:t>U</w:t>
        </w:r>
        <w:r w:rsidRPr="00C91ECD">
          <w:rPr>
            <w:rStyle w:val="Hyperlink"/>
          </w:rPr>
          <w:t xml:space="preserve">se </w:t>
        </w:r>
        <w:r w:rsidR="00A10327" w:rsidRPr="00C91ECD">
          <w:rPr>
            <w:rStyle w:val="Hyperlink"/>
          </w:rPr>
          <w:t>C</w:t>
        </w:r>
        <w:r w:rsidRPr="00C91ECD">
          <w:rPr>
            <w:rStyle w:val="Hyperlink"/>
          </w:rPr>
          <w:t>ase 2.</w:t>
        </w:r>
        <w:r w:rsidR="00B14444" w:rsidRPr="00C91ECD">
          <w:rPr>
            <w:rStyle w:val="Hyperlink"/>
          </w:rPr>
          <w:t>3</w:t>
        </w:r>
        <w:r w:rsidR="00A10327" w:rsidRPr="00C91ECD">
          <w:rPr>
            <w:rStyle w:val="Hyperlink"/>
          </w:rPr>
          <w:t>: Account Creation – Agency</w:t>
        </w:r>
      </w:hyperlink>
      <w:r w:rsidR="00A10327" w:rsidRPr="00C91ECD">
        <w:t xml:space="preserve"> </w:t>
      </w:r>
      <w:r w:rsidRPr="00C91ECD">
        <w:t xml:space="preserve">and </w:t>
      </w:r>
      <w:hyperlink w:anchor="UC6" w:history="1">
        <w:r w:rsidRPr="00C91ECD">
          <w:rPr>
            <w:rStyle w:val="Hyperlink"/>
          </w:rPr>
          <w:t>2.</w:t>
        </w:r>
        <w:r w:rsidR="008E0AF0" w:rsidRPr="00C91ECD">
          <w:rPr>
            <w:rStyle w:val="Hyperlink"/>
          </w:rPr>
          <w:t>6</w:t>
        </w:r>
        <w:r w:rsidR="00A10327" w:rsidRPr="00C91ECD">
          <w:rPr>
            <w:rStyle w:val="Hyperlink"/>
          </w:rPr>
          <w:t>: Account Creation – External Organization</w:t>
        </w:r>
      </w:hyperlink>
      <w:r w:rsidRPr="00C91ECD">
        <w:t>) if rejected.</w:t>
      </w:r>
    </w:p>
    <w:p w14:paraId="020B71A2" w14:textId="77777777" w:rsidR="00A06AD3" w:rsidRPr="00C91ECD" w:rsidRDefault="00AA2D90" w:rsidP="00A10327">
      <w:pPr>
        <w:pStyle w:val="CCHHeadingFour"/>
        <w:numPr>
          <w:ilvl w:val="4"/>
          <w:numId w:val="5"/>
        </w:numPr>
      </w:pPr>
      <w:r w:rsidRPr="00C91ECD">
        <w:t xml:space="preserve"> </w:t>
      </w:r>
      <w:bookmarkStart w:id="63" w:name="_Toc19996583"/>
      <w:r w:rsidR="00A06AD3" w:rsidRPr="00C91ECD">
        <w:t>POST CONDITIONS</w:t>
      </w:r>
      <w:bookmarkEnd w:id="63"/>
    </w:p>
    <w:p w14:paraId="16558A9C" w14:textId="77777777" w:rsidR="00A06AD3" w:rsidRPr="00C91ECD" w:rsidRDefault="00A06AD3" w:rsidP="008E0AF0">
      <w:pPr>
        <w:pStyle w:val="CCHHeading2Text"/>
        <w:ind w:left="1440"/>
        <w:jc w:val="left"/>
      </w:pPr>
      <w:r w:rsidRPr="00C91ECD">
        <w:t>System will send rejection email with reasons for rejection.</w:t>
      </w:r>
    </w:p>
    <w:p w14:paraId="3B7B4B86" w14:textId="77777777" w:rsidR="00A06AD3" w:rsidRPr="00C91ECD" w:rsidRDefault="00A06AD3" w:rsidP="00BB4ED1">
      <w:pPr>
        <w:pStyle w:val="CCHHeading2Text"/>
      </w:pPr>
    </w:p>
    <w:p w14:paraId="58F42C1E" w14:textId="77777777" w:rsidR="00BB4ED1" w:rsidRPr="00C91ECD" w:rsidRDefault="00A10327" w:rsidP="00A10327">
      <w:pPr>
        <w:pStyle w:val="CCHHeadingFour"/>
      </w:pPr>
      <w:bookmarkStart w:id="64" w:name="_Toc19996584"/>
      <w:r w:rsidRPr="00C91ECD">
        <w:t>AF2:</w:t>
      </w:r>
      <w:r w:rsidR="00BB4ED1" w:rsidRPr="00C91ECD">
        <w:t xml:space="preserve"> NEED MORE INFORMATION</w:t>
      </w:r>
      <w:bookmarkEnd w:id="64"/>
    </w:p>
    <w:p w14:paraId="5AE47ACB" w14:textId="77777777" w:rsidR="00BB4ED1" w:rsidRPr="00C91ECD" w:rsidRDefault="00BB4ED1" w:rsidP="00550BDF">
      <w:pPr>
        <w:pStyle w:val="ListParagraph"/>
        <w:numPr>
          <w:ilvl w:val="0"/>
          <w:numId w:val="23"/>
        </w:numPr>
      </w:pPr>
      <w:r w:rsidRPr="00C91ECD">
        <w:t>A DOT supervisor logs in to the APA portal.</w:t>
      </w:r>
    </w:p>
    <w:p w14:paraId="4C10BAA4" w14:textId="77777777" w:rsidR="00BB4ED1" w:rsidRPr="00C91ECD" w:rsidRDefault="00BB4ED1" w:rsidP="00550BDF">
      <w:pPr>
        <w:pStyle w:val="CCHHeading1Bullet"/>
        <w:numPr>
          <w:ilvl w:val="0"/>
          <w:numId w:val="23"/>
        </w:numPr>
      </w:pPr>
      <w:r w:rsidRPr="00C91ECD">
        <w:t>DOT supervisor reviews all the information submitted for an agency or an external organization.</w:t>
      </w:r>
    </w:p>
    <w:p w14:paraId="513149A5" w14:textId="77777777" w:rsidR="00BB4ED1" w:rsidRPr="00C91ECD" w:rsidRDefault="00BB4ED1" w:rsidP="00550BDF">
      <w:pPr>
        <w:pStyle w:val="CCHHeading1Bullet"/>
        <w:numPr>
          <w:ilvl w:val="0"/>
          <w:numId w:val="23"/>
        </w:numPr>
      </w:pPr>
      <w:r w:rsidRPr="00C91ECD">
        <w:t>After reviewing all the information, DOT supervisor needs more information to make a decision.</w:t>
      </w:r>
    </w:p>
    <w:p w14:paraId="3E313C8D" w14:textId="77777777" w:rsidR="004B2EE0" w:rsidRDefault="00BB4ED1" w:rsidP="00550BDF">
      <w:pPr>
        <w:pStyle w:val="CCHHeading1Bullet"/>
        <w:numPr>
          <w:ilvl w:val="0"/>
          <w:numId w:val="23"/>
        </w:numPr>
      </w:pPr>
      <w:r w:rsidRPr="00C91ECD">
        <w:t>Supervisor will reach out to the applicant via mail/call (this will be out of the system)</w:t>
      </w:r>
      <w:r w:rsidR="004B2EE0">
        <w:t>.</w:t>
      </w:r>
    </w:p>
    <w:p w14:paraId="73538AF5" w14:textId="77777777" w:rsidR="00BB4ED1" w:rsidRPr="00C91ECD" w:rsidRDefault="004B2EE0" w:rsidP="00550BDF">
      <w:pPr>
        <w:pStyle w:val="CCHHeading1Bullet"/>
        <w:numPr>
          <w:ilvl w:val="0"/>
          <w:numId w:val="23"/>
        </w:numPr>
      </w:pPr>
      <w:r>
        <w:t>User will enter</w:t>
      </w:r>
      <w:r w:rsidR="006E1362">
        <w:t xml:space="preserve"> note</w:t>
      </w:r>
      <w:r>
        <w:t xml:space="preserve">s/comments related to applicant interaction </w:t>
      </w:r>
      <w:r w:rsidR="006E1362">
        <w:t>in the system about how the application was informed</w:t>
      </w:r>
      <w:r w:rsidR="00BB4ED1" w:rsidRPr="00C91ECD">
        <w:t>.</w:t>
      </w:r>
      <w:r>
        <w:t xml:space="preserve"> System will maintain log of notes.</w:t>
      </w:r>
    </w:p>
    <w:p w14:paraId="2C8EB6E0" w14:textId="77777777" w:rsidR="00BB4ED1" w:rsidRPr="00C91ECD" w:rsidRDefault="00BB4ED1" w:rsidP="00550BDF">
      <w:pPr>
        <w:pStyle w:val="CCHHeading1Bullet"/>
        <w:numPr>
          <w:ilvl w:val="0"/>
          <w:numId w:val="23"/>
        </w:numPr>
      </w:pPr>
      <w:r w:rsidRPr="00C91ECD">
        <w:t>Once supervisor receives all the information from the applicant, supervisor will approve/reject the agency/organization.</w:t>
      </w:r>
    </w:p>
    <w:p w14:paraId="36C77FA6" w14:textId="77777777" w:rsidR="00BB4ED1" w:rsidRPr="00C91ECD" w:rsidRDefault="00BB4ED1" w:rsidP="00550BDF">
      <w:pPr>
        <w:pStyle w:val="CCHHeading2Text"/>
        <w:numPr>
          <w:ilvl w:val="0"/>
          <w:numId w:val="23"/>
        </w:numPr>
      </w:pPr>
      <w:r w:rsidRPr="00C91ECD">
        <w:lastRenderedPageBreak/>
        <w:t>The flow ends</w:t>
      </w:r>
    </w:p>
    <w:p w14:paraId="3AF4D37B" w14:textId="77777777" w:rsidR="00BB4ED1" w:rsidRPr="00C91ECD" w:rsidRDefault="00BB4ED1" w:rsidP="00A10327">
      <w:pPr>
        <w:pStyle w:val="CCHHeadingFour"/>
        <w:numPr>
          <w:ilvl w:val="4"/>
          <w:numId w:val="5"/>
        </w:numPr>
      </w:pPr>
      <w:bookmarkStart w:id="65" w:name="_Toc19996585"/>
      <w:r w:rsidRPr="00C91ECD">
        <w:t>BUSINESS RULES</w:t>
      </w:r>
      <w:bookmarkEnd w:id="65"/>
    </w:p>
    <w:p w14:paraId="7768A6C9" w14:textId="77777777" w:rsidR="00BB4ED1" w:rsidRPr="00C91ECD" w:rsidRDefault="00BB4ED1" w:rsidP="00550BDF">
      <w:pPr>
        <w:pStyle w:val="CCHHeading2Text"/>
        <w:numPr>
          <w:ilvl w:val="0"/>
          <w:numId w:val="30"/>
        </w:numPr>
      </w:pPr>
      <w:r w:rsidRPr="00C91ECD">
        <w:t xml:space="preserve">If primary contact is </w:t>
      </w:r>
      <w:r w:rsidR="00EA473C" w:rsidRPr="00C91ECD">
        <w:t>unable</w:t>
      </w:r>
      <w:r w:rsidRPr="00C91ECD">
        <w:t xml:space="preserve"> to provide required information, agency/organization will not be created in the system.</w:t>
      </w:r>
    </w:p>
    <w:p w14:paraId="14630304" w14:textId="77777777" w:rsidR="00BB4ED1" w:rsidRPr="00C91ECD" w:rsidRDefault="000A4077" w:rsidP="00550BDF">
      <w:pPr>
        <w:pStyle w:val="CCHHeading2Text"/>
        <w:numPr>
          <w:ilvl w:val="0"/>
          <w:numId w:val="30"/>
        </w:numPr>
      </w:pPr>
      <w:r w:rsidRPr="00C91ECD">
        <w:t xml:space="preserve">DOT Supervisor will reject the agency/organization if required information is not shared. Refer to </w:t>
      </w:r>
      <w:hyperlink w:anchor="Reject" w:history="1">
        <w:r w:rsidRPr="00C91ECD">
          <w:rPr>
            <w:rStyle w:val="Hyperlink"/>
          </w:rPr>
          <w:t>section 2.</w:t>
        </w:r>
        <w:r w:rsidR="008E0AF0" w:rsidRPr="00C91ECD">
          <w:rPr>
            <w:rStyle w:val="Hyperlink"/>
          </w:rPr>
          <w:t>4</w:t>
        </w:r>
        <w:r w:rsidRPr="00C91ECD">
          <w:rPr>
            <w:rStyle w:val="Hyperlink"/>
          </w:rPr>
          <w:t>.7</w:t>
        </w:r>
        <w:r w:rsidR="00A10327" w:rsidRPr="00C91ECD">
          <w:rPr>
            <w:rStyle w:val="Hyperlink"/>
          </w:rPr>
          <w:t>.1</w:t>
        </w:r>
      </w:hyperlink>
      <w:r w:rsidRPr="00C91ECD">
        <w:t xml:space="preserve"> for more information.</w:t>
      </w:r>
    </w:p>
    <w:p w14:paraId="17B54C14" w14:textId="77777777" w:rsidR="000A4077" w:rsidRPr="00C91ECD" w:rsidRDefault="000A4077" w:rsidP="00550BDF">
      <w:pPr>
        <w:pStyle w:val="CCHHeading2Text"/>
        <w:numPr>
          <w:ilvl w:val="0"/>
          <w:numId w:val="30"/>
        </w:numPr>
      </w:pPr>
      <w:r w:rsidRPr="00C91ECD">
        <w:t>System will display message “DOT review in progress”, if user tries to create an agency/organization which is</w:t>
      </w:r>
      <w:r w:rsidR="00E83735" w:rsidRPr="00C91ECD">
        <w:t xml:space="preserve"> under DOT review</w:t>
      </w:r>
      <w:r w:rsidRPr="00C91ECD">
        <w:t>.</w:t>
      </w:r>
    </w:p>
    <w:p w14:paraId="5059D615" w14:textId="77777777" w:rsidR="00BB4ED1" w:rsidRPr="00C91ECD" w:rsidRDefault="00BB4ED1" w:rsidP="00A10327">
      <w:pPr>
        <w:pStyle w:val="CCHHeadingFour"/>
        <w:numPr>
          <w:ilvl w:val="4"/>
          <w:numId w:val="5"/>
        </w:numPr>
      </w:pPr>
      <w:bookmarkStart w:id="66" w:name="_Toc19996586"/>
      <w:r w:rsidRPr="00C91ECD">
        <w:t>POST CONDITIONS</w:t>
      </w:r>
      <w:bookmarkEnd w:id="66"/>
    </w:p>
    <w:p w14:paraId="28C215DD" w14:textId="77777777" w:rsidR="00BB4ED1" w:rsidRPr="00C91ECD" w:rsidRDefault="00BB4ED1" w:rsidP="008E0AF0">
      <w:pPr>
        <w:pStyle w:val="CCHHeading2Text"/>
        <w:ind w:left="1440"/>
        <w:jc w:val="left"/>
      </w:pPr>
      <w:r w:rsidRPr="00C91ECD">
        <w:t>Applicant will resubmit all the required details for creation of agency/organization.</w:t>
      </w:r>
    </w:p>
    <w:p w14:paraId="4862043A" w14:textId="77777777" w:rsidR="00BB4ED1" w:rsidRPr="00C91ECD" w:rsidRDefault="00BB4ED1" w:rsidP="00BB4ED1">
      <w:pPr>
        <w:pStyle w:val="CCHHeadingThree"/>
      </w:pPr>
      <w:bookmarkStart w:id="67" w:name="_Toc19996587"/>
      <w:r w:rsidRPr="00C91ECD">
        <w:t>PERMISSIONS</w:t>
      </w:r>
      <w:bookmarkEnd w:id="67"/>
    </w:p>
    <w:p w14:paraId="6562CF5D" w14:textId="77777777" w:rsidR="00BB4ED1" w:rsidRPr="00C91ECD" w:rsidRDefault="00BB4ED1" w:rsidP="008E0AF0">
      <w:pPr>
        <w:pStyle w:val="CCHHeading2Text"/>
        <w:ind w:left="720"/>
      </w:pPr>
      <w:r w:rsidRPr="00C91ECD">
        <w:t>Below are the security permissions for each type of actor.</w:t>
      </w:r>
    </w:p>
    <w:p w14:paraId="0FF37B7C" w14:textId="77777777" w:rsidR="00BB4ED1" w:rsidRPr="00C91ECD" w:rsidRDefault="00BB4ED1" w:rsidP="008E0AF0">
      <w:pPr>
        <w:pStyle w:val="CCHHeading2Text"/>
        <w:ind w:left="720"/>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4330"/>
        <w:gridCol w:w="2561"/>
        <w:gridCol w:w="2705"/>
      </w:tblGrid>
      <w:tr w:rsidR="00BB4ED1" w:rsidRPr="00C91ECD" w14:paraId="60C85C5D" w14:textId="77777777" w:rsidTr="00BB4ED1">
        <w:trPr>
          <w:trHeight w:val="729"/>
          <w:tblHeader/>
        </w:trPr>
        <w:tc>
          <w:tcPr>
            <w:tcW w:w="433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21B13E59" w14:textId="77777777" w:rsidR="00BB4ED1" w:rsidRPr="00C91ECD" w:rsidRDefault="00BB4ED1" w:rsidP="00BB4ED1">
            <w:pPr>
              <w:spacing w:line="276" w:lineRule="auto"/>
              <w:jc w:val="center"/>
              <w:rPr>
                <w:b/>
                <w:bCs/>
              </w:rPr>
            </w:pPr>
            <w:r w:rsidRPr="00C91ECD">
              <w:rPr>
                <w:b/>
                <w:bCs/>
              </w:rPr>
              <w:t>Screen Navigation</w:t>
            </w:r>
          </w:p>
        </w:tc>
        <w:tc>
          <w:tcPr>
            <w:tcW w:w="256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6F088AEA" w14:textId="77777777" w:rsidR="00BB4ED1" w:rsidRPr="00C91ECD" w:rsidRDefault="00BB4ED1" w:rsidP="00BB4ED1">
            <w:pPr>
              <w:spacing w:line="276" w:lineRule="auto"/>
              <w:jc w:val="center"/>
              <w:rPr>
                <w:b/>
                <w:bCs/>
              </w:rPr>
            </w:pPr>
            <w:r w:rsidRPr="00C91ECD">
              <w:rPr>
                <w:b/>
                <w:bCs/>
              </w:rPr>
              <w:t>Content Type</w:t>
            </w:r>
          </w:p>
        </w:tc>
        <w:tc>
          <w:tcPr>
            <w:tcW w:w="270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272E48E8" w14:textId="77777777" w:rsidR="00BB4ED1" w:rsidRPr="00C91ECD" w:rsidRDefault="00BB4ED1" w:rsidP="00BB4ED1">
            <w:pPr>
              <w:spacing w:line="276" w:lineRule="auto"/>
              <w:jc w:val="center"/>
              <w:rPr>
                <w:b/>
                <w:bCs/>
              </w:rPr>
            </w:pPr>
            <w:r w:rsidRPr="00C91ECD">
              <w:rPr>
                <w:b/>
                <w:bCs/>
              </w:rPr>
              <w:t>DOT Supervisor</w:t>
            </w:r>
          </w:p>
        </w:tc>
      </w:tr>
      <w:tr w:rsidR="00BB4ED1" w:rsidRPr="00C91ECD" w14:paraId="72D83C14" w14:textId="77777777" w:rsidTr="00BB4ED1">
        <w:trPr>
          <w:trHeight w:val="199"/>
        </w:trPr>
        <w:tc>
          <w:tcPr>
            <w:tcW w:w="433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4A846668" w14:textId="77777777" w:rsidR="00BB4ED1" w:rsidRPr="00C91ECD" w:rsidRDefault="00BB4ED1" w:rsidP="00BB4ED1">
            <w:pPr>
              <w:spacing w:line="276" w:lineRule="auto"/>
            </w:pPr>
            <w:r w:rsidRPr="00C91ECD">
              <w:t>Agency/Organization Account Approve</w:t>
            </w:r>
          </w:p>
        </w:tc>
        <w:tc>
          <w:tcPr>
            <w:tcW w:w="2561"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75F3D56E" w14:textId="77777777" w:rsidR="00BB4ED1" w:rsidRPr="00C91ECD" w:rsidRDefault="00BB4ED1" w:rsidP="00BB4ED1">
            <w:pPr>
              <w:spacing w:line="276" w:lineRule="auto"/>
              <w:jc w:val="center"/>
            </w:pPr>
            <w:r w:rsidRPr="00C91ECD">
              <w:t>Page</w:t>
            </w:r>
          </w:p>
        </w:tc>
        <w:tc>
          <w:tcPr>
            <w:tcW w:w="2705" w:type="dxa"/>
            <w:tcBorders>
              <w:top w:val="nil"/>
              <w:left w:val="nil"/>
              <w:bottom w:val="single" w:sz="4" w:space="0" w:color="auto"/>
              <w:right w:val="single" w:sz="8" w:space="0" w:color="auto"/>
            </w:tcBorders>
            <w:tcMar>
              <w:top w:w="0" w:type="dxa"/>
              <w:left w:w="108" w:type="dxa"/>
              <w:bottom w:w="0" w:type="dxa"/>
              <w:right w:w="108" w:type="dxa"/>
            </w:tcMar>
            <w:hideMark/>
          </w:tcPr>
          <w:p w14:paraId="58D4DC9D" w14:textId="77777777" w:rsidR="00BB4ED1" w:rsidRPr="00C91ECD" w:rsidRDefault="00BB4ED1" w:rsidP="00BB4ED1">
            <w:pPr>
              <w:spacing w:line="276" w:lineRule="auto"/>
              <w:jc w:val="center"/>
            </w:pPr>
            <w:r w:rsidRPr="00C91ECD">
              <w:t>R, C, U</w:t>
            </w:r>
          </w:p>
        </w:tc>
      </w:tr>
      <w:tr w:rsidR="00BB4ED1" w:rsidRPr="00C91ECD" w14:paraId="33EC0121" w14:textId="77777777" w:rsidTr="00BB4ED1">
        <w:trPr>
          <w:trHeight w:val="199"/>
        </w:trPr>
        <w:tc>
          <w:tcPr>
            <w:tcW w:w="43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755296" w14:textId="77777777" w:rsidR="00BB4ED1" w:rsidRPr="00C91ECD" w:rsidRDefault="00BB4ED1" w:rsidP="00BB4ED1">
            <w:pPr>
              <w:spacing w:line="276" w:lineRule="auto"/>
            </w:pPr>
            <w:r w:rsidRPr="00C91ECD">
              <w:t>Agency/Organization Account Reject</w:t>
            </w:r>
          </w:p>
        </w:tc>
        <w:tc>
          <w:tcPr>
            <w:tcW w:w="25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806B22" w14:textId="77777777" w:rsidR="00BB4ED1" w:rsidRPr="00C91ECD" w:rsidRDefault="00BB4ED1" w:rsidP="00BB4ED1">
            <w:pPr>
              <w:spacing w:line="276" w:lineRule="auto"/>
              <w:jc w:val="center"/>
            </w:pPr>
            <w:r w:rsidRPr="00C91ECD">
              <w:t>Page</w:t>
            </w:r>
          </w:p>
        </w:tc>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7902FE" w14:textId="77777777" w:rsidR="00BB4ED1" w:rsidRPr="00C91ECD" w:rsidRDefault="00BB4ED1" w:rsidP="00BB4ED1">
            <w:pPr>
              <w:spacing w:line="276" w:lineRule="auto"/>
              <w:jc w:val="center"/>
            </w:pPr>
            <w:r w:rsidRPr="00C91ECD">
              <w:t>R, C, U</w:t>
            </w:r>
          </w:p>
        </w:tc>
      </w:tr>
    </w:tbl>
    <w:p w14:paraId="08DF9D64" w14:textId="77777777" w:rsidR="00BB4ED1" w:rsidRPr="00C91ECD" w:rsidRDefault="00BB4ED1" w:rsidP="00BB4ED1">
      <w:pPr>
        <w:pStyle w:val="CCHHeadingThree"/>
      </w:pPr>
      <w:bookmarkStart w:id="68" w:name="_Toc19996588"/>
      <w:r w:rsidRPr="00C91ECD">
        <w:t>UI FIELD DESCRIPTIONS AND WIREFRAMES</w:t>
      </w:r>
      <w:bookmarkEnd w:id="68"/>
    </w:p>
    <w:p w14:paraId="08A502A7" w14:textId="77777777" w:rsidR="00BB4ED1" w:rsidRPr="00C91ECD" w:rsidRDefault="00BB4ED1" w:rsidP="008E0AF0">
      <w:pPr>
        <w:pStyle w:val="CCHHeading2Text"/>
        <w:ind w:left="792"/>
      </w:pPr>
      <w:r w:rsidRPr="00C91ECD">
        <w:t>Wireframes – WIP</w:t>
      </w:r>
    </w:p>
    <w:p w14:paraId="54EF7DF5" w14:textId="77777777" w:rsidR="00B240CF" w:rsidRPr="00C91ECD" w:rsidRDefault="00B240CF" w:rsidP="00B240CF">
      <w:pPr>
        <w:pStyle w:val="CCHHeadingTwo"/>
      </w:pPr>
      <w:bookmarkStart w:id="69" w:name="_Toc19996589"/>
      <w:r w:rsidRPr="00C91ECD">
        <w:t>UC</w:t>
      </w:r>
      <w:r w:rsidR="00AB38B8" w:rsidRPr="00C91ECD">
        <w:t>5</w:t>
      </w:r>
      <w:r w:rsidRPr="00C91ECD">
        <w:t xml:space="preserve">: </w:t>
      </w:r>
      <w:r w:rsidR="00732A9A" w:rsidRPr="00C91ECD">
        <w:rPr>
          <w:caps w:val="0"/>
        </w:rPr>
        <w:t>DIVISION</w:t>
      </w:r>
      <w:r w:rsidRPr="00C91ECD">
        <w:rPr>
          <w:caps w:val="0"/>
        </w:rPr>
        <w:t xml:space="preserve"> CREATION </w:t>
      </w:r>
      <w:r w:rsidR="00FE54B3" w:rsidRPr="00C91ECD">
        <w:rPr>
          <w:caps w:val="0"/>
        </w:rPr>
        <w:t>-</w:t>
      </w:r>
      <w:r w:rsidRPr="00C91ECD">
        <w:rPr>
          <w:caps w:val="0"/>
        </w:rPr>
        <w:t xml:space="preserve"> AGENCY</w:t>
      </w:r>
      <w:bookmarkEnd w:id="69"/>
    </w:p>
    <w:p w14:paraId="2BBCB6E0" w14:textId="77777777" w:rsidR="00B240CF" w:rsidRPr="00C91ECD" w:rsidRDefault="00B240CF" w:rsidP="00B240CF">
      <w:pPr>
        <w:pStyle w:val="CCHHeadingThree"/>
      </w:pPr>
      <w:bookmarkStart w:id="70" w:name="_Toc19996590"/>
      <w:r w:rsidRPr="00C91ECD">
        <w:t>DESCRIPTION</w:t>
      </w:r>
      <w:bookmarkEnd w:id="70"/>
    </w:p>
    <w:p w14:paraId="6D617F13" w14:textId="77777777" w:rsidR="00B240CF" w:rsidRPr="00C91ECD" w:rsidRDefault="00B240CF" w:rsidP="008E0AF0">
      <w:pPr>
        <w:pStyle w:val="CCHHeading2Text"/>
        <w:ind w:left="720"/>
      </w:pPr>
      <w:r w:rsidRPr="00C91ECD">
        <w:t xml:space="preserve">This use case describes the process of </w:t>
      </w:r>
      <w:r w:rsidR="00127325" w:rsidRPr="00C91ECD">
        <w:t>adding</w:t>
      </w:r>
      <w:r w:rsidRPr="00C91ECD">
        <w:t xml:space="preserve"> a </w:t>
      </w:r>
      <w:r w:rsidR="00127325" w:rsidRPr="00C91ECD">
        <w:t>division</w:t>
      </w:r>
      <w:r w:rsidRPr="00C91ECD">
        <w:t xml:space="preserve"> by an individual of a government agency.</w:t>
      </w:r>
    </w:p>
    <w:p w14:paraId="658CCBC8" w14:textId="77777777" w:rsidR="00B240CF" w:rsidRPr="00C91ECD" w:rsidRDefault="00B240CF" w:rsidP="00B240CF">
      <w:pPr>
        <w:pStyle w:val="CCHHeadingThree"/>
      </w:pPr>
      <w:bookmarkStart w:id="71" w:name="_Toc19996591"/>
      <w:r w:rsidRPr="00C91ECD">
        <w:t>ACTORS</w:t>
      </w:r>
      <w:bookmarkEnd w:id="71"/>
    </w:p>
    <w:p w14:paraId="3221CF59" w14:textId="77777777" w:rsidR="00B240CF" w:rsidRPr="00C91ECD" w:rsidRDefault="00064A42" w:rsidP="00B240CF">
      <w:pPr>
        <w:pStyle w:val="CCHHeading1Bullet"/>
      </w:pPr>
      <w:r w:rsidRPr="00C91ECD">
        <w:t>Agency Primary</w:t>
      </w:r>
      <w:r w:rsidR="00CA06A8" w:rsidRPr="00C91ECD">
        <w:t>/Secondary</w:t>
      </w:r>
      <w:r w:rsidRPr="00C91ECD">
        <w:t xml:space="preserve"> Contact - User</w:t>
      </w:r>
    </w:p>
    <w:p w14:paraId="2598648A" w14:textId="77777777" w:rsidR="00B240CF" w:rsidRPr="00C91ECD" w:rsidRDefault="00FE54B3" w:rsidP="00A10327">
      <w:pPr>
        <w:pStyle w:val="CCHHeading1Bullet"/>
      </w:pPr>
      <w:r w:rsidRPr="00C91ECD">
        <w:t>APA</w:t>
      </w:r>
      <w:r w:rsidR="002E5713" w:rsidRPr="00C91ECD">
        <w:t xml:space="preserve"> - System</w:t>
      </w:r>
    </w:p>
    <w:p w14:paraId="5FB62A10" w14:textId="77777777" w:rsidR="00B240CF" w:rsidRPr="00C91ECD" w:rsidRDefault="00B240CF" w:rsidP="00B240CF">
      <w:pPr>
        <w:pStyle w:val="CCHHeadingThree"/>
      </w:pPr>
      <w:bookmarkStart w:id="72" w:name="_Toc19996592"/>
      <w:r w:rsidRPr="00C91ECD">
        <w:t>PRECONDITIONS</w:t>
      </w:r>
      <w:bookmarkEnd w:id="72"/>
    </w:p>
    <w:p w14:paraId="7A7BA0C9" w14:textId="77777777" w:rsidR="00064A42" w:rsidRPr="00C91ECD" w:rsidRDefault="00064A42" w:rsidP="00AB32B8">
      <w:pPr>
        <w:pStyle w:val="CCHHeading1Bullet"/>
      </w:pPr>
      <w:r w:rsidRPr="00C91ECD">
        <w:t>Agency and contact account are already created in APA.</w:t>
      </w:r>
    </w:p>
    <w:p w14:paraId="48D17729" w14:textId="77777777" w:rsidR="00B240CF" w:rsidRPr="00C91ECD" w:rsidRDefault="00CA06A8" w:rsidP="00A10327">
      <w:pPr>
        <w:pStyle w:val="CCHHeading1Bullet"/>
      </w:pPr>
      <w:r w:rsidRPr="00C91ECD">
        <w:t>C</w:t>
      </w:r>
      <w:r w:rsidR="00064A42" w:rsidRPr="00C91ECD">
        <w:t>ontact has the login credentials.</w:t>
      </w:r>
    </w:p>
    <w:p w14:paraId="4F9AF28F" w14:textId="77777777" w:rsidR="00B240CF" w:rsidRPr="00C91ECD" w:rsidRDefault="00B240CF" w:rsidP="00B240CF">
      <w:pPr>
        <w:pStyle w:val="CCHHeadingThree"/>
      </w:pPr>
      <w:bookmarkStart w:id="73" w:name="_Toc19996593"/>
      <w:r w:rsidRPr="00C91ECD">
        <w:lastRenderedPageBreak/>
        <w:t>MAIN APPLICATION FLOW</w:t>
      </w:r>
      <w:bookmarkEnd w:id="73"/>
    </w:p>
    <w:p w14:paraId="49D9F92C" w14:textId="77777777" w:rsidR="00B240CF" w:rsidRPr="00C91ECD" w:rsidRDefault="00CA06A8" w:rsidP="00550BDF">
      <w:pPr>
        <w:pStyle w:val="CCHHeading2Text"/>
        <w:numPr>
          <w:ilvl w:val="0"/>
          <w:numId w:val="14"/>
        </w:numPr>
      </w:pPr>
      <w:r w:rsidRPr="00C91ECD">
        <w:t>User</w:t>
      </w:r>
      <w:r w:rsidR="00B240CF" w:rsidRPr="00C91ECD">
        <w:t xml:space="preserve"> launches the APA portal </w:t>
      </w:r>
    </w:p>
    <w:p w14:paraId="17491241" w14:textId="77777777" w:rsidR="00B240CF" w:rsidRPr="00C91ECD" w:rsidRDefault="00CA06A8" w:rsidP="00550BDF">
      <w:pPr>
        <w:pStyle w:val="CCHHeading1Bullet"/>
        <w:numPr>
          <w:ilvl w:val="0"/>
          <w:numId w:val="14"/>
        </w:numPr>
      </w:pPr>
      <w:r w:rsidRPr="00C91ECD">
        <w:t>User</w:t>
      </w:r>
      <w:r w:rsidR="00B240CF" w:rsidRPr="00C91ECD">
        <w:t xml:space="preserve"> will login into APA and will add – division, approver and liaison.</w:t>
      </w:r>
    </w:p>
    <w:p w14:paraId="0F949BBB" w14:textId="77777777" w:rsidR="00B240CF" w:rsidRPr="00C91ECD" w:rsidRDefault="00CA06A8" w:rsidP="00550BDF">
      <w:pPr>
        <w:pStyle w:val="CCHHeading1Bullet"/>
        <w:numPr>
          <w:ilvl w:val="0"/>
          <w:numId w:val="14"/>
        </w:numPr>
      </w:pPr>
      <w:r w:rsidRPr="00C91ECD">
        <w:t>User</w:t>
      </w:r>
      <w:r w:rsidR="00B240CF" w:rsidRPr="00C91ECD">
        <w:t xml:space="preserve"> will upload required documents.</w:t>
      </w:r>
    </w:p>
    <w:p w14:paraId="47943F15" w14:textId="77777777" w:rsidR="00B240CF" w:rsidRPr="00C91ECD" w:rsidRDefault="00CA06A8" w:rsidP="00550BDF">
      <w:pPr>
        <w:pStyle w:val="CCHHeading1Bullet"/>
        <w:numPr>
          <w:ilvl w:val="0"/>
          <w:numId w:val="14"/>
        </w:numPr>
      </w:pPr>
      <w:r w:rsidRPr="00C91ECD">
        <w:t>User</w:t>
      </w:r>
      <w:r w:rsidR="00B240CF" w:rsidRPr="00C91ECD">
        <w:t xml:space="preserve"> will submit information.</w:t>
      </w:r>
    </w:p>
    <w:p w14:paraId="7656EFFE" w14:textId="77777777" w:rsidR="00B240CF" w:rsidRPr="00C91ECD" w:rsidRDefault="00B240CF" w:rsidP="00550BDF">
      <w:pPr>
        <w:pStyle w:val="CCHHeading1Bullet"/>
        <w:numPr>
          <w:ilvl w:val="0"/>
          <w:numId w:val="14"/>
        </w:numPr>
      </w:pPr>
      <w:r w:rsidRPr="00C91ECD">
        <w:t>System will create division/approver/liaison.</w:t>
      </w:r>
    </w:p>
    <w:p w14:paraId="2FF8C9CE" w14:textId="77777777" w:rsidR="00B240CF" w:rsidRPr="00C91ECD" w:rsidRDefault="00A10327" w:rsidP="00550BDF">
      <w:pPr>
        <w:pStyle w:val="CCHHeading1Bullet"/>
        <w:numPr>
          <w:ilvl w:val="0"/>
          <w:numId w:val="14"/>
        </w:numPr>
      </w:pPr>
      <w:r w:rsidRPr="00C91ECD">
        <w:t xml:space="preserve">System will send </w:t>
      </w:r>
      <w:r w:rsidR="00B240CF" w:rsidRPr="00C91ECD">
        <w:t xml:space="preserve">account </w:t>
      </w:r>
      <w:r w:rsidRPr="00C91ECD">
        <w:t>setup</w:t>
      </w:r>
      <w:r w:rsidR="00B240CF" w:rsidRPr="00C91ECD">
        <w:t xml:space="preserve"> email. </w:t>
      </w:r>
    </w:p>
    <w:p w14:paraId="4309F0C3" w14:textId="77777777" w:rsidR="00B240CF" w:rsidRPr="00C91ECD" w:rsidRDefault="00B240CF" w:rsidP="00550BDF">
      <w:pPr>
        <w:pStyle w:val="CCHHeading2Text"/>
        <w:numPr>
          <w:ilvl w:val="0"/>
          <w:numId w:val="14"/>
        </w:numPr>
      </w:pPr>
      <w:r w:rsidRPr="00C91ECD">
        <w:t>The flow ends.</w:t>
      </w:r>
    </w:p>
    <w:p w14:paraId="16787A70" w14:textId="77777777" w:rsidR="00B240CF" w:rsidRPr="00C91ECD" w:rsidRDefault="00B240CF" w:rsidP="00B240CF">
      <w:pPr>
        <w:pStyle w:val="CCHHeadingThree"/>
      </w:pPr>
      <w:bookmarkStart w:id="74" w:name="_Toc19996594"/>
      <w:r w:rsidRPr="00C91ECD">
        <w:t>BUSINESS RULES</w:t>
      </w:r>
      <w:bookmarkEnd w:id="74"/>
    </w:p>
    <w:p w14:paraId="650DA73C" w14:textId="77777777" w:rsidR="00B240CF" w:rsidRPr="00C91ECD" w:rsidRDefault="009D7388" w:rsidP="00550BDF">
      <w:pPr>
        <w:pStyle w:val="CCHHeading2Text"/>
        <w:numPr>
          <w:ilvl w:val="0"/>
          <w:numId w:val="16"/>
        </w:numPr>
      </w:pPr>
      <w:r w:rsidRPr="00C91ECD">
        <w:t xml:space="preserve">Divisions will be unique for an </w:t>
      </w:r>
      <w:r w:rsidR="00352FDC" w:rsidRPr="00C91ECD">
        <w:t>organization</w:t>
      </w:r>
      <w:r w:rsidRPr="00C91ECD">
        <w:t>.</w:t>
      </w:r>
      <w:r w:rsidR="00D021E0" w:rsidRPr="00C91ECD">
        <w:t xml:space="preserve"> Uniqueness will be based on division name and address.</w:t>
      </w:r>
    </w:p>
    <w:p w14:paraId="5584D33C" w14:textId="77777777" w:rsidR="00EC6809" w:rsidRPr="00C91ECD" w:rsidRDefault="00EC6809" w:rsidP="00550BDF">
      <w:pPr>
        <w:pStyle w:val="CCHHeading2Text"/>
        <w:numPr>
          <w:ilvl w:val="0"/>
          <w:numId w:val="16"/>
        </w:numPr>
      </w:pPr>
      <w:r w:rsidRPr="00C91ECD">
        <w:t>Organizations can add multiple divisions/ locations.</w:t>
      </w:r>
    </w:p>
    <w:p w14:paraId="3EE55B5D" w14:textId="77777777" w:rsidR="00EC6809" w:rsidRPr="00C91ECD" w:rsidRDefault="005931BA" w:rsidP="00550BDF">
      <w:pPr>
        <w:pStyle w:val="CCHHeading2Text"/>
        <w:numPr>
          <w:ilvl w:val="0"/>
          <w:numId w:val="16"/>
        </w:numPr>
      </w:pPr>
      <w:r w:rsidRPr="00C91ECD">
        <w:t>Primary</w:t>
      </w:r>
      <w:r w:rsidR="00CA06A8" w:rsidRPr="00C91ECD">
        <w:t>/Secondary</w:t>
      </w:r>
      <w:r w:rsidRPr="00C91ECD">
        <w:t xml:space="preserve"> contact can</w:t>
      </w:r>
      <w:r w:rsidR="00EC6809" w:rsidRPr="00C91ECD">
        <w:t xml:space="preserve"> change </w:t>
      </w:r>
      <w:r w:rsidR="00D8313F" w:rsidRPr="00C91ECD">
        <w:t>approver/</w:t>
      </w:r>
      <w:r w:rsidR="00EC6809" w:rsidRPr="00C91ECD">
        <w:t>liaisons</w:t>
      </w:r>
      <w:r w:rsidRPr="00C91ECD">
        <w:t>.</w:t>
      </w:r>
    </w:p>
    <w:p w14:paraId="48D9B6CE" w14:textId="77777777" w:rsidR="009D7388" w:rsidRPr="00C91ECD" w:rsidRDefault="00EC6809" w:rsidP="00550BDF">
      <w:pPr>
        <w:pStyle w:val="CCHHeading2Text"/>
        <w:numPr>
          <w:ilvl w:val="0"/>
          <w:numId w:val="16"/>
        </w:numPr>
      </w:pPr>
      <w:r w:rsidRPr="00C91ECD">
        <w:t xml:space="preserve">DOT Supervisor will have ability to remove/add </w:t>
      </w:r>
      <w:r w:rsidR="00D8313F" w:rsidRPr="00C91ECD">
        <w:t>approver/</w:t>
      </w:r>
      <w:r w:rsidRPr="00C91ECD">
        <w:t>liaisons.</w:t>
      </w:r>
    </w:p>
    <w:p w14:paraId="3F25F2F3" w14:textId="77777777" w:rsidR="00CA06A8" w:rsidRPr="00C91ECD" w:rsidRDefault="00CA06A8" w:rsidP="00CA06A8">
      <w:pPr>
        <w:pStyle w:val="CCHHeading2Text"/>
        <w:numPr>
          <w:ilvl w:val="0"/>
          <w:numId w:val="16"/>
        </w:numPr>
      </w:pPr>
      <w:r w:rsidRPr="00C91ECD">
        <w:t>One user can be contact (primary/secondary), liaison (primary/secondary) and approver for multiple agencies/divisions.</w:t>
      </w:r>
    </w:p>
    <w:p w14:paraId="0AB352FC" w14:textId="77777777" w:rsidR="003871BC" w:rsidRPr="00C91ECD" w:rsidRDefault="003871BC" w:rsidP="00550BDF">
      <w:pPr>
        <w:pStyle w:val="CCHHeading2Text"/>
        <w:numPr>
          <w:ilvl w:val="0"/>
          <w:numId w:val="16"/>
        </w:numPr>
      </w:pPr>
      <w:r w:rsidRPr="00C91ECD">
        <w:t>Same person cannot be Approver and Liaison in the same division.</w:t>
      </w:r>
    </w:p>
    <w:p w14:paraId="7463C151" w14:textId="77777777" w:rsidR="00B240CF" w:rsidRPr="00C91ECD" w:rsidRDefault="00B240CF" w:rsidP="00B240CF">
      <w:pPr>
        <w:pStyle w:val="CCHHeadingThree"/>
      </w:pPr>
      <w:bookmarkStart w:id="75" w:name="_Toc19996595"/>
      <w:r w:rsidRPr="00C91ECD">
        <w:t>POST CONDITIONS</w:t>
      </w:r>
      <w:bookmarkEnd w:id="75"/>
    </w:p>
    <w:p w14:paraId="4E8DBDDD" w14:textId="77777777" w:rsidR="00B240CF" w:rsidRPr="00C91ECD" w:rsidRDefault="00B240CF" w:rsidP="00550BDF">
      <w:pPr>
        <w:pStyle w:val="CCHHeading2Text"/>
        <w:numPr>
          <w:ilvl w:val="0"/>
          <w:numId w:val="35"/>
        </w:numPr>
      </w:pPr>
      <w:r w:rsidRPr="00C91ECD">
        <w:t xml:space="preserve">System will send email to </w:t>
      </w:r>
      <w:r w:rsidR="009D7388" w:rsidRPr="00C91ECD">
        <w:t>approver/liaisons for account setup.</w:t>
      </w:r>
    </w:p>
    <w:p w14:paraId="44D0FEF5" w14:textId="77777777" w:rsidR="00A10327" w:rsidRPr="00C91ECD" w:rsidRDefault="00A10327" w:rsidP="00550BDF">
      <w:pPr>
        <w:pStyle w:val="CCHHeading2Text"/>
        <w:numPr>
          <w:ilvl w:val="0"/>
          <w:numId w:val="35"/>
        </w:numPr>
      </w:pPr>
      <w:r w:rsidRPr="00C91ECD">
        <w:t>Approver/liaisons can view issued/rejected/in-progress application/ permits for assigned division.</w:t>
      </w:r>
    </w:p>
    <w:p w14:paraId="1F5C18E3" w14:textId="77777777" w:rsidR="00B240CF" w:rsidRPr="00C91ECD" w:rsidRDefault="00B240CF" w:rsidP="00B240CF">
      <w:pPr>
        <w:pStyle w:val="CCHHeadingThree"/>
      </w:pPr>
      <w:bookmarkStart w:id="76" w:name="_Toc19996596"/>
      <w:r w:rsidRPr="00C91ECD">
        <w:t>ALTERNATE FLOWS</w:t>
      </w:r>
      <w:bookmarkEnd w:id="76"/>
    </w:p>
    <w:p w14:paraId="5E823E49" w14:textId="77777777" w:rsidR="00A10327" w:rsidRPr="00C91ECD" w:rsidRDefault="00A10327" w:rsidP="00A10327">
      <w:pPr>
        <w:pStyle w:val="CCHHeadingFour"/>
      </w:pPr>
      <w:bookmarkStart w:id="77" w:name="_Toc19996597"/>
      <w:r w:rsidRPr="00C91ECD">
        <w:t>AF1: DELETE DIVISION</w:t>
      </w:r>
      <w:bookmarkEnd w:id="77"/>
    </w:p>
    <w:p w14:paraId="118DA8B7" w14:textId="77777777" w:rsidR="00B240CF" w:rsidRPr="00C91ECD" w:rsidRDefault="002E5713" w:rsidP="00B240CF">
      <w:pPr>
        <w:pStyle w:val="CCHHeading2Text"/>
      </w:pPr>
      <w:r w:rsidRPr="00C91ECD">
        <w:t>Primary</w:t>
      </w:r>
      <w:r w:rsidR="00CA06A8" w:rsidRPr="00C91ECD">
        <w:t>/Secondary</w:t>
      </w:r>
      <w:r w:rsidRPr="00C91ECD">
        <w:t xml:space="preserve"> contact can delete an existing division. </w:t>
      </w:r>
    </w:p>
    <w:p w14:paraId="568401C9" w14:textId="77777777" w:rsidR="002E5713" w:rsidRPr="00C91ECD" w:rsidRDefault="002E5713" w:rsidP="00A10327">
      <w:pPr>
        <w:pStyle w:val="CCHHeadingFour"/>
        <w:numPr>
          <w:ilvl w:val="4"/>
          <w:numId w:val="5"/>
        </w:numPr>
      </w:pPr>
      <w:bookmarkStart w:id="78" w:name="_Toc19996598"/>
      <w:r w:rsidRPr="00C91ECD">
        <w:t>BUSINESS RULES</w:t>
      </w:r>
      <w:bookmarkEnd w:id="78"/>
    </w:p>
    <w:p w14:paraId="09062FD2" w14:textId="77777777" w:rsidR="002E5713" w:rsidRPr="00C91ECD" w:rsidRDefault="002E5713" w:rsidP="00550BDF">
      <w:pPr>
        <w:pStyle w:val="CCHHeading2Text"/>
        <w:numPr>
          <w:ilvl w:val="0"/>
          <w:numId w:val="27"/>
        </w:numPr>
      </w:pPr>
      <w:r w:rsidRPr="00C91ECD">
        <w:t>Division can be deleted by Contact</w:t>
      </w:r>
      <w:r w:rsidR="00CA06A8" w:rsidRPr="00C91ECD">
        <w:t>s (primary/secondary)</w:t>
      </w:r>
      <w:r w:rsidRPr="00C91ECD">
        <w:t>.</w:t>
      </w:r>
    </w:p>
    <w:p w14:paraId="00FC6464" w14:textId="77777777" w:rsidR="002E5713" w:rsidRPr="00C91ECD" w:rsidRDefault="002E5713" w:rsidP="00550BDF">
      <w:pPr>
        <w:pStyle w:val="CCHHeading2Text"/>
        <w:numPr>
          <w:ilvl w:val="0"/>
          <w:numId w:val="27"/>
        </w:numPr>
      </w:pPr>
      <w:r w:rsidRPr="00C91ECD">
        <w:t>Division should not have any active</w:t>
      </w:r>
      <w:r w:rsidR="00D021E0" w:rsidRPr="00C91ECD">
        <w:t>/expired</w:t>
      </w:r>
      <w:r w:rsidRPr="00C91ECD">
        <w:t xml:space="preserve"> permit.</w:t>
      </w:r>
    </w:p>
    <w:p w14:paraId="44573A0D" w14:textId="77777777" w:rsidR="002E5713" w:rsidRPr="00C91ECD" w:rsidRDefault="002E5713" w:rsidP="00550BDF">
      <w:pPr>
        <w:pStyle w:val="CCHHeading2Text"/>
        <w:numPr>
          <w:ilvl w:val="0"/>
          <w:numId w:val="27"/>
        </w:numPr>
      </w:pPr>
      <w:r w:rsidRPr="00C91ECD">
        <w:t>Division should not have any application (saved/submitted/approved).</w:t>
      </w:r>
    </w:p>
    <w:p w14:paraId="7561D887" w14:textId="77777777" w:rsidR="002E5713" w:rsidRPr="00C91ECD" w:rsidRDefault="002E5713" w:rsidP="00A10327">
      <w:pPr>
        <w:pStyle w:val="CCHHeadingFour"/>
        <w:numPr>
          <w:ilvl w:val="4"/>
          <w:numId w:val="5"/>
        </w:numPr>
      </w:pPr>
      <w:bookmarkStart w:id="79" w:name="_Toc19996599"/>
      <w:r w:rsidRPr="00C91ECD">
        <w:t>POST CONDITIONS</w:t>
      </w:r>
      <w:bookmarkEnd w:id="79"/>
    </w:p>
    <w:p w14:paraId="56B9C56D" w14:textId="77777777" w:rsidR="00B240CF" w:rsidRPr="00C91ECD" w:rsidRDefault="002E5713" w:rsidP="008E0AF0">
      <w:pPr>
        <w:pStyle w:val="CCHHeading1Bullet"/>
        <w:numPr>
          <w:ilvl w:val="0"/>
          <w:numId w:val="0"/>
        </w:numPr>
        <w:ind w:left="1440"/>
      </w:pPr>
      <w:r w:rsidRPr="00C91ECD">
        <w:t>System will delete the division and all associated information.</w:t>
      </w:r>
    </w:p>
    <w:p w14:paraId="45290225" w14:textId="77777777" w:rsidR="00B240CF" w:rsidRPr="00C91ECD" w:rsidRDefault="00B240CF" w:rsidP="00B240CF">
      <w:pPr>
        <w:pStyle w:val="CCHHeadingThree"/>
      </w:pPr>
      <w:bookmarkStart w:id="80" w:name="_Toc19996600"/>
      <w:r w:rsidRPr="00C91ECD">
        <w:t>PERMISSIONS</w:t>
      </w:r>
      <w:bookmarkEnd w:id="80"/>
    </w:p>
    <w:p w14:paraId="1739D577" w14:textId="77777777" w:rsidR="00B240CF" w:rsidRPr="00C91ECD" w:rsidRDefault="00B240CF" w:rsidP="008E0AF0">
      <w:pPr>
        <w:pStyle w:val="CCHHeading2Text"/>
        <w:ind w:left="720"/>
      </w:pPr>
      <w:r w:rsidRPr="00C91ECD">
        <w:lastRenderedPageBreak/>
        <w:t>Below are the security permissions for each type of actor.</w:t>
      </w:r>
    </w:p>
    <w:p w14:paraId="6A76E6BF" w14:textId="77777777" w:rsidR="00B240CF" w:rsidRPr="00C91ECD" w:rsidRDefault="00B240CF" w:rsidP="008E0AF0">
      <w:pPr>
        <w:pStyle w:val="CCHHeading2Text"/>
        <w:ind w:left="720"/>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3230"/>
        <w:gridCol w:w="3661"/>
        <w:gridCol w:w="2705"/>
      </w:tblGrid>
      <w:tr w:rsidR="00B240CF" w:rsidRPr="00C91ECD" w14:paraId="3EF6D5AA" w14:textId="77777777" w:rsidTr="00BB5A22">
        <w:trPr>
          <w:trHeight w:val="253"/>
          <w:tblHeader/>
        </w:trPr>
        <w:tc>
          <w:tcPr>
            <w:tcW w:w="323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7B24817F" w14:textId="77777777" w:rsidR="00B240CF" w:rsidRPr="00C91ECD" w:rsidRDefault="00B240CF" w:rsidP="0072095F">
            <w:pPr>
              <w:spacing w:line="276" w:lineRule="auto"/>
              <w:jc w:val="center"/>
              <w:rPr>
                <w:b/>
                <w:bCs/>
              </w:rPr>
            </w:pPr>
            <w:r w:rsidRPr="00C91ECD">
              <w:rPr>
                <w:b/>
                <w:bCs/>
              </w:rPr>
              <w:t>Screen Navigation</w:t>
            </w:r>
          </w:p>
        </w:tc>
        <w:tc>
          <w:tcPr>
            <w:tcW w:w="366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5ABE0764" w14:textId="77777777" w:rsidR="00B240CF" w:rsidRPr="00C91ECD" w:rsidRDefault="00B240CF" w:rsidP="0072095F">
            <w:pPr>
              <w:spacing w:line="276" w:lineRule="auto"/>
              <w:jc w:val="center"/>
              <w:rPr>
                <w:b/>
                <w:bCs/>
              </w:rPr>
            </w:pPr>
            <w:r w:rsidRPr="00C91ECD">
              <w:rPr>
                <w:b/>
                <w:bCs/>
              </w:rPr>
              <w:t>Content Type</w:t>
            </w:r>
          </w:p>
        </w:tc>
        <w:tc>
          <w:tcPr>
            <w:tcW w:w="270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C5E8A2A" w14:textId="77777777" w:rsidR="00B240CF" w:rsidRPr="00C91ECD" w:rsidRDefault="009D7388" w:rsidP="0072095F">
            <w:pPr>
              <w:spacing w:line="276" w:lineRule="auto"/>
              <w:jc w:val="center"/>
              <w:rPr>
                <w:b/>
                <w:bCs/>
              </w:rPr>
            </w:pPr>
            <w:r w:rsidRPr="00C91ECD">
              <w:rPr>
                <w:b/>
                <w:bCs/>
              </w:rPr>
              <w:t>Agency Contact</w:t>
            </w:r>
          </w:p>
        </w:tc>
      </w:tr>
      <w:tr w:rsidR="00B240CF" w:rsidRPr="00C91ECD" w14:paraId="51307B39" w14:textId="77777777" w:rsidTr="009D7388">
        <w:trPr>
          <w:trHeight w:val="199"/>
        </w:trPr>
        <w:tc>
          <w:tcPr>
            <w:tcW w:w="323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1B2FF469" w14:textId="77777777" w:rsidR="00B240CF" w:rsidRPr="00C91ECD" w:rsidRDefault="009D7388" w:rsidP="0072095F">
            <w:pPr>
              <w:spacing w:line="276" w:lineRule="auto"/>
            </w:pPr>
            <w:r w:rsidRPr="00C91ECD">
              <w:t>Add</w:t>
            </w:r>
            <w:r w:rsidR="00022029">
              <w:t>/Delete</w:t>
            </w:r>
            <w:r w:rsidRPr="00C91ECD">
              <w:t xml:space="preserve"> </w:t>
            </w:r>
            <w:r w:rsidR="008B203F" w:rsidRPr="00C91ECD">
              <w:t>Division</w:t>
            </w:r>
          </w:p>
        </w:tc>
        <w:tc>
          <w:tcPr>
            <w:tcW w:w="3661"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531D41FC" w14:textId="77777777" w:rsidR="00B240CF" w:rsidRPr="00C91ECD" w:rsidRDefault="00B240CF" w:rsidP="0072095F">
            <w:pPr>
              <w:spacing w:line="276" w:lineRule="auto"/>
              <w:jc w:val="center"/>
            </w:pPr>
            <w:r w:rsidRPr="00C91ECD">
              <w:t>Page</w:t>
            </w:r>
          </w:p>
        </w:tc>
        <w:tc>
          <w:tcPr>
            <w:tcW w:w="2705" w:type="dxa"/>
            <w:tcBorders>
              <w:top w:val="nil"/>
              <w:left w:val="nil"/>
              <w:bottom w:val="single" w:sz="4" w:space="0" w:color="auto"/>
              <w:right w:val="single" w:sz="8" w:space="0" w:color="auto"/>
            </w:tcBorders>
            <w:tcMar>
              <w:top w:w="0" w:type="dxa"/>
              <w:left w:w="108" w:type="dxa"/>
              <w:bottom w:w="0" w:type="dxa"/>
              <w:right w:w="108" w:type="dxa"/>
            </w:tcMar>
            <w:hideMark/>
          </w:tcPr>
          <w:p w14:paraId="2FA6AF2C" w14:textId="77777777" w:rsidR="00B240CF" w:rsidRPr="00C91ECD" w:rsidRDefault="00B240CF" w:rsidP="0072095F">
            <w:pPr>
              <w:spacing w:line="276" w:lineRule="auto"/>
              <w:jc w:val="center"/>
            </w:pPr>
            <w:r w:rsidRPr="00C91ECD">
              <w:t>R, C, U</w:t>
            </w:r>
          </w:p>
        </w:tc>
      </w:tr>
      <w:tr w:rsidR="009D7388" w:rsidRPr="00C91ECD" w14:paraId="5E44A457" w14:textId="77777777" w:rsidTr="009D7388">
        <w:trPr>
          <w:trHeight w:val="199"/>
        </w:trPr>
        <w:tc>
          <w:tcPr>
            <w:tcW w:w="32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EB610B" w14:textId="77777777" w:rsidR="009D7388" w:rsidRPr="00C91ECD" w:rsidRDefault="009D7388" w:rsidP="0072095F">
            <w:pPr>
              <w:spacing w:line="276" w:lineRule="auto"/>
            </w:pPr>
            <w:r w:rsidRPr="00C91ECD">
              <w:t>Add</w:t>
            </w:r>
            <w:r w:rsidR="00022029">
              <w:t>/Remove</w:t>
            </w:r>
            <w:r w:rsidRPr="00C91ECD">
              <w:t xml:space="preserve"> Approver</w:t>
            </w:r>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637A20" w14:textId="77777777" w:rsidR="009D7388" w:rsidRPr="00C91ECD" w:rsidRDefault="009D7388" w:rsidP="0072095F">
            <w:pPr>
              <w:spacing w:line="276" w:lineRule="auto"/>
              <w:jc w:val="center"/>
            </w:pPr>
            <w:r w:rsidRPr="00C91ECD">
              <w:t>Page</w:t>
            </w:r>
          </w:p>
        </w:tc>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B4D3F7" w14:textId="77777777" w:rsidR="009D7388" w:rsidRPr="00C91ECD" w:rsidRDefault="009D7388" w:rsidP="0072095F">
            <w:pPr>
              <w:spacing w:line="276" w:lineRule="auto"/>
              <w:jc w:val="center"/>
            </w:pPr>
            <w:r w:rsidRPr="00C91ECD">
              <w:t>R, C, U</w:t>
            </w:r>
          </w:p>
        </w:tc>
      </w:tr>
      <w:tr w:rsidR="009D7388" w:rsidRPr="00C91ECD" w14:paraId="0D572133" w14:textId="77777777" w:rsidTr="009D7388">
        <w:trPr>
          <w:trHeight w:val="199"/>
        </w:trPr>
        <w:tc>
          <w:tcPr>
            <w:tcW w:w="32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7B0BD3" w14:textId="77777777" w:rsidR="009D7388" w:rsidRPr="00C91ECD" w:rsidRDefault="009D7388" w:rsidP="0072095F">
            <w:pPr>
              <w:spacing w:line="276" w:lineRule="auto"/>
            </w:pPr>
            <w:r w:rsidRPr="00C91ECD">
              <w:t>Add</w:t>
            </w:r>
            <w:r w:rsidR="00022029">
              <w:t>/Remove</w:t>
            </w:r>
            <w:r w:rsidRPr="00C91ECD">
              <w:t xml:space="preserve"> Liaison</w:t>
            </w:r>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1862A1" w14:textId="77777777" w:rsidR="009D7388" w:rsidRPr="00C91ECD" w:rsidRDefault="009D7388" w:rsidP="0072095F">
            <w:pPr>
              <w:spacing w:line="276" w:lineRule="auto"/>
              <w:jc w:val="center"/>
            </w:pPr>
            <w:r w:rsidRPr="00C91ECD">
              <w:t>Page</w:t>
            </w:r>
          </w:p>
        </w:tc>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42BA4D" w14:textId="77777777" w:rsidR="009D7388" w:rsidRPr="00C91ECD" w:rsidRDefault="009D7388" w:rsidP="0072095F">
            <w:pPr>
              <w:spacing w:line="276" w:lineRule="auto"/>
              <w:jc w:val="center"/>
            </w:pPr>
            <w:r w:rsidRPr="00C91ECD">
              <w:t>R, C, U</w:t>
            </w:r>
          </w:p>
        </w:tc>
      </w:tr>
    </w:tbl>
    <w:p w14:paraId="6A822BF6" w14:textId="77777777" w:rsidR="00B240CF" w:rsidRPr="00C91ECD" w:rsidRDefault="00B240CF" w:rsidP="00B240CF">
      <w:pPr>
        <w:pStyle w:val="CCHHeadingThree"/>
      </w:pPr>
      <w:bookmarkStart w:id="81" w:name="_Toc19996601"/>
      <w:r w:rsidRPr="00C91ECD">
        <w:t>UI FIELD DESCRIPTIONS AND WIREFRAMES</w:t>
      </w:r>
      <w:bookmarkEnd w:id="81"/>
    </w:p>
    <w:p w14:paraId="6B7CDF3A" w14:textId="77777777" w:rsidR="009D7388" w:rsidRPr="00C91ECD" w:rsidRDefault="009D7388" w:rsidP="008E0AF0">
      <w:pPr>
        <w:pStyle w:val="CCHHeading2Text"/>
        <w:ind w:left="720"/>
      </w:pPr>
      <w:r w:rsidRPr="00C91ECD">
        <w:t>Wireframes – WIP</w:t>
      </w:r>
    </w:p>
    <w:p w14:paraId="303458DD" w14:textId="77777777" w:rsidR="00A10327" w:rsidRPr="00C91ECD" w:rsidRDefault="009D7388" w:rsidP="00BB5A22">
      <w:pPr>
        <w:ind w:left="720"/>
      </w:pPr>
      <w:r w:rsidRPr="00C91ECD">
        <w:t xml:space="preserve">UI Fields – </w:t>
      </w:r>
      <w:r w:rsidR="00A10327" w:rsidRPr="00C91ECD">
        <w:t xml:space="preserve">Please refer to </w:t>
      </w:r>
      <w:hyperlink w:anchor="DataDictionary" w:history="1">
        <w:r w:rsidR="00A10327" w:rsidRPr="00C91ECD">
          <w:rPr>
            <w:rStyle w:val="Hyperlink"/>
          </w:rPr>
          <w:t xml:space="preserve">Appendix </w:t>
        </w:r>
        <w:proofErr w:type="gramStart"/>
        <w:r w:rsidR="00A10327" w:rsidRPr="00C91ECD">
          <w:rPr>
            <w:rStyle w:val="Hyperlink"/>
          </w:rPr>
          <w:t>A</w:t>
        </w:r>
        <w:proofErr w:type="gramEnd"/>
        <w:r w:rsidR="00A10327" w:rsidRPr="00C91ECD">
          <w:rPr>
            <w:rStyle w:val="Hyperlink"/>
          </w:rPr>
          <w:t xml:space="preserve"> - Data Dictionary</w:t>
        </w:r>
      </w:hyperlink>
      <w:r w:rsidR="00A10327" w:rsidRPr="00C91ECD">
        <w:t xml:space="preserve"> (Tab: Account-Agency)</w:t>
      </w:r>
    </w:p>
    <w:p w14:paraId="6FC1FB2F" w14:textId="77777777" w:rsidR="00B37D58" w:rsidRPr="00C91ECD" w:rsidRDefault="00A225F1" w:rsidP="00B37D58">
      <w:pPr>
        <w:pStyle w:val="CCHHeadingTwo"/>
      </w:pPr>
      <w:bookmarkStart w:id="82" w:name="_Toc19996602"/>
      <w:r w:rsidRPr="00C91ECD">
        <w:t>UC</w:t>
      </w:r>
      <w:r w:rsidR="00AB38B8" w:rsidRPr="00C91ECD">
        <w:t>6</w:t>
      </w:r>
      <w:r w:rsidR="00B37D58" w:rsidRPr="00C91ECD">
        <w:t xml:space="preserve">: </w:t>
      </w:r>
      <w:bookmarkStart w:id="83" w:name="UC6"/>
      <w:r w:rsidR="000D01DC" w:rsidRPr="00C91ECD">
        <w:rPr>
          <w:caps w:val="0"/>
        </w:rPr>
        <w:t xml:space="preserve">ACCOUNT CREATION </w:t>
      </w:r>
      <w:r w:rsidR="000209DD" w:rsidRPr="00C91ECD">
        <w:rPr>
          <w:caps w:val="0"/>
        </w:rPr>
        <w:t>-</w:t>
      </w:r>
      <w:r w:rsidR="000D01DC" w:rsidRPr="00C91ECD">
        <w:rPr>
          <w:caps w:val="0"/>
        </w:rPr>
        <w:t xml:space="preserve"> EXTERNAL ORGANIZATION</w:t>
      </w:r>
      <w:bookmarkEnd w:id="82"/>
      <w:bookmarkEnd w:id="83"/>
    </w:p>
    <w:p w14:paraId="0A6C6287" w14:textId="77777777" w:rsidR="00B37D58" w:rsidRPr="00C91ECD" w:rsidRDefault="00B37D58" w:rsidP="00B37D58">
      <w:pPr>
        <w:pStyle w:val="CCHHeadingThree"/>
      </w:pPr>
      <w:bookmarkStart w:id="84" w:name="_Toc19996603"/>
      <w:r w:rsidRPr="00C91ECD">
        <w:t>DESCRIPTION</w:t>
      </w:r>
      <w:bookmarkEnd w:id="84"/>
    </w:p>
    <w:p w14:paraId="040E7E6C" w14:textId="77777777" w:rsidR="00B37D58" w:rsidRPr="00C91ECD" w:rsidRDefault="00B37D58" w:rsidP="008E0AF0">
      <w:pPr>
        <w:pStyle w:val="CCHHeading2Text"/>
        <w:ind w:left="720"/>
      </w:pPr>
      <w:r w:rsidRPr="00C91ECD">
        <w:t xml:space="preserve">This use case describes the process of </w:t>
      </w:r>
      <w:r w:rsidR="001B46C2" w:rsidRPr="00C91ECD">
        <w:t>creating account by an external organization.</w:t>
      </w:r>
    </w:p>
    <w:p w14:paraId="7AE2884B" w14:textId="77777777" w:rsidR="00B37D58" w:rsidRPr="00C91ECD" w:rsidRDefault="00B37D58" w:rsidP="00B37D58">
      <w:pPr>
        <w:pStyle w:val="CCHHeadingThree"/>
      </w:pPr>
      <w:bookmarkStart w:id="85" w:name="_Toc19996604"/>
      <w:r w:rsidRPr="00C91ECD">
        <w:t>ACTORS</w:t>
      </w:r>
      <w:bookmarkEnd w:id="85"/>
    </w:p>
    <w:p w14:paraId="047A872F" w14:textId="77777777" w:rsidR="00B37D58" w:rsidRPr="00C91ECD" w:rsidRDefault="00F25C1A" w:rsidP="00F25C1A">
      <w:pPr>
        <w:pStyle w:val="CCHHeading1Bullet"/>
      </w:pPr>
      <w:r w:rsidRPr="00C91ECD">
        <w:t>An employee of an external organization</w:t>
      </w:r>
      <w:r w:rsidR="002E5713" w:rsidRPr="00C91ECD">
        <w:t xml:space="preserve"> - User</w:t>
      </w:r>
    </w:p>
    <w:p w14:paraId="7AADBA1D" w14:textId="77777777" w:rsidR="00B37D58" w:rsidRPr="00C91ECD" w:rsidRDefault="00250CD5" w:rsidP="009D7388">
      <w:pPr>
        <w:pStyle w:val="CCHHeading1Bullet"/>
      </w:pPr>
      <w:r w:rsidRPr="00C91ECD">
        <w:t>DOT supervisor</w:t>
      </w:r>
    </w:p>
    <w:p w14:paraId="7CEBE926" w14:textId="77777777" w:rsidR="002E5713" w:rsidRPr="00C91ECD" w:rsidRDefault="002E5713" w:rsidP="009D7388">
      <w:pPr>
        <w:pStyle w:val="CCHHeading1Bullet"/>
      </w:pPr>
      <w:r w:rsidRPr="00C91ECD">
        <w:t>APA - System</w:t>
      </w:r>
    </w:p>
    <w:p w14:paraId="5DF70336" w14:textId="77777777" w:rsidR="00B37D58" w:rsidRPr="00C91ECD" w:rsidRDefault="00B37D58" w:rsidP="00B37D58">
      <w:pPr>
        <w:pStyle w:val="CCHHeadingThree"/>
      </w:pPr>
      <w:bookmarkStart w:id="86" w:name="_Toc19996605"/>
      <w:r w:rsidRPr="00C91ECD">
        <w:t>PRECONDITIONS</w:t>
      </w:r>
      <w:bookmarkEnd w:id="86"/>
    </w:p>
    <w:p w14:paraId="4CE44341" w14:textId="77777777" w:rsidR="009D7388" w:rsidRPr="00C91ECD" w:rsidRDefault="009D7388" w:rsidP="00406671">
      <w:pPr>
        <w:pStyle w:val="CCHHeading1Bullet"/>
      </w:pPr>
      <w:r w:rsidRPr="00C91ECD">
        <w:t>User have APA URL.</w:t>
      </w:r>
    </w:p>
    <w:p w14:paraId="63619BC9" w14:textId="77777777" w:rsidR="00B37D58" w:rsidRPr="00C91ECD" w:rsidRDefault="009D7388" w:rsidP="00406671">
      <w:pPr>
        <w:pStyle w:val="CCHHeading1Bullet"/>
      </w:pPr>
      <w:r w:rsidRPr="00C91ECD">
        <w:t>User</w:t>
      </w:r>
      <w:r w:rsidR="00B37D58" w:rsidRPr="00C91ECD">
        <w:t xml:space="preserve"> has the </w:t>
      </w:r>
      <w:r w:rsidR="00406671" w:rsidRPr="00C91ECD">
        <w:t xml:space="preserve">list of documents required to </w:t>
      </w:r>
      <w:r w:rsidRPr="00C91ECD">
        <w:t>create an organization.</w:t>
      </w:r>
      <w:r w:rsidR="008E0AF0" w:rsidRPr="00C91ECD">
        <w:t xml:space="preserve"> Please refer to </w:t>
      </w:r>
      <w:hyperlink w:anchor="DataDictionary" w:history="1">
        <w:r w:rsidR="008E0AF0" w:rsidRPr="00C91ECD">
          <w:rPr>
            <w:rStyle w:val="Hyperlink"/>
          </w:rPr>
          <w:t>Appendix A - Data Dictionary</w:t>
        </w:r>
      </w:hyperlink>
      <w:r w:rsidR="008E0AF0" w:rsidRPr="00C91ECD">
        <w:t xml:space="preserve"> (Tab: Documents)</w:t>
      </w:r>
    </w:p>
    <w:p w14:paraId="235320A4" w14:textId="77777777" w:rsidR="00B37D58" w:rsidRPr="00C91ECD" w:rsidRDefault="00B37D58" w:rsidP="00B37D58">
      <w:pPr>
        <w:pStyle w:val="CCHHeadingThree"/>
      </w:pPr>
      <w:bookmarkStart w:id="87" w:name="_Toc19996606"/>
      <w:bookmarkStart w:id="88" w:name="UC264"/>
      <w:r w:rsidRPr="00C91ECD">
        <w:t>MAIN APPLICATION FLOW</w:t>
      </w:r>
      <w:bookmarkEnd w:id="87"/>
    </w:p>
    <w:bookmarkEnd w:id="88"/>
    <w:p w14:paraId="7927A4A4" w14:textId="77777777" w:rsidR="00CE7F41" w:rsidRPr="00C91ECD" w:rsidRDefault="0062677E" w:rsidP="00420ECD">
      <w:pPr>
        <w:pStyle w:val="ListParagraph"/>
        <w:numPr>
          <w:ilvl w:val="0"/>
          <w:numId w:val="12"/>
        </w:numPr>
      </w:pPr>
      <w:r w:rsidRPr="00C91ECD">
        <w:t>User</w:t>
      </w:r>
      <w:r w:rsidR="00CE7F41" w:rsidRPr="00C91ECD">
        <w:t xml:space="preserve"> organization launches the APA portal.</w:t>
      </w:r>
    </w:p>
    <w:p w14:paraId="7F1EF2A9" w14:textId="77777777" w:rsidR="006D4D8B" w:rsidRPr="00C91ECD" w:rsidRDefault="006D4D8B" w:rsidP="00420ECD">
      <w:pPr>
        <w:pStyle w:val="ListParagraph"/>
        <w:numPr>
          <w:ilvl w:val="0"/>
          <w:numId w:val="12"/>
        </w:numPr>
      </w:pPr>
      <w:r w:rsidRPr="00C91ECD">
        <w:t>User clicks on ‘Register Agency/External Organization’ button.</w:t>
      </w:r>
    </w:p>
    <w:p w14:paraId="0487BDFC" w14:textId="77777777" w:rsidR="006D4D8B" w:rsidRPr="00C91ECD" w:rsidRDefault="006D4D8B" w:rsidP="00420ECD">
      <w:pPr>
        <w:pStyle w:val="ListParagraph"/>
        <w:numPr>
          <w:ilvl w:val="0"/>
          <w:numId w:val="12"/>
        </w:numPr>
      </w:pPr>
      <w:r w:rsidRPr="00C91ECD">
        <w:t>User will select private organization.</w:t>
      </w:r>
    </w:p>
    <w:p w14:paraId="75E352C6" w14:textId="77777777" w:rsidR="006D4D8B" w:rsidRPr="00C91ECD" w:rsidRDefault="006D4D8B" w:rsidP="00420ECD">
      <w:pPr>
        <w:pStyle w:val="ListParagraph"/>
        <w:numPr>
          <w:ilvl w:val="0"/>
          <w:numId w:val="12"/>
        </w:numPr>
      </w:pPr>
      <w:r w:rsidRPr="00C91ECD">
        <w:t>User provides required</w:t>
      </w:r>
      <w:r w:rsidR="0062677E" w:rsidRPr="00C91ECD">
        <w:t xml:space="preserve"> organization</w:t>
      </w:r>
      <w:r w:rsidRPr="00C91ECD">
        <w:t xml:space="preserve"> information</w:t>
      </w:r>
      <w:r w:rsidR="0062677E" w:rsidRPr="00C91ECD">
        <w:t>.</w:t>
      </w:r>
      <w:r w:rsidRPr="00C91ECD">
        <w:t xml:space="preserve"> </w:t>
      </w:r>
    </w:p>
    <w:p w14:paraId="37F7ADF8" w14:textId="77777777" w:rsidR="00254ED2" w:rsidRPr="00C91ECD" w:rsidRDefault="00254ED2" w:rsidP="00420ECD">
      <w:pPr>
        <w:pStyle w:val="CCHHeading2Text"/>
        <w:numPr>
          <w:ilvl w:val="0"/>
          <w:numId w:val="12"/>
        </w:numPr>
      </w:pPr>
      <w:r w:rsidRPr="00C91ECD">
        <w:t xml:space="preserve">User will add primary contact details – First Name, Last Name, email ID, </w:t>
      </w:r>
      <w:proofErr w:type="gramStart"/>
      <w:r w:rsidRPr="00C91ECD">
        <w:t>Contact</w:t>
      </w:r>
      <w:proofErr w:type="gramEnd"/>
      <w:r w:rsidRPr="00C91ECD">
        <w:t xml:space="preserve"> number</w:t>
      </w:r>
      <w:r w:rsidR="00A10327" w:rsidRPr="00C91ECD">
        <w:t>.</w:t>
      </w:r>
      <w:r w:rsidRPr="00C91ECD">
        <w:t xml:space="preserve"> </w:t>
      </w:r>
    </w:p>
    <w:p w14:paraId="2833C536" w14:textId="77777777" w:rsidR="00254ED2" w:rsidRPr="00C91ECD" w:rsidRDefault="00254ED2" w:rsidP="00420ECD">
      <w:pPr>
        <w:pStyle w:val="CCHHeading2Text"/>
        <w:numPr>
          <w:ilvl w:val="0"/>
          <w:numId w:val="12"/>
        </w:numPr>
      </w:pPr>
      <w:r w:rsidRPr="00C91ECD">
        <w:t>User will select type of permit organization is interested in.</w:t>
      </w:r>
    </w:p>
    <w:p w14:paraId="60E44969" w14:textId="77777777" w:rsidR="00416F72" w:rsidRPr="00C91ECD" w:rsidRDefault="00416F72" w:rsidP="00416F72">
      <w:pPr>
        <w:pStyle w:val="CCHHeading2Text"/>
        <w:numPr>
          <w:ilvl w:val="1"/>
          <w:numId w:val="12"/>
        </w:numPr>
      </w:pPr>
      <w:r w:rsidRPr="00C91ECD">
        <w:t>NY State Disability Permit</w:t>
      </w:r>
    </w:p>
    <w:p w14:paraId="11BFD16D" w14:textId="77777777" w:rsidR="00416F72" w:rsidRPr="00C91ECD" w:rsidRDefault="00416F72" w:rsidP="00416F72">
      <w:pPr>
        <w:pStyle w:val="CCHHeading2Text"/>
        <w:numPr>
          <w:ilvl w:val="1"/>
          <w:numId w:val="12"/>
        </w:numPr>
      </w:pPr>
      <w:r w:rsidRPr="00C91ECD">
        <w:t>Annual On-Street</w:t>
      </w:r>
    </w:p>
    <w:p w14:paraId="3B611D5A" w14:textId="77777777" w:rsidR="00416F72" w:rsidRPr="00C91ECD" w:rsidRDefault="00416F72" w:rsidP="00416F72">
      <w:pPr>
        <w:pStyle w:val="CCHHeading2Text"/>
        <w:numPr>
          <w:ilvl w:val="1"/>
          <w:numId w:val="12"/>
        </w:numPr>
      </w:pPr>
      <w:r w:rsidRPr="00C91ECD">
        <w:lastRenderedPageBreak/>
        <w:t>Clergy</w:t>
      </w:r>
    </w:p>
    <w:p w14:paraId="77AE485E" w14:textId="77777777" w:rsidR="00416F72" w:rsidRPr="00C91ECD" w:rsidRDefault="00416F72" w:rsidP="00416F72">
      <w:pPr>
        <w:pStyle w:val="CCHHeading2Text"/>
        <w:numPr>
          <w:ilvl w:val="1"/>
          <w:numId w:val="12"/>
        </w:numPr>
      </w:pPr>
      <w:r w:rsidRPr="00C91ECD">
        <w:t>Express Lane</w:t>
      </w:r>
    </w:p>
    <w:p w14:paraId="71DB8FFC" w14:textId="77777777" w:rsidR="00416F72" w:rsidRPr="00C91ECD" w:rsidRDefault="00416F72" w:rsidP="00416F72">
      <w:pPr>
        <w:pStyle w:val="CCHHeading2Text"/>
        <w:numPr>
          <w:ilvl w:val="1"/>
          <w:numId w:val="12"/>
        </w:numPr>
      </w:pPr>
      <w:r w:rsidRPr="00C91ECD">
        <w:t>Highway Travel</w:t>
      </w:r>
    </w:p>
    <w:p w14:paraId="045AE8C0" w14:textId="77777777" w:rsidR="00416F72" w:rsidRPr="00C91ECD" w:rsidRDefault="00416F72" w:rsidP="00416F72">
      <w:pPr>
        <w:pStyle w:val="CCHHeading2Text"/>
        <w:numPr>
          <w:ilvl w:val="1"/>
          <w:numId w:val="12"/>
        </w:numPr>
      </w:pPr>
      <w:r w:rsidRPr="00C91ECD">
        <w:t>9/11 Bus Parking</w:t>
      </w:r>
    </w:p>
    <w:p w14:paraId="7AF71B9E" w14:textId="77777777" w:rsidR="00416F72" w:rsidRPr="00C91ECD" w:rsidRDefault="00416F72" w:rsidP="00416F72">
      <w:pPr>
        <w:pStyle w:val="CCHHeading2Text"/>
        <w:numPr>
          <w:ilvl w:val="1"/>
          <w:numId w:val="12"/>
        </w:numPr>
      </w:pPr>
      <w:r w:rsidRPr="00C91ECD">
        <w:t>Single Use on Street</w:t>
      </w:r>
    </w:p>
    <w:p w14:paraId="309CF31D" w14:textId="77777777" w:rsidR="00416F72" w:rsidRPr="00C91ECD" w:rsidRDefault="00416F72" w:rsidP="00416F72">
      <w:pPr>
        <w:pStyle w:val="CCHHeading2Text"/>
        <w:numPr>
          <w:ilvl w:val="1"/>
          <w:numId w:val="12"/>
        </w:numPr>
      </w:pPr>
      <w:r w:rsidRPr="00C91ECD">
        <w:t>Street Travel</w:t>
      </w:r>
    </w:p>
    <w:p w14:paraId="2B20E698" w14:textId="77777777" w:rsidR="00254ED2" w:rsidRPr="00C91ECD" w:rsidRDefault="00254ED2" w:rsidP="00A4672E">
      <w:pPr>
        <w:pStyle w:val="ListParagraph"/>
        <w:numPr>
          <w:ilvl w:val="0"/>
          <w:numId w:val="12"/>
        </w:numPr>
      </w:pPr>
      <w:r w:rsidRPr="00C91ECD">
        <w:t>User will upload the required documents.</w:t>
      </w:r>
      <w:r w:rsidR="00A10327" w:rsidRPr="00C91ECD">
        <w:t xml:space="preserve"> Please refer to</w:t>
      </w:r>
      <w:r w:rsidR="00A4672E" w:rsidRPr="00C91ECD">
        <w:t xml:space="preserve"> Appendix </w:t>
      </w:r>
      <w:proofErr w:type="gramStart"/>
      <w:r w:rsidR="00A4672E" w:rsidRPr="00C91ECD">
        <w:t>A</w:t>
      </w:r>
      <w:proofErr w:type="gramEnd"/>
      <w:r w:rsidR="00A4672E" w:rsidRPr="00C91ECD">
        <w:t xml:space="preserve"> - Data Dictionary (Tab: Documents).</w:t>
      </w:r>
    </w:p>
    <w:p w14:paraId="6D7E6C74" w14:textId="77777777" w:rsidR="00254ED2" w:rsidRPr="00C91ECD" w:rsidRDefault="00254ED2" w:rsidP="00420ECD">
      <w:pPr>
        <w:pStyle w:val="CCHHeading2Text"/>
        <w:numPr>
          <w:ilvl w:val="0"/>
          <w:numId w:val="12"/>
        </w:numPr>
      </w:pPr>
      <w:r w:rsidRPr="00C91ECD">
        <w:t>User will submit information.</w:t>
      </w:r>
    </w:p>
    <w:p w14:paraId="62ECCF91" w14:textId="77777777" w:rsidR="00B37D58" w:rsidRPr="00C91ECD" w:rsidRDefault="00B37D58" w:rsidP="00420ECD">
      <w:pPr>
        <w:pStyle w:val="CCHHeading2Text"/>
        <w:numPr>
          <w:ilvl w:val="0"/>
          <w:numId w:val="12"/>
        </w:numPr>
      </w:pPr>
      <w:r w:rsidRPr="00C91ECD">
        <w:t>The flow ends.</w:t>
      </w:r>
    </w:p>
    <w:p w14:paraId="3B877807" w14:textId="77777777" w:rsidR="00B37D58" w:rsidRPr="00C91ECD" w:rsidRDefault="00B37D58" w:rsidP="00B37D58">
      <w:pPr>
        <w:pStyle w:val="CCHHeadingThree"/>
      </w:pPr>
      <w:bookmarkStart w:id="89" w:name="_Toc19996607"/>
      <w:bookmarkStart w:id="90" w:name="UC265"/>
      <w:r w:rsidRPr="00C91ECD">
        <w:t>BUSINESS RULES</w:t>
      </w:r>
      <w:bookmarkEnd w:id="89"/>
    </w:p>
    <w:bookmarkEnd w:id="90"/>
    <w:p w14:paraId="2C813FE8" w14:textId="77777777" w:rsidR="00BB2E79" w:rsidRPr="00C91ECD" w:rsidRDefault="002112A4" w:rsidP="00550BDF">
      <w:pPr>
        <w:pStyle w:val="CCHHeading2Text"/>
        <w:numPr>
          <w:ilvl w:val="0"/>
          <w:numId w:val="24"/>
        </w:numPr>
      </w:pPr>
      <w:r w:rsidRPr="00C91ECD">
        <w:t>Organizations</w:t>
      </w:r>
      <w:r w:rsidR="00BB2E79" w:rsidRPr="00C91ECD">
        <w:t xml:space="preserve"> </w:t>
      </w:r>
      <w:r w:rsidRPr="00C91ECD">
        <w:t>can</w:t>
      </w:r>
      <w:r w:rsidR="00BB2E79" w:rsidRPr="00C91ECD">
        <w:t xml:space="preserve"> have </w:t>
      </w:r>
      <w:r w:rsidRPr="00C91ECD">
        <w:t xml:space="preserve">only </w:t>
      </w:r>
      <w:r w:rsidR="00BB2E79" w:rsidRPr="00C91ECD">
        <w:t>one account in APA i.e. every organization account will be unique.</w:t>
      </w:r>
      <w:r w:rsidR="00AA506A" w:rsidRPr="00C91ECD">
        <w:t xml:space="preserve"> Uniqueness will be based on EIN/Tax Id number.</w:t>
      </w:r>
    </w:p>
    <w:p w14:paraId="08744A5B" w14:textId="77777777" w:rsidR="00BB2E79" w:rsidRPr="00C91ECD" w:rsidRDefault="00BB2E79" w:rsidP="00550BDF">
      <w:pPr>
        <w:pStyle w:val="CCHHeading2Text"/>
        <w:numPr>
          <w:ilvl w:val="0"/>
          <w:numId w:val="24"/>
        </w:numPr>
      </w:pPr>
      <w:r w:rsidRPr="00C91ECD">
        <w:t xml:space="preserve">DOT Supervisor will review the information/documents shared by user and will approve/reject the organization. Please refer to </w:t>
      </w:r>
      <w:hyperlink w:anchor="UC4" w:history="1">
        <w:r w:rsidRPr="00C91ECD">
          <w:rPr>
            <w:rStyle w:val="Hyperlink"/>
          </w:rPr>
          <w:t>Use Case 2.</w:t>
        </w:r>
        <w:r w:rsidR="002112A4" w:rsidRPr="00C91ECD">
          <w:rPr>
            <w:rStyle w:val="Hyperlink"/>
          </w:rPr>
          <w:t>4</w:t>
        </w:r>
        <w:r w:rsidRPr="00C91ECD">
          <w:rPr>
            <w:rStyle w:val="Hyperlink"/>
          </w:rPr>
          <w:t xml:space="preserve"> DOT Review Process</w:t>
        </w:r>
      </w:hyperlink>
      <w:r w:rsidRPr="00C91ECD">
        <w:t xml:space="preserve"> for further details.</w:t>
      </w:r>
    </w:p>
    <w:p w14:paraId="4BF24902" w14:textId="77777777" w:rsidR="00BB2E79" w:rsidRPr="00C91ECD" w:rsidRDefault="00BB2E79" w:rsidP="00550BDF">
      <w:pPr>
        <w:pStyle w:val="CCHHeading2Text"/>
        <w:numPr>
          <w:ilvl w:val="0"/>
          <w:numId w:val="24"/>
        </w:numPr>
      </w:pPr>
      <w:r w:rsidRPr="00C91ECD">
        <w:t>Primary Contact is mandatory for organization</w:t>
      </w:r>
      <w:r w:rsidR="002112A4" w:rsidRPr="00C91ECD">
        <w:t>s</w:t>
      </w:r>
      <w:r w:rsidRPr="00C91ECD">
        <w:t>.</w:t>
      </w:r>
    </w:p>
    <w:p w14:paraId="01D9D0E1" w14:textId="77777777" w:rsidR="00BB2E79" w:rsidRPr="00C91ECD" w:rsidRDefault="00BB2E79" w:rsidP="00550BDF">
      <w:pPr>
        <w:pStyle w:val="CCHHeading2Text"/>
        <w:numPr>
          <w:ilvl w:val="0"/>
          <w:numId w:val="24"/>
        </w:numPr>
      </w:pPr>
      <w:r w:rsidRPr="00C91ECD">
        <w:t>Contact can view issued/rejected/in-progress application/ permits.</w:t>
      </w:r>
    </w:p>
    <w:p w14:paraId="24829D1D" w14:textId="77777777" w:rsidR="00BB2E79" w:rsidRPr="00C91ECD" w:rsidRDefault="00BB2E79" w:rsidP="00550BDF">
      <w:pPr>
        <w:pStyle w:val="CCHHeading2Text"/>
        <w:numPr>
          <w:ilvl w:val="0"/>
          <w:numId w:val="24"/>
        </w:numPr>
      </w:pPr>
      <w:r w:rsidRPr="00C91ECD">
        <w:t>Contact document verification is needed at the time of creation. DOT will manually verify all the information/documents.</w:t>
      </w:r>
    </w:p>
    <w:p w14:paraId="2D3F64D5" w14:textId="77777777" w:rsidR="00B37D58" w:rsidRPr="00C91ECD" w:rsidRDefault="00B37D58" w:rsidP="00B37D58">
      <w:pPr>
        <w:pStyle w:val="CCHHeadingThree"/>
      </w:pPr>
      <w:bookmarkStart w:id="91" w:name="_Toc19996608"/>
      <w:r w:rsidRPr="00C91ECD">
        <w:t>POST CONDITIONS</w:t>
      </w:r>
      <w:bookmarkEnd w:id="91"/>
    </w:p>
    <w:p w14:paraId="56E422FE" w14:textId="77777777" w:rsidR="00BB2E79" w:rsidRPr="00C91ECD" w:rsidRDefault="00BB2E79" w:rsidP="002112A4">
      <w:pPr>
        <w:pStyle w:val="CCHHeading2Text"/>
        <w:ind w:left="720"/>
      </w:pPr>
      <w:r w:rsidRPr="00C91ECD">
        <w:t>System will create a task for DOT Supervisor to review external organization information. DOT Supervisor can approve/reject the organization.</w:t>
      </w:r>
    </w:p>
    <w:p w14:paraId="74487987" w14:textId="77777777" w:rsidR="00B37D58" w:rsidRPr="00C91ECD" w:rsidRDefault="00B37D58" w:rsidP="00B37D58">
      <w:pPr>
        <w:pStyle w:val="CCHHeadingThree"/>
      </w:pPr>
      <w:bookmarkStart w:id="92" w:name="_Toc19996609"/>
      <w:r w:rsidRPr="00C91ECD">
        <w:t>ALTERNATE FLOWS</w:t>
      </w:r>
      <w:bookmarkEnd w:id="92"/>
    </w:p>
    <w:p w14:paraId="48B76508" w14:textId="77777777" w:rsidR="00A4672E" w:rsidRPr="00C91ECD" w:rsidRDefault="00A4672E" w:rsidP="00A4672E">
      <w:pPr>
        <w:pStyle w:val="CCHHeadingFour"/>
      </w:pPr>
      <w:bookmarkStart w:id="93" w:name="_Toc19996610"/>
      <w:r w:rsidRPr="00C91ECD">
        <w:t>AF1: ORGANIZATION ALREADY EXISIT IN SYSTEM</w:t>
      </w:r>
      <w:bookmarkEnd w:id="93"/>
    </w:p>
    <w:p w14:paraId="6E44D312" w14:textId="77777777" w:rsidR="002112A4" w:rsidRPr="00C91ECD" w:rsidRDefault="00BB2E79" w:rsidP="002112A4">
      <w:pPr>
        <w:pStyle w:val="CCHHeading2Text"/>
        <w:numPr>
          <w:ilvl w:val="0"/>
          <w:numId w:val="32"/>
        </w:numPr>
      </w:pPr>
      <w:r w:rsidRPr="00C91ECD">
        <w:t xml:space="preserve">If organization already exists in APA, system will give message “Organization already exists, please contact </w:t>
      </w:r>
      <w:r w:rsidR="002112A4" w:rsidRPr="00C91ECD">
        <w:t>organization’s</w:t>
      </w:r>
      <w:r w:rsidRPr="00C91ECD">
        <w:t xml:space="preserve"> Primary contact.”</w:t>
      </w:r>
    </w:p>
    <w:p w14:paraId="2F85CE71" w14:textId="77777777" w:rsidR="00B37D58" w:rsidRPr="00C91ECD" w:rsidRDefault="00416F72" w:rsidP="002112A4">
      <w:pPr>
        <w:pStyle w:val="CCHHeading2Text"/>
        <w:numPr>
          <w:ilvl w:val="0"/>
          <w:numId w:val="32"/>
        </w:numPr>
      </w:pPr>
      <w:r w:rsidRPr="00C91ECD">
        <w:t>If organization is under DOT review and someone tries to create account for same organization, system will give message “Organization account creation in under DOT review, please call DOT customer care for more information”.</w:t>
      </w:r>
    </w:p>
    <w:p w14:paraId="3A463BC6" w14:textId="77777777" w:rsidR="00B37D58" w:rsidRPr="00C91ECD" w:rsidRDefault="00B37D58" w:rsidP="00B37D58">
      <w:pPr>
        <w:pStyle w:val="CCHHeadingThree"/>
      </w:pPr>
      <w:bookmarkStart w:id="94" w:name="_Toc19996611"/>
      <w:r w:rsidRPr="00C91ECD">
        <w:t>PERMISSIONS</w:t>
      </w:r>
      <w:bookmarkEnd w:id="94"/>
    </w:p>
    <w:p w14:paraId="46961080" w14:textId="77777777" w:rsidR="00B37D58" w:rsidRPr="00C91ECD" w:rsidRDefault="00B37D58" w:rsidP="002112A4">
      <w:pPr>
        <w:pStyle w:val="CCHHeading2Text"/>
        <w:ind w:left="720"/>
      </w:pPr>
      <w:r w:rsidRPr="00C91ECD">
        <w:t>Below are the security permissions for each type of actor.</w:t>
      </w:r>
    </w:p>
    <w:p w14:paraId="6DA3D300" w14:textId="77777777" w:rsidR="00B37D58" w:rsidRPr="00C91ECD" w:rsidRDefault="00B37D58" w:rsidP="002112A4">
      <w:pPr>
        <w:pStyle w:val="CCHHeading2Text"/>
        <w:ind w:left="720"/>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4330"/>
        <w:gridCol w:w="2561"/>
        <w:gridCol w:w="2705"/>
      </w:tblGrid>
      <w:tr w:rsidR="005B6911" w:rsidRPr="00C91ECD" w14:paraId="5F1E0EFA" w14:textId="77777777" w:rsidTr="002112A4">
        <w:trPr>
          <w:trHeight w:val="70"/>
          <w:tblHeader/>
        </w:trPr>
        <w:tc>
          <w:tcPr>
            <w:tcW w:w="433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7D5B9705" w14:textId="77777777" w:rsidR="005B6911" w:rsidRPr="00C91ECD" w:rsidRDefault="005B6911" w:rsidP="0096622E">
            <w:pPr>
              <w:spacing w:line="276" w:lineRule="auto"/>
              <w:jc w:val="center"/>
              <w:rPr>
                <w:b/>
                <w:bCs/>
              </w:rPr>
            </w:pPr>
            <w:r w:rsidRPr="00C91ECD">
              <w:rPr>
                <w:b/>
                <w:bCs/>
              </w:rPr>
              <w:lastRenderedPageBreak/>
              <w:t>Screen Navigation</w:t>
            </w:r>
          </w:p>
        </w:tc>
        <w:tc>
          <w:tcPr>
            <w:tcW w:w="256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C19D2E6" w14:textId="77777777" w:rsidR="005B6911" w:rsidRPr="00C91ECD" w:rsidRDefault="005B6911" w:rsidP="0096622E">
            <w:pPr>
              <w:spacing w:line="276" w:lineRule="auto"/>
              <w:jc w:val="center"/>
              <w:rPr>
                <w:b/>
                <w:bCs/>
              </w:rPr>
            </w:pPr>
            <w:r w:rsidRPr="00C91ECD">
              <w:rPr>
                <w:b/>
                <w:bCs/>
              </w:rPr>
              <w:t>Content Type</w:t>
            </w:r>
          </w:p>
        </w:tc>
        <w:tc>
          <w:tcPr>
            <w:tcW w:w="270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BAF1DA" w14:textId="77777777" w:rsidR="005B6911" w:rsidRPr="00C91ECD" w:rsidRDefault="005B6911" w:rsidP="0096622E">
            <w:pPr>
              <w:spacing w:line="276" w:lineRule="auto"/>
              <w:jc w:val="center"/>
              <w:rPr>
                <w:b/>
                <w:bCs/>
              </w:rPr>
            </w:pPr>
            <w:r w:rsidRPr="00C91ECD">
              <w:rPr>
                <w:b/>
                <w:bCs/>
              </w:rPr>
              <w:t>DOT Coordinator</w:t>
            </w:r>
          </w:p>
        </w:tc>
      </w:tr>
      <w:tr w:rsidR="005B6911" w:rsidRPr="00C91ECD" w14:paraId="7FC17919" w14:textId="77777777" w:rsidTr="0096622E">
        <w:trPr>
          <w:trHeight w:val="199"/>
        </w:trPr>
        <w:tc>
          <w:tcPr>
            <w:tcW w:w="43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9E3F79" w14:textId="77777777" w:rsidR="005B6911" w:rsidRPr="00C91ECD" w:rsidRDefault="005B6911" w:rsidP="0096622E">
            <w:pPr>
              <w:spacing w:line="276" w:lineRule="auto"/>
            </w:pPr>
            <w:r w:rsidRPr="00C91ECD">
              <w:t>Account creation</w:t>
            </w:r>
          </w:p>
        </w:tc>
        <w:tc>
          <w:tcPr>
            <w:tcW w:w="25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F790F0" w14:textId="77777777" w:rsidR="005B6911" w:rsidRPr="00C91ECD" w:rsidRDefault="005B6911" w:rsidP="0096622E">
            <w:pPr>
              <w:spacing w:line="276" w:lineRule="auto"/>
              <w:jc w:val="center"/>
            </w:pPr>
            <w:r w:rsidRPr="00C91ECD">
              <w:t>Page</w:t>
            </w:r>
          </w:p>
        </w:tc>
        <w:tc>
          <w:tcPr>
            <w:tcW w:w="2705" w:type="dxa"/>
            <w:tcBorders>
              <w:top w:val="nil"/>
              <w:left w:val="nil"/>
              <w:bottom w:val="single" w:sz="8" w:space="0" w:color="auto"/>
              <w:right w:val="single" w:sz="8" w:space="0" w:color="auto"/>
            </w:tcBorders>
            <w:tcMar>
              <w:top w:w="0" w:type="dxa"/>
              <w:left w:w="108" w:type="dxa"/>
              <w:bottom w:w="0" w:type="dxa"/>
              <w:right w:w="108" w:type="dxa"/>
            </w:tcMar>
            <w:hideMark/>
          </w:tcPr>
          <w:p w14:paraId="78514EA2" w14:textId="77777777" w:rsidR="005B6911" w:rsidRPr="00C91ECD" w:rsidRDefault="005B6911" w:rsidP="0096622E">
            <w:pPr>
              <w:spacing w:line="276" w:lineRule="auto"/>
              <w:jc w:val="center"/>
            </w:pPr>
            <w:r w:rsidRPr="00C91ECD">
              <w:t>R, C, U</w:t>
            </w:r>
          </w:p>
        </w:tc>
      </w:tr>
    </w:tbl>
    <w:p w14:paraId="70247C2C" w14:textId="77777777" w:rsidR="00B37D58" w:rsidRPr="00C91ECD" w:rsidRDefault="00B37D58" w:rsidP="00B37D58">
      <w:pPr>
        <w:pStyle w:val="CCHHeadingThree"/>
      </w:pPr>
      <w:bookmarkStart w:id="95" w:name="_Toc19996612"/>
      <w:r w:rsidRPr="00C91ECD">
        <w:lastRenderedPageBreak/>
        <w:t>UI FIELD DESCRIPTIONS AND WIREFRAMES</w:t>
      </w:r>
      <w:bookmarkEnd w:id="95"/>
    </w:p>
    <w:p w14:paraId="168E6E3F" w14:textId="77777777" w:rsidR="009B54B2" w:rsidRPr="00C91ECD" w:rsidRDefault="005267D0" w:rsidP="002112A4">
      <w:pPr>
        <w:pStyle w:val="CCHHeading2Text"/>
        <w:ind w:left="720"/>
      </w:pPr>
      <w:r w:rsidRPr="00C91ECD">
        <w:t>Wireframes – WIP</w:t>
      </w:r>
    </w:p>
    <w:p w14:paraId="619D0B7F" w14:textId="77777777" w:rsidR="005267D0" w:rsidRPr="00C91ECD" w:rsidRDefault="005267D0" w:rsidP="002112A4">
      <w:pPr>
        <w:ind w:firstLine="720"/>
      </w:pPr>
      <w:r w:rsidRPr="00C91ECD">
        <w:t xml:space="preserve">UI Fields – </w:t>
      </w:r>
      <w:r w:rsidR="00A10327" w:rsidRPr="00C91ECD">
        <w:t xml:space="preserve">Please refer to </w:t>
      </w:r>
      <w:hyperlink w:anchor="DataDictionary" w:history="1">
        <w:r w:rsidR="00A10327" w:rsidRPr="00C91ECD">
          <w:rPr>
            <w:rStyle w:val="Hyperlink"/>
          </w:rPr>
          <w:t xml:space="preserve">Appendix </w:t>
        </w:r>
        <w:proofErr w:type="gramStart"/>
        <w:r w:rsidR="00A10327" w:rsidRPr="00C91ECD">
          <w:rPr>
            <w:rStyle w:val="Hyperlink"/>
          </w:rPr>
          <w:t>A</w:t>
        </w:r>
        <w:proofErr w:type="gramEnd"/>
        <w:r w:rsidR="00A10327" w:rsidRPr="00C91ECD">
          <w:rPr>
            <w:rStyle w:val="Hyperlink"/>
          </w:rPr>
          <w:t xml:space="preserve"> - Data Dictionary</w:t>
        </w:r>
      </w:hyperlink>
      <w:r w:rsidR="00A10327" w:rsidRPr="00C91ECD">
        <w:t xml:space="preserve"> (Tab: Account-</w:t>
      </w:r>
      <w:r w:rsidR="00A4672E" w:rsidRPr="00C91ECD">
        <w:t>External Organization</w:t>
      </w:r>
      <w:r w:rsidR="00A10327" w:rsidRPr="00C91ECD">
        <w:t>)</w:t>
      </w:r>
    </w:p>
    <w:p w14:paraId="06786149" w14:textId="77777777" w:rsidR="00EA7E34" w:rsidRPr="00C91ECD" w:rsidRDefault="00C0666D" w:rsidP="00EA7E34">
      <w:pPr>
        <w:pStyle w:val="CCHHeadingTwo"/>
      </w:pPr>
      <w:bookmarkStart w:id="96" w:name="_Toc19996613"/>
      <w:r w:rsidRPr="00C91ECD">
        <w:t>UC</w:t>
      </w:r>
      <w:r w:rsidR="00AB38B8" w:rsidRPr="00C91ECD">
        <w:t>7</w:t>
      </w:r>
      <w:r w:rsidR="00EA7E34" w:rsidRPr="00C91ECD">
        <w:t xml:space="preserve">: </w:t>
      </w:r>
      <w:r w:rsidR="00B42535" w:rsidRPr="00C91ECD">
        <w:rPr>
          <w:caps w:val="0"/>
        </w:rPr>
        <w:t>DIVISION</w:t>
      </w:r>
      <w:r w:rsidR="00EA7E34" w:rsidRPr="00C91ECD">
        <w:rPr>
          <w:caps w:val="0"/>
        </w:rPr>
        <w:t xml:space="preserve"> CREATION </w:t>
      </w:r>
      <w:r w:rsidR="000209DD" w:rsidRPr="00C91ECD">
        <w:rPr>
          <w:caps w:val="0"/>
        </w:rPr>
        <w:t>-</w:t>
      </w:r>
      <w:r w:rsidR="00EA7E34" w:rsidRPr="00C91ECD">
        <w:rPr>
          <w:caps w:val="0"/>
        </w:rPr>
        <w:t xml:space="preserve"> EXTERNAL ORGANIZATION</w:t>
      </w:r>
      <w:bookmarkEnd w:id="96"/>
    </w:p>
    <w:p w14:paraId="49309C85" w14:textId="77777777" w:rsidR="00EA7E34" w:rsidRPr="00C91ECD" w:rsidRDefault="00EA7E34" w:rsidP="00EA7E34">
      <w:pPr>
        <w:pStyle w:val="CCHHeadingThree"/>
      </w:pPr>
      <w:bookmarkStart w:id="97" w:name="_Toc19996614"/>
      <w:r w:rsidRPr="00C91ECD">
        <w:t>DESCRIPTION</w:t>
      </w:r>
      <w:bookmarkEnd w:id="97"/>
    </w:p>
    <w:p w14:paraId="2B3C5252" w14:textId="77777777" w:rsidR="00EA7E34" w:rsidRPr="00C91ECD" w:rsidRDefault="00EA7E34" w:rsidP="002112A4">
      <w:pPr>
        <w:pStyle w:val="CCHHeading2Text"/>
        <w:ind w:left="720"/>
      </w:pPr>
      <w:r w:rsidRPr="00C91ECD">
        <w:t xml:space="preserve">This use case describes the process of </w:t>
      </w:r>
      <w:r w:rsidR="00EE720A" w:rsidRPr="00C91ECD">
        <w:t>adding</w:t>
      </w:r>
      <w:r w:rsidRPr="00C91ECD">
        <w:t xml:space="preserve"> a </w:t>
      </w:r>
      <w:r w:rsidR="00EE720A" w:rsidRPr="00C91ECD">
        <w:t>division</w:t>
      </w:r>
      <w:r w:rsidRPr="00C91ECD">
        <w:t xml:space="preserve"> </w:t>
      </w:r>
      <w:r w:rsidR="00EC6809" w:rsidRPr="00C91ECD">
        <w:t>to</w:t>
      </w:r>
      <w:r w:rsidRPr="00C91ECD">
        <w:t xml:space="preserve"> an external organization.</w:t>
      </w:r>
    </w:p>
    <w:p w14:paraId="3AD2CA73" w14:textId="77777777" w:rsidR="00EA7E34" w:rsidRPr="00C91ECD" w:rsidRDefault="00EA7E34" w:rsidP="00EA7E34">
      <w:pPr>
        <w:pStyle w:val="CCHHeadingThree"/>
      </w:pPr>
      <w:bookmarkStart w:id="98" w:name="_Toc19996615"/>
      <w:r w:rsidRPr="00C91ECD">
        <w:t>ACTORS</w:t>
      </w:r>
      <w:bookmarkEnd w:id="98"/>
    </w:p>
    <w:p w14:paraId="4B8B9E5F" w14:textId="77777777" w:rsidR="00EA7E34" w:rsidRPr="00C91ECD" w:rsidRDefault="00EC6809" w:rsidP="00A4672E">
      <w:pPr>
        <w:pStyle w:val="CCHHeading1Bullet"/>
      </w:pPr>
      <w:r w:rsidRPr="00C91ECD">
        <w:t>Primary</w:t>
      </w:r>
      <w:r w:rsidR="00CA06A8" w:rsidRPr="00C91ECD">
        <w:t>/Secondary</w:t>
      </w:r>
      <w:r w:rsidRPr="00C91ECD">
        <w:t xml:space="preserve"> Contact for </w:t>
      </w:r>
      <w:r w:rsidR="00EA7E34" w:rsidRPr="00C91ECD">
        <w:t>external organization</w:t>
      </w:r>
      <w:r w:rsidRPr="00C91ECD">
        <w:t xml:space="preserve"> - User</w:t>
      </w:r>
    </w:p>
    <w:p w14:paraId="02B7F7C2" w14:textId="77777777" w:rsidR="002E5713" w:rsidRPr="00C91ECD" w:rsidRDefault="002E5713" w:rsidP="00EA7E34">
      <w:pPr>
        <w:pStyle w:val="CCHHeading1Bullet"/>
      </w:pPr>
      <w:r w:rsidRPr="00C91ECD">
        <w:t>APA - System</w:t>
      </w:r>
    </w:p>
    <w:p w14:paraId="11C38E3F" w14:textId="77777777" w:rsidR="00EA7E34" w:rsidRPr="00C91ECD" w:rsidRDefault="00EA7E34" w:rsidP="00EA7E34">
      <w:pPr>
        <w:pStyle w:val="CCHHeadingThree"/>
      </w:pPr>
      <w:bookmarkStart w:id="99" w:name="_Toc19996616"/>
      <w:r w:rsidRPr="00C91ECD">
        <w:t>PRECONDITIONS</w:t>
      </w:r>
      <w:bookmarkEnd w:id="99"/>
    </w:p>
    <w:p w14:paraId="239B0298" w14:textId="77777777" w:rsidR="00EC6809" w:rsidRPr="00C91ECD" w:rsidRDefault="00EC6809" w:rsidP="00EC6809">
      <w:pPr>
        <w:pStyle w:val="CCHHeading1Bullet"/>
      </w:pPr>
      <w:r w:rsidRPr="00C91ECD">
        <w:t>Organization and primary</w:t>
      </w:r>
      <w:r w:rsidR="00CA06A8" w:rsidRPr="00C91ECD">
        <w:t>/secondary</w:t>
      </w:r>
      <w:r w:rsidRPr="00C91ECD">
        <w:t xml:space="preserve"> contact account are already created in APA.</w:t>
      </w:r>
    </w:p>
    <w:p w14:paraId="72707F53" w14:textId="77777777" w:rsidR="00EC6809" w:rsidRPr="00C91ECD" w:rsidRDefault="00EC6809" w:rsidP="002112A4">
      <w:pPr>
        <w:pStyle w:val="CCHHeading1Bullet"/>
      </w:pPr>
      <w:r w:rsidRPr="00C91ECD">
        <w:t>Primary contact has the login credentials.</w:t>
      </w:r>
    </w:p>
    <w:p w14:paraId="32067458" w14:textId="77777777" w:rsidR="00EA7E34" w:rsidRPr="00C91ECD" w:rsidRDefault="00EA7E34" w:rsidP="00EA7E34">
      <w:pPr>
        <w:pStyle w:val="CCHHeadingThree"/>
      </w:pPr>
      <w:bookmarkStart w:id="100" w:name="_Toc19996617"/>
      <w:r w:rsidRPr="00C91ECD">
        <w:t>MAIN APPLICATION FLOW</w:t>
      </w:r>
      <w:bookmarkEnd w:id="100"/>
    </w:p>
    <w:p w14:paraId="27D6470D" w14:textId="77777777" w:rsidR="00EA7E34" w:rsidRPr="00C91ECD" w:rsidRDefault="00EC6809" w:rsidP="00550BDF">
      <w:pPr>
        <w:pStyle w:val="ListParagraph"/>
        <w:numPr>
          <w:ilvl w:val="0"/>
          <w:numId w:val="15"/>
        </w:numPr>
      </w:pPr>
      <w:r w:rsidRPr="00C91ECD">
        <w:t>User</w:t>
      </w:r>
      <w:r w:rsidR="00EA7E34" w:rsidRPr="00C91ECD">
        <w:t xml:space="preserve"> launches the APA portal.</w:t>
      </w:r>
    </w:p>
    <w:p w14:paraId="3EF5319A" w14:textId="77777777" w:rsidR="002112A4" w:rsidRPr="00C91ECD" w:rsidRDefault="001261C4" w:rsidP="002112A4">
      <w:pPr>
        <w:pStyle w:val="CCHHeading1Bullet"/>
        <w:numPr>
          <w:ilvl w:val="0"/>
          <w:numId w:val="15"/>
        </w:numPr>
      </w:pPr>
      <w:r w:rsidRPr="00C91ECD">
        <w:t>User</w:t>
      </w:r>
      <w:r w:rsidR="00E92AA9" w:rsidRPr="00C91ECD">
        <w:t xml:space="preserve"> will login in</w:t>
      </w:r>
      <w:r w:rsidR="00D8498B" w:rsidRPr="00C91ECD">
        <w:t xml:space="preserve">to APA and will add – division </w:t>
      </w:r>
      <w:r w:rsidR="00E92AA9" w:rsidRPr="00C91ECD">
        <w:t>and liaison</w:t>
      </w:r>
      <w:r w:rsidR="002112A4" w:rsidRPr="00C91ECD">
        <w:t xml:space="preserve"> and will upload required documents.</w:t>
      </w:r>
      <w:r w:rsidR="00A4672E" w:rsidRPr="00C91ECD">
        <w:t xml:space="preserve"> Please refer to </w:t>
      </w:r>
      <w:hyperlink w:anchor="DataDictionary" w:history="1">
        <w:r w:rsidR="00A4672E" w:rsidRPr="00C91ECD">
          <w:rPr>
            <w:rStyle w:val="Hyperlink"/>
          </w:rPr>
          <w:t>Appendix A - Data Dictionary</w:t>
        </w:r>
      </w:hyperlink>
      <w:r w:rsidR="00A4672E" w:rsidRPr="00C91ECD">
        <w:t xml:space="preserve"> (Tab: Account-External Organization)</w:t>
      </w:r>
    </w:p>
    <w:p w14:paraId="5C02B750" w14:textId="77777777" w:rsidR="00E92AA9" w:rsidRPr="00C91ECD" w:rsidRDefault="00244DC7" w:rsidP="00550BDF">
      <w:pPr>
        <w:pStyle w:val="CCHHeading1Bullet"/>
        <w:numPr>
          <w:ilvl w:val="0"/>
          <w:numId w:val="15"/>
        </w:numPr>
      </w:pPr>
      <w:r w:rsidRPr="00C91ECD">
        <w:t>User</w:t>
      </w:r>
      <w:r w:rsidR="00E92AA9" w:rsidRPr="00C91ECD">
        <w:t xml:space="preserve"> will submit information.</w:t>
      </w:r>
    </w:p>
    <w:p w14:paraId="02123E95" w14:textId="77777777" w:rsidR="00E92AA9" w:rsidRPr="00C91ECD" w:rsidRDefault="00E92AA9" w:rsidP="00550BDF">
      <w:pPr>
        <w:pStyle w:val="CCHHeading1Bullet"/>
        <w:numPr>
          <w:ilvl w:val="0"/>
          <w:numId w:val="15"/>
        </w:numPr>
      </w:pPr>
      <w:r w:rsidRPr="00C91ECD">
        <w:t>System will create division/liaison.</w:t>
      </w:r>
    </w:p>
    <w:p w14:paraId="29887652" w14:textId="77777777" w:rsidR="00E92AA9" w:rsidRPr="00C91ECD" w:rsidRDefault="00A4672E" w:rsidP="00550BDF">
      <w:pPr>
        <w:pStyle w:val="CCHHeading1Bullet"/>
        <w:numPr>
          <w:ilvl w:val="0"/>
          <w:numId w:val="15"/>
        </w:numPr>
      </w:pPr>
      <w:r w:rsidRPr="00C91ECD">
        <w:t xml:space="preserve">System will send account setup email. </w:t>
      </w:r>
    </w:p>
    <w:p w14:paraId="28F013E6" w14:textId="77777777" w:rsidR="00EA7E34" w:rsidRPr="00C91ECD" w:rsidRDefault="00EA7E34" w:rsidP="00BB5A22">
      <w:pPr>
        <w:pStyle w:val="CCHHeading2Text"/>
        <w:numPr>
          <w:ilvl w:val="0"/>
          <w:numId w:val="15"/>
        </w:numPr>
      </w:pPr>
      <w:r w:rsidRPr="00C91ECD">
        <w:t>The flow ends.</w:t>
      </w:r>
    </w:p>
    <w:p w14:paraId="3B58FF38" w14:textId="77777777" w:rsidR="00EA7E34" w:rsidRPr="00C91ECD" w:rsidRDefault="00EA7E34" w:rsidP="00EA7E34">
      <w:pPr>
        <w:pStyle w:val="CCHHeadingThree"/>
      </w:pPr>
      <w:bookmarkStart w:id="101" w:name="_Toc19996618"/>
      <w:r w:rsidRPr="00C91ECD">
        <w:t>BUSINESS RULES</w:t>
      </w:r>
      <w:bookmarkEnd w:id="101"/>
    </w:p>
    <w:p w14:paraId="6EC557B3" w14:textId="77777777" w:rsidR="00352FDC" w:rsidRPr="00C91ECD" w:rsidRDefault="00352FDC" w:rsidP="00550BDF">
      <w:pPr>
        <w:pStyle w:val="CCHHeading2Text"/>
        <w:numPr>
          <w:ilvl w:val="0"/>
          <w:numId w:val="25"/>
        </w:numPr>
      </w:pPr>
      <w:r w:rsidRPr="00C91ECD">
        <w:t>Divisions will be unique for an organization.</w:t>
      </w:r>
      <w:r w:rsidR="00416F72" w:rsidRPr="00C91ECD">
        <w:t xml:space="preserve"> Uniqueness will be determined on the basis of “Division Name + Division Address”</w:t>
      </w:r>
    </w:p>
    <w:p w14:paraId="288BD33E" w14:textId="77777777" w:rsidR="00352FDC" w:rsidRPr="00C91ECD" w:rsidRDefault="00352FDC" w:rsidP="00550BDF">
      <w:pPr>
        <w:pStyle w:val="CCHHeading2Text"/>
        <w:numPr>
          <w:ilvl w:val="0"/>
          <w:numId w:val="25"/>
        </w:numPr>
      </w:pPr>
      <w:r w:rsidRPr="00C91ECD">
        <w:t>Organizations can add multiple divisions/ locations.</w:t>
      </w:r>
    </w:p>
    <w:p w14:paraId="04C079FC" w14:textId="77777777" w:rsidR="00352FDC" w:rsidRPr="00C91ECD" w:rsidRDefault="00416F72" w:rsidP="00550BDF">
      <w:pPr>
        <w:pStyle w:val="CCHHeading2Text"/>
        <w:numPr>
          <w:ilvl w:val="0"/>
          <w:numId w:val="25"/>
        </w:numPr>
      </w:pPr>
      <w:r w:rsidRPr="00C91ECD">
        <w:t>Primary</w:t>
      </w:r>
      <w:r w:rsidR="00CA06A8" w:rsidRPr="00C91ECD">
        <w:t>/secondary</w:t>
      </w:r>
      <w:r w:rsidRPr="00C91ECD">
        <w:t xml:space="preserve"> contact can remove/</w:t>
      </w:r>
      <w:r w:rsidR="00352FDC" w:rsidRPr="00C91ECD">
        <w:t>change primary liaison.</w:t>
      </w:r>
    </w:p>
    <w:p w14:paraId="0D7ECDD3" w14:textId="77777777" w:rsidR="00352FDC" w:rsidRPr="00C91ECD" w:rsidRDefault="00352FDC" w:rsidP="00550BDF">
      <w:pPr>
        <w:pStyle w:val="CCHHeading2Text"/>
        <w:numPr>
          <w:ilvl w:val="0"/>
          <w:numId w:val="25"/>
        </w:numPr>
      </w:pPr>
      <w:r w:rsidRPr="00C91ECD">
        <w:t>DOT Supervisor will have ability to remove/add primary liaisons.</w:t>
      </w:r>
    </w:p>
    <w:p w14:paraId="4E8322E7" w14:textId="77777777" w:rsidR="00B311E5" w:rsidRPr="00C91ECD" w:rsidRDefault="00B311E5" w:rsidP="00B311E5">
      <w:pPr>
        <w:pStyle w:val="CCHHeading2Text"/>
        <w:numPr>
          <w:ilvl w:val="0"/>
          <w:numId w:val="25"/>
        </w:numPr>
      </w:pPr>
      <w:r w:rsidRPr="00C91ECD">
        <w:lastRenderedPageBreak/>
        <w:t>One user can be contact (primary/secondary) and liaison (primary/secondary) for multiple organizations/divisions.</w:t>
      </w:r>
    </w:p>
    <w:p w14:paraId="553EDEC9" w14:textId="77777777" w:rsidR="00CA06A8" w:rsidRPr="00C91ECD" w:rsidRDefault="005E0529" w:rsidP="00CA06A8">
      <w:pPr>
        <w:pStyle w:val="CCHHeading2Text"/>
        <w:numPr>
          <w:ilvl w:val="0"/>
          <w:numId w:val="25"/>
        </w:numPr>
      </w:pPr>
      <w:r w:rsidRPr="00C91ECD">
        <w:t xml:space="preserve">Primary contact can add new (not in APA) or existing APA user as Primary Liaison. Please refer </w:t>
      </w:r>
      <w:hyperlink w:anchor="UC1" w:history="1">
        <w:r w:rsidRPr="00C91ECD">
          <w:rPr>
            <w:rStyle w:val="Hyperlink"/>
          </w:rPr>
          <w:t>use case UC1</w:t>
        </w:r>
      </w:hyperlink>
      <w:r w:rsidRPr="00C91ECD">
        <w:t xml:space="preserve"> for new user and </w:t>
      </w:r>
      <w:hyperlink w:anchor="UC8" w:history="1">
        <w:r w:rsidRPr="00C91ECD">
          <w:rPr>
            <w:rStyle w:val="Hyperlink"/>
          </w:rPr>
          <w:t>use case UC8</w:t>
        </w:r>
      </w:hyperlink>
      <w:r w:rsidRPr="00C91ECD">
        <w:t xml:space="preserve"> for existing user.</w:t>
      </w:r>
    </w:p>
    <w:p w14:paraId="2CEA52BB" w14:textId="77777777" w:rsidR="00EA7E34" w:rsidRPr="00C91ECD" w:rsidRDefault="00EA7E34" w:rsidP="00EA7E34">
      <w:pPr>
        <w:pStyle w:val="CCHHeadingThree"/>
      </w:pPr>
      <w:bookmarkStart w:id="102" w:name="_Toc19996619"/>
      <w:r w:rsidRPr="00C91ECD">
        <w:t>POST CONDITIONS</w:t>
      </w:r>
      <w:bookmarkEnd w:id="102"/>
    </w:p>
    <w:p w14:paraId="05B994A9" w14:textId="77777777" w:rsidR="00EA7E34" w:rsidRPr="00C91ECD" w:rsidRDefault="00352FDC" w:rsidP="00550BDF">
      <w:pPr>
        <w:pStyle w:val="CCHHeading2Text"/>
        <w:numPr>
          <w:ilvl w:val="0"/>
          <w:numId w:val="36"/>
        </w:numPr>
      </w:pPr>
      <w:r w:rsidRPr="00C91ECD">
        <w:t>System will send an email to approver/liaisons for account setup.</w:t>
      </w:r>
    </w:p>
    <w:p w14:paraId="2F47811E" w14:textId="77777777" w:rsidR="00A4672E" w:rsidRPr="00C91ECD" w:rsidRDefault="00D021E0" w:rsidP="00550BDF">
      <w:pPr>
        <w:pStyle w:val="CCHHeading2Text"/>
        <w:numPr>
          <w:ilvl w:val="0"/>
          <w:numId w:val="36"/>
        </w:numPr>
      </w:pPr>
      <w:r w:rsidRPr="00C91ECD">
        <w:t>L</w:t>
      </w:r>
      <w:r w:rsidR="00A4672E" w:rsidRPr="00C91ECD">
        <w:t>iaisons can view issued/rejected/in-progress application/ permits for assigned division.</w:t>
      </w:r>
    </w:p>
    <w:p w14:paraId="6E384CC4" w14:textId="77777777" w:rsidR="00CA06A8" w:rsidRPr="00C91ECD" w:rsidRDefault="00CA06A8" w:rsidP="00CA06A8">
      <w:pPr>
        <w:pStyle w:val="CCHHeading2Text"/>
        <w:numPr>
          <w:ilvl w:val="0"/>
          <w:numId w:val="36"/>
        </w:numPr>
      </w:pPr>
      <w:r w:rsidRPr="00C91ECD">
        <w:t>Primary liaison can make secondary liaison as Primary liaison and then new primary liaison can remove the old primary liaison.</w:t>
      </w:r>
    </w:p>
    <w:p w14:paraId="3A0FF5F2" w14:textId="77777777" w:rsidR="00CA06A8" w:rsidRPr="00C91ECD" w:rsidRDefault="00CA06A8" w:rsidP="00550BDF">
      <w:pPr>
        <w:pStyle w:val="CCHHeading2Text"/>
        <w:numPr>
          <w:ilvl w:val="0"/>
          <w:numId w:val="36"/>
        </w:numPr>
      </w:pPr>
    </w:p>
    <w:p w14:paraId="62D91C44" w14:textId="77777777" w:rsidR="002E5713" w:rsidRPr="00C91ECD" w:rsidRDefault="002E5713" w:rsidP="002E5713">
      <w:pPr>
        <w:pStyle w:val="CCHHeadingThree"/>
      </w:pPr>
      <w:bookmarkStart w:id="103" w:name="_Toc19996620"/>
      <w:r w:rsidRPr="00C91ECD">
        <w:t>ALTERNATE FLOWS</w:t>
      </w:r>
      <w:bookmarkEnd w:id="103"/>
    </w:p>
    <w:p w14:paraId="3CBB4CB7" w14:textId="77777777" w:rsidR="00A4672E" w:rsidRPr="00C91ECD" w:rsidRDefault="00A4672E" w:rsidP="00A4672E">
      <w:pPr>
        <w:pStyle w:val="CCHHeadingFour"/>
      </w:pPr>
      <w:bookmarkStart w:id="104" w:name="_Toc19996621"/>
      <w:r w:rsidRPr="00C91ECD">
        <w:t>AF1: DELETE DIVISION</w:t>
      </w:r>
      <w:bookmarkEnd w:id="104"/>
    </w:p>
    <w:p w14:paraId="6FC857F3" w14:textId="77777777" w:rsidR="002E5713" w:rsidRPr="00C91ECD" w:rsidRDefault="002E5713" w:rsidP="002E5713">
      <w:pPr>
        <w:pStyle w:val="CCHHeading2Text"/>
      </w:pPr>
      <w:r w:rsidRPr="00C91ECD">
        <w:t>Primary</w:t>
      </w:r>
      <w:r w:rsidR="00CA06A8" w:rsidRPr="00C91ECD">
        <w:t>/secon</w:t>
      </w:r>
      <w:r w:rsidR="007058E3" w:rsidRPr="00C91ECD">
        <w:t>d</w:t>
      </w:r>
      <w:r w:rsidR="00CA06A8" w:rsidRPr="00C91ECD">
        <w:t>ary</w:t>
      </w:r>
      <w:r w:rsidRPr="00C91ECD">
        <w:t xml:space="preserve"> contact can delete an existing division. </w:t>
      </w:r>
    </w:p>
    <w:p w14:paraId="5655B4EC" w14:textId="77777777" w:rsidR="002E5713" w:rsidRPr="00C91ECD" w:rsidRDefault="002E5713" w:rsidP="00A4672E">
      <w:pPr>
        <w:pStyle w:val="CCHHeadingFour"/>
        <w:numPr>
          <w:ilvl w:val="4"/>
          <w:numId w:val="5"/>
        </w:numPr>
      </w:pPr>
      <w:bookmarkStart w:id="105" w:name="_Toc19996622"/>
      <w:r w:rsidRPr="00C91ECD">
        <w:t>BUSINESS RULES</w:t>
      </w:r>
      <w:bookmarkEnd w:id="105"/>
    </w:p>
    <w:p w14:paraId="79AB16D1" w14:textId="77777777" w:rsidR="002E5713" w:rsidRPr="00C91ECD" w:rsidRDefault="002E5713" w:rsidP="00550BDF">
      <w:pPr>
        <w:pStyle w:val="CCHHeading2Text"/>
        <w:numPr>
          <w:ilvl w:val="0"/>
          <w:numId w:val="37"/>
        </w:numPr>
      </w:pPr>
      <w:r w:rsidRPr="00C91ECD">
        <w:t>Division can be deleted by Primary</w:t>
      </w:r>
      <w:r w:rsidR="00CA06A8" w:rsidRPr="00C91ECD">
        <w:t>/secondary</w:t>
      </w:r>
      <w:r w:rsidRPr="00C91ECD">
        <w:t xml:space="preserve"> Contact.</w:t>
      </w:r>
    </w:p>
    <w:p w14:paraId="392F10B3" w14:textId="77777777" w:rsidR="002E5713" w:rsidRPr="00C91ECD" w:rsidRDefault="002E5713" w:rsidP="00550BDF">
      <w:pPr>
        <w:pStyle w:val="CCHHeading2Text"/>
        <w:numPr>
          <w:ilvl w:val="0"/>
          <w:numId w:val="37"/>
        </w:numPr>
      </w:pPr>
      <w:r w:rsidRPr="00C91ECD">
        <w:t>Division should not have any active</w:t>
      </w:r>
      <w:r w:rsidR="00D021E0" w:rsidRPr="00C91ECD">
        <w:t>/expired</w:t>
      </w:r>
      <w:r w:rsidRPr="00C91ECD">
        <w:t xml:space="preserve"> permit.</w:t>
      </w:r>
    </w:p>
    <w:p w14:paraId="619EBD17" w14:textId="77777777" w:rsidR="002E5713" w:rsidRPr="00C91ECD" w:rsidRDefault="002E5713" w:rsidP="00550BDF">
      <w:pPr>
        <w:pStyle w:val="CCHHeading2Text"/>
        <w:numPr>
          <w:ilvl w:val="0"/>
          <w:numId w:val="37"/>
        </w:numPr>
      </w:pPr>
      <w:r w:rsidRPr="00C91ECD">
        <w:t>Division should not have any application (saved/submitted/approved).</w:t>
      </w:r>
    </w:p>
    <w:p w14:paraId="7254ADA9" w14:textId="77777777" w:rsidR="002E5713" w:rsidRPr="00C91ECD" w:rsidRDefault="002E5713" w:rsidP="00A4672E">
      <w:pPr>
        <w:pStyle w:val="CCHHeadingFour"/>
        <w:numPr>
          <w:ilvl w:val="4"/>
          <w:numId w:val="5"/>
        </w:numPr>
      </w:pPr>
      <w:bookmarkStart w:id="106" w:name="_Toc19996623"/>
      <w:r w:rsidRPr="00C91ECD">
        <w:t>POST CONDITIONS</w:t>
      </w:r>
      <w:bookmarkEnd w:id="106"/>
    </w:p>
    <w:p w14:paraId="588573E7" w14:textId="77777777" w:rsidR="002E5713" w:rsidRPr="00C91ECD" w:rsidRDefault="002E5713" w:rsidP="002112A4">
      <w:pPr>
        <w:pStyle w:val="CCHHeading1Bullet"/>
        <w:numPr>
          <w:ilvl w:val="0"/>
          <w:numId w:val="0"/>
        </w:numPr>
        <w:ind w:left="1440"/>
      </w:pPr>
      <w:r w:rsidRPr="00C91ECD">
        <w:t>System will delete the division and associated information.</w:t>
      </w:r>
    </w:p>
    <w:p w14:paraId="681474E8" w14:textId="77777777" w:rsidR="00EA7E34" w:rsidRPr="00C91ECD" w:rsidRDefault="00EA7E34" w:rsidP="00EA7E34">
      <w:pPr>
        <w:pStyle w:val="CCHHeadingThree"/>
      </w:pPr>
      <w:bookmarkStart w:id="107" w:name="_Toc19996624"/>
      <w:r w:rsidRPr="00C91ECD">
        <w:t>PERMISSIONS</w:t>
      </w:r>
      <w:bookmarkEnd w:id="107"/>
    </w:p>
    <w:p w14:paraId="6CF86D44" w14:textId="77777777" w:rsidR="00EA7E34" w:rsidRPr="00C91ECD" w:rsidRDefault="00EA7E34" w:rsidP="002112A4">
      <w:pPr>
        <w:pStyle w:val="CCHHeading2Text"/>
        <w:ind w:left="720"/>
      </w:pPr>
      <w:r w:rsidRPr="00C91ECD">
        <w:t>Below are the security permissions for each type of actor.</w:t>
      </w:r>
    </w:p>
    <w:p w14:paraId="7A4FFF23" w14:textId="77777777" w:rsidR="00EA7E34" w:rsidRPr="00C91ECD" w:rsidRDefault="00EA7E34" w:rsidP="002112A4">
      <w:pPr>
        <w:pStyle w:val="CCHHeading2Text"/>
        <w:ind w:left="720"/>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3230"/>
        <w:gridCol w:w="3661"/>
        <w:gridCol w:w="2705"/>
      </w:tblGrid>
      <w:tr w:rsidR="008B203F" w:rsidRPr="00C91ECD" w14:paraId="1AE3734E" w14:textId="77777777" w:rsidTr="00BB4ED1">
        <w:trPr>
          <w:trHeight w:val="729"/>
          <w:tblHeader/>
        </w:trPr>
        <w:tc>
          <w:tcPr>
            <w:tcW w:w="323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7020E604" w14:textId="77777777" w:rsidR="008B203F" w:rsidRPr="00C91ECD" w:rsidRDefault="008B203F" w:rsidP="008B203F">
            <w:pPr>
              <w:spacing w:line="276" w:lineRule="auto"/>
              <w:jc w:val="center"/>
              <w:rPr>
                <w:b/>
                <w:bCs/>
              </w:rPr>
            </w:pPr>
            <w:r w:rsidRPr="00C91ECD">
              <w:rPr>
                <w:b/>
                <w:bCs/>
              </w:rPr>
              <w:t>Screen Navigation</w:t>
            </w:r>
          </w:p>
        </w:tc>
        <w:tc>
          <w:tcPr>
            <w:tcW w:w="366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589918CF" w14:textId="77777777" w:rsidR="008B203F" w:rsidRPr="00C91ECD" w:rsidRDefault="008B203F" w:rsidP="008B203F">
            <w:pPr>
              <w:spacing w:line="276" w:lineRule="auto"/>
              <w:jc w:val="center"/>
              <w:rPr>
                <w:b/>
                <w:bCs/>
              </w:rPr>
            </w:pPr>
            <w:r w:rsidRPr="00C91ECD">
              <w:rPr>
                <w:b/>
                <w:bCs/>
              </w:rPr>
              <w:t>Content Type</w:t>
            </w:r>
          </w:p>
        </w:tc>
        <w:tc>
          <w:tcPr>
            <w:tcW w:w="270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2F74CCD" w14:textId="77777777" w:rsidR="008B203F" w:rsidRPr="00C91ECD" w:rsidRDefault="008B203F" w:rsidP="008B203F">
            <w:pPr>
              <w:spacing w:line="276" w:lineRule="auto"/>
              <w:jc w:val="center"/>
              <w:rPr>
                <w:b/>
                <w:bCs/>
              </w:rPr>
            </w:pPr>
            <w:r w:rsidRPr="00C91ECD">
              <w:rPr>
                <w:b/>
                <w:bCs/>
              </w:rPr>
              <w:t>Agency Contact</w:t>
            </w:r>
          </w:p>
        </w:tc>
      </w:tr>
      <w:tr w:rsidR="008B203F" w:rsidRPr="00C91ECD" w14:paraId="05EC13D4" w14:textId="77777777" w:rsidTr="00BB4ED1">
        <w:trPr>
          <w:trHeight w:val="199"/>
        </w:trPr>
        <w:tc>
          <w:tcPr>
            <w:tcW w:w="323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09456050" w14:textId="77777777" w:rsidR="008B203F" w:rsidRPr="00C91ECD" w:rsidRDefault="008B203F" w:rsidP="008B203F">
            <w:pPr>
              <w:spacing w:line="276" w:lineRule="auto"/>
            </w:pPr>
            <w:r w:rsidRPr="00C91ECD">
              <w:t>Add Division</w:t>
            </w:r>
          </w:p>
        </w:tc>
        <w:tc>
          <w:tcPr>
            <w:tcW w:w="3661"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6280492A" w14:textId="77777777" w:rsidR="008B203F" w:rsidRPr="00C91ECD" w:rsidRDefault="008B203F" w:rsidP="008B203F">
            <w:pPr>
              <w:spacing w:line="276" w:lineRule="auto"/>
              <w:jc w:val="center"/>
            </w:pPr>
            <w:r w:rsidRPr="00C91ECD">
              <w:t>Page</w:t>
            </w:r>
          </w:p>
        </w:tc>
        <w:tc>
          <w:tcPr>
            <w:tcW w:w="2705" w:type="dxa"/>
            <w:tcBorders>
              <w:top w:val="nil"/>
              <w:left w:val="nil"/>
              <w:bottom w:val="single" w:sz="4" w:space="0" w:color="auto"/>
              <w:right w:val="single" w:sz="8" w:space="0" w:color="auto"/>
            </w:tcBorders>
            <w:tcMar>
              <w:top w:w="0" w:type="dxa"/>
              <w:left w:w="108" w:type="dxa"/>
              <w:bottom w:w="0" w:type="dxa"/>
              <w:right w:w="108" w:type="dxa"/>
            </w:tcMar>
            <w:hideMark/>
          </w:tcPr>
          <w:p w14:paraId="3C240B1E" w14:textId="77777777" w:rsidR="008B203F" w:rsidRPr="00C91ECD" w:rsidRDefault="008B203F" w:rsidP="008B203F">
            <w:pPr>
              <w:spacing w:line="276" w:lineRule="auto"/>
              <w:jc w:val="center"/>
            </w:pPr>
            <w:r w:rsidRPr="00C91ECD">
              <w:t>R, C, U</w:t>
            </w:r>
          </w:p>
        </w:tc>
      </w:tr>
      <w:tr w:rsidR="008B203F" w:rsidRPr="00C91ECD" w14:paraId="1E0C8EC2" w14:textId="77777777" w:rsidTr="00BB4ED1">
        <w:trPr>
          <w:trHeight w:val="199"/>
        </w:trPr>
        <w:tc>
          <w:tcPr>
            <w:tcW w:w="32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FD99C7" w14:textId="77777777" w:rsidR="008B203F" w:rsidRPr="00C91ECD" w:rsidRDefault="008B203F" w:rsidP="008B203F">
            <w:pPr>
              <w:spacing w:line="276" w:lineRule="auto"/>
            </w:pPr>
            <w:r w:rsidRPr="00C91ECD">
              <w:t>Add Liaison</w:t>
            </w:r>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036960" w14:textId="77777777" w:rsidR="008B203F" w:rsidRPr="00C91ECD" w:rsidRDefault="008B203F" w:rsidP="008B203F">
            <w:pPr>
              <w:spacing w:line="276" w:lineRule="auto"/>
              <w:jc w:val="center"/>
            </w:pPr>
            <w:r w:rsidRPr="00C91ECD">
              <w:t>Page</w:t>
            </w:r>
          </w:p>
        </w:tc>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3944C8" w14:textId="77777777" w:rsidR="008B203F" w:rsidRPr="00C91ECD" w:rsidRDefault="008B203F" w:rsidP="008B203F">
            <w:pPr>
              <w:spacing w:line="276" w:lineRule="auto"/>
              <w:jc w:val="center"/>
            </w:pPr>
            <w:r w:rsidRPr="00C91ECD">
              <w:t>R, C, U</w:t>
            </w:r>
          </w:p>
        </w:tc>
      </w:tr>
    </w:tbl>
    <w:p w14:paraId="5630AD66" w14:textId="77777777" w:rsidR="00EA7E34" w:rsidRPr="00C91ECD" w:rsidRDefault="00EA7E34" w:rsidP="00EA7E34"/>
    <w:p w14:paraId="0AA53085" w14:textId="77777777" w:rsidR="00EA7E34" w:rsidRPr="00C91ECD" w:rsidRDefault="00EA7E34" w:rsidP="00EA7E34">
      <w:pPr>
        <w:pStyle w:val="CCHHeadingThree"/>
      </w:pPr>
      <w:bookmarkStart w:id="108" w:name="_Toc19996625"/>
      <w:r w:rsidRPr="00C91ECD">
        <w:t>UI FIELD DESCRIPTIONS AND WIREFRAMES</w:t>
      </w:r>
      <w:bookmarkEnd w:id="108"/>
    </w:p>
    <w:p w14:paraId="3A5E3E7E" w14:textId="77777777" w:rsidR="00EA7E34" w:rsidRPr="00C91ECD" w:rsidRDefault="008B203F" w:rsidP="002112A4">
      <w:pPr>
        <w:pStyle w:val="CCHHeading2Text"/>
        <w:ind w:left="720"/>
      </w:pPr>
      <w:r w:rsidRPr="00C91ECD">
        <w:t>Wireframes – WIP</w:t>
      </w:r>
    </w:p>
    <w:p w14:paraId="6F621D06" w14:textId="77777777" w:rsidR="008B203F" w:rsidRPr="00C91ECD" w:rsidRDefault="008B203F" w:rsidP="002112A4">
      <w:pPr>
        <w:pStyle w:val="CCHHeading2Text"/>
        <w:ind w:left="720"/>
      </w:pPr>
      <w:r w:rsidRPr="00C91ECD">
        <w:lastRenderedPageBreak/>
        <w:t xml:space="preserve">UI Fields – </w:t>
      </w:r>
      <w:r w:rsidR="00A4672E" w:rsidRPr="00C91ECD">
        <w:t xml:space="preserve">Please refer to </w:t>
      </w:r>
      <w:hyperlink w:anchor="DataDictionary" w:history="1">
        <w:r w:rsidR="00A4672E" w:rsidRPr="00C91ECD">
          <w:rPr>
            <w:rStyle w:val="Hyperlink"/>
          </w:rPr>
          <w:t xml:space="preserve">Appendix </w:t>
        </w:r>
        <w:proofErr w:type="gramStart"/>
        <w:r w:rsidR="00A4672E" w:rsidRPr="00C91ECD">
          <w:rPr>
            <w:rStyle w:val="Hyperlink"/>
          </w:rPr>
          <w:t>A</w:t>
        </w:r>
        <w:proofErr w:type="gramEnd"/>
        <w:r w:rsidR="00A4672E" w:rsidRPr="00C91ECD">
          <w:rPr>
            <w:rStyle w:val="Hyperlink"/>
          </w:rPr>
          <w:t xml:space="preserve"> - Data Dictionary</w:t>
        </w:r>
      </w:hyperlink>
      <w:r w:rsidR="00A4672E" w:rsidRPr="00C91ECD">
        <w:t xml:space="preserve"> (Tab: Account-External Organization)</w:t>
      </w:r>
    </w:p>
    <w:p w14:paraId="158182AE" w14:textId="77777777" w:rsidR="00E86E7F" w:rsidRPr="00C91ECD" w:rsidRDefault="00E86E7F" w:rsidP="00E86E7F">
      <w:pPr>
        <w:pStyle w:val="CCHHeadingTwo"/>
      </w:pPr>
      <w:bookmarkStart w:id="109" w:name="_Toc19996626"/>
      <w:bookmarkStart w:id="110" w:name="UC8"/>
      <w:r w:rsidRPr="00C91ECD">
        <w:t>UC</w:t>
      </w:r>
      <w:r w:rsidR="00AB38B8" w:rsidRPr="00C91ECD">
        <w:t>8</w:t>
      </w:r>
      <w:r w:rsidRPr="00C91ECD">
        <w:t xml:space="preserve">: </w:t>
      </w:r>
      <w:r w:rsidR="00C8731B" w:rsidRPr="00C91ECD">
        <w:rPr>
          <w:caps w:val="0"/>
        </w:rPr>
        <w:t>LIAISON</w:t>
      </w:r>
      <w:r w:rsidRPr="00C91ECD">
        <w:rPr>
          <w:caps w:val="0"/>
        </w:rPr>
        <w:t xml:space="preserve"> FOR MULTIPLE </w:t>
      </w:r>
      <w:r w:rsidR="00380AB1" w:rsidRPr="00C91ECD">
        <w:rPr>
          <w:caps w:val="0"/>
        </w:rPr>
        <w:t xml:space="preserve">AGENCIES OR </w:t>
      </w:r>
      <w:r w:rsidRPr="00C91ECD">
        <w:rPr>
          <w:caps w:val="0"/>
        </w:rPr>
        <w:t>ORGANIZATIONS</w:t>
      </w:r>
      <w:bookmarkEnd w:id="109"/>
    </w:p>
    <w:p w14:paraId="3D53DDEF" w14:textId="77777777" w:rsidR="00E86E7F" w:rsidRPr="00C91ECD" w:rsidRDefault="00E86E7F" w:rsidP="00E86E7F">
      <w:pPr>
        <w:pStyle w:val="CCHHeadingThree"/>
      </w:pPr>
      <w:bookmarkStart w:id="111" w:name="_Toc19996627"/>
      <w:bookmarkEnd w:id="110"/>
      <w:r w:rsidRPr="00C91ECD">
        <w:t>DESCRIPTION</w:t>
      </w:r>
      <w:bookmarkEnd w:id="111"/>
    </w:p>
    <w:p w14:paraId="793EC792" w14:textId="77777777" w:rsidR="00E86E7F" w:rsidRPr="00C91ECD" w:rsidRDefault="00E86E7F" w:rsidP="002112A4">
      <w:pPr>
        <w:pStyle w:val="CCHHeading2Text"/>
        <w:ind w:left="720"/>
      </w:pPr>
      <w:r w:rsidRPr="00C91ECD">
        <w:t xml:space="preserve">This use case describes the process of </w:t>
      </w:r>
      <w:r w:rsidR="00380AB1" w:rsidRPr="00C91ECD">
        <w:t>adding someone as primary</w:t>
      </w:r>
      <w:r w:rsidR="00AE2867" w:rsidRPr="00C91ECD">
        <w:t>/secondary</w:t>
      </w:r>
      <w:r w:rsidR="00380AB1" w:rsidRPr="00C91ECD">
        <w:t xml:space="preserve"> liaison for more than </w:t>
      </w:r>
      <w:r w:rsidR="00E36FE4" w:rsidRPr="00C91ECD">
        <w:t xml:space="preserve">one </w:t>
      </w:r>
      <w:r w:rsidR="008B203F" w:rsidRPr="00C91ECD">
        <w:t>agency</w:t>
      </w:r>
      <w:r w:rsidR="00E36FE4" w:rsidRPr="00C91ECD">
        <w:t xml:space="preserve"> </w:t>
      </w:r>
      <w:r w:rsidR="00380AB1" w:rsidRPr="00C91ECD">
        <w:t>or</w:t>
      </w:r>
      <w:r w:rsidR="00E36FE4" w:rsidRPr="00C91ECD">
        <w:t xml:space="preserve"> organization</w:t>
      </w:r>
      <w:r w:rsidRPr="00C91ECD">
        <w:t>.</w:t>
      </w:r>
    </w:p>
    <w:p w14:paraId="634AA85B" w14:textId="77777777" w:rsidR="00E86E7F" w:rsidRPr="00C91ECD" w:rsidRDefault="00E86E7F" w:rsidP="00E86E7F">
      <w:pPr>
        <w:pStyle w:val="CCHHeadingThree"/>
      </w:pPr>
      <w:bookmarkStart w:id="112" w:name="_Toc19996628"/>
      <w:r w:rsidRPr="00C91ECD">
        <w:t>ACTORS</w:t>
      </w:r>
      <w:bookmarkEnd w:id="112"/>
    </w:p>
    <w:p w14:paraId="614DCC1A" w14:textId="77777777" w:rsidR="00E86E7F" w:rsidRPr="00C91ECD" w:rsidRDefault="00C8731B" w:rsidP="00E86E7F">
      <w:pPr>
        <w:pStyle w:val="CCHHeading1Bullet"/>
      </w:pPr>
      <w:r w:rsidRPr="00C91ECD">
        <w:t>Primary Contact</w:t>
      </w:r>
      <w:r w:rsidR="00E86E7F" w:rsidRPr="00C91ECD">
        <w:t xml:space="preserve"> </w:t>
      </w:r>
      <w:r w:rsidR="00380AB1" w:rsidRPr="00C91ECD">
        <w:t>– Agency/E</w:t>
      </w:r>
      <w:r w:rsidR="00E86E7F" w:rsidRPr="00C91ECD">
        <w:t xml:space="preserve">xternal </w:t>
      </w:r>
      <w:r w:rsidR="00380AB1" w:rsidRPr="00C91ECD">
        <w:t>O</w:t>
      </w:r>
      <w:r w:rsidR="00E86E7F" w:rsidRPr="00C91ECD">
        <w:t>rganization</w:t>
      </w:r>
      <w:r w:rsidR="002E5713" w:rsidRPr="00C91ECD">
        <w:t xml:space="preserve"> - User</w:t>
      </w:r>
    </w:p>
    <w:p w14:paraId="00C7C0BF" w14:textId="77777777" w:rsidR="00E86E7F" w:rsidRPr="00C91ECD" w:rsidRDefault="00250CD5" w:rsidP="00E86E7F">
      <w:pPr>
        <w:pStyle w:val="CCHHeading1Bullet"/>
      </w:pPr>
      <w:r w:rsidRPr="00C91ECD">
        <w:t>DOT supervisor</w:t>
      </w:r>
    </w:p>
    <w:p w14:paraId="443B434D" w14:textId="77777777" w:rsidR="00380AB1" w:rsidRPr="00C91ECD" w:rsidRDefault="00380AB1" w:rsidP="00E86E7F">
      <w:pPr>
        <w:pStyle w:val="CCHHeading1Bullet"/>
      </w:pPr>
      <w:r w:rsidRPr="00C91ECD">
        <w:t>APA</w:t>
      </w:r>
      <w:r w:rsidR="002E5713" w:rsidRPr="00C91ECD">
        <w:t xml:space="preserve"> - System</w:t>
      </w:r>
    </w:p>
    <w:p w14:paraId="589B6BB1" w14:textId="77777777" w:rsidR="00E86E7F" w:rsidRPr="00C91ECD" w:rsidRDefault="00E86E7F" w:rsidP="00E86E7F">
      <w:pPr>
        <w:pStyle w:val="CCHHeadingThree"/>
      </w:pPr>
      <w:bookmarkStart w:id="113" w:name="_Toc19996629"/>
      <w:r w:rsidRPr="00C91ECD">
        <w:t>PRECONDITIONS</w:t>
      </w:r>
      <w:bookmarkEnd w:id="113"/>
    </w:p>
    <w:p w14:paraId="3F81CA8D" w14:textId="77777777" w:rsidR="00EC6809" w:rsidRPr="00C91ECD" w:rsidRDefault="00380AB1" w:rsidP="00EC6809">
      <w:pPr>
        <w:pStyle w:val="CCHHeading1Bullet"/>
      </w:pPr>
      <w:r w:rsidRPr="00C91ECD">
        <w:t>Agency/</w:t>
      </w:r>
      <w:r w:rsidR="00EC6809" w:rsidRPr="00C91ECD">
        <w:t>Organization and primary contact account are already created</w:t>
      </w:r>
      <w:r w:rsidRPr="00C91ECD">
        <w:t xml:space="preserve"> in system</w:t>
      </w:r>
      <w:r w:rsidR="00EC6809" w:rsidRPr="00C91ECD">
        <w:t>.</w:t>
      </w:r>
    </w:p>
    <w:p w14:paraId="35FE84D0" w14:textId="77777777" w:rsidR="00EC6809" w:rsidRPr="00C91ECD" w:rsidRDefault="00EC6809" w:rsidP="00EC6809">
      <w:pPr>
        <w:pStyle w:val="CCHHeading1Bullet"/>
      </w:pPr>
      <w:r w:rsidRPr="00C91ECD">
        <w:t>Primary contact has the login credentials.</w:t>
      </w:r>
    </w:p>
    <w:p w14:paraId="192CD4C9" w14:textId="77777777" w:rsidR="00E86E7F" w:rsidRPr="00C91ECD" w:rsidRDefault="00E86E7F" w:rsidP="00E86E7F">
      <w:pPr>
        <w:pStyle w:val="CCHHeadingThree"/>
      </w:pPr>
      <w:bookmarkStart w:id="114" w:name="_Toc19996630"/>
      <w:r w:rsidRPr="00C91ECD">
        <w:t>MAIN APPLICATION FLOW</w:t>
      </w:r>
      <w:bookmarkEnd w:id="114"/>
    </w:p>
    <w:p w14:paraId="02D4128E" w14:textId="77777777" w:rsidR="00E86E7F" w:rsidRPr="00C91ECD" w:rsidRDefault="00EC6809" w:rsidP="00550BDF">
      <w:pPr>
        <w:pStyle w:val="ListParagraph"/>
        <w:numPr>
          <w:ilvl w:val="0"/>
          <w:numId w:val="20"/>
        </w:numPr>
      </w:pPr>
      <w:r w:rsidRPr="00C91ECD">
        <w:t>User</w:t>
      </w:r>
      <w:r w:rsidR="00E86E7F" w:rsidRPr="00C91ECD">
        <w:t xml:space="preserve"> launches the APA portal.</w:t>
      </w:r>
    </w:p>
    <w:p w14:paraId="6B95322B" w14:textId="77777777" w:rsidR="00C43B60" w:rsidRPr="00C91ECD" w:rsidRDefault="00C43B60" w:rsidP="00550BDF">
      <w:pPr>
        <w:pStyle w:val="ListParagraph"/>
        <w:numPr>
          <w:ilvl w:val="0"/>
          <w:numId w:val="20"/>
        </w:numPr>
      </w:pPr>
      <w:r w:rsidRPr="00C91ECD">
        <w:t>User will click on a division</w:t>
      </w:r>
      <w:r w:rsidR="00AC6ED6" w:rsidRPr="00C91ECD">
        <w:t xml:space="preserve"> or will add a new division.</w:t>
      </w:r>
    </w:p>
    <w:p w14:paraId="1993CB88" w14:textId="77777777" w:rsidR="00E86E7F" w:rsidRPr="00C91ECD" w:rsidRDefault="00E86E7F" w:rsidP="00550BDF">
      <w:pPr>
        <w:pStyle w:val="CCHHeading1Bullet"/>
        <w:numPr>
          <w:ilvl w:val="0"/>
          <w:numId w:val="20"/>
        </w:numPr>
      </w:pPr>
      <w:r w:rsidRPr="00C91ECD">
        <w:t xml:space="preserve">User will provide all below information to add a </w:t>
      </w:r>
      <w:r w:rsidR="00A429E8" w:rsidRPr="00C91ECD">
        <w:t>liaison</w:t>
      </w:r>
      <w:r w:rsidR="00AE2867" w:rsidRPr="00C91ECD">
        <w:t xml:space="preserve"> (primary or secondary)</w:t>
      </w:r>
      <w:r w:rsidRPr="00C91ECD">
        <w:t xml:space="preserve">– </w:t>
      </w:r>
    </w:p>
    <w:p w14:paraId="21913EF9" w14:textId="77777777" w:rsidR="00F21371" w:rsidRPr="00C91ECD" w:rsidRDefault="00E86E7F" w:rsidP="00550BDF">
      <w:pPr>
        <w:pStyle w:val="CCHHeading1Bullet"/>
        <w:numPr>
          <w:ilvl w:val="1"/>
          <w:numId w:val="20"/>
        </w:numPr>
      </w:pPr>
      <w:r w:rsidRPr="00C91ECD">
        <w:t xml:space="preserve">First Name, </w:t>
      </w:r>
    </w:p>
    <w:p w14:paraId="70F873AE" w14:textId="77777777" w:rsidR="00F21371" w:rsidRPr="00C91ECD" w:rsidRDefault="00E86E7F" w:rsidP="00550BDF">
      <w:pPr>
        <w:pStyle w:val="CCHHeading1Bullet"/>
        <w:numPr>
          <w:ilvl w:val="1"/>
          <w:numId w:val="20"/>
        </w:numPr>
      </w:pPr>
      <w:r w:rsidRPr="00C91ECD">
        <w:t xml:space="preserve">Last Name, </w:t>
      </w:r>
    </w:p>
    <w:p w14:paraId="07DE638F" w14:textId="77777777" w:rsidR="00F21371" w:rsidRPr="00C91ECD" w:rsidRDefault="00F21371" w:rsidP="00550BDF">
      <w:pPr>
        <w:pStyle w:val="CCHHeading1Bullet"/>
        <w:numPr>
          <w:ilvl w:val="1"/>
          <w:numId w:val="20"/>
        </w:numPr>
      </w:pPr>
      <w:r w:rsidRPr="00C91ECD">
        <w:t>E</w:t>
      </w:r>
      <w:r w:rsidR="00E86E7F" w:rsidRPr="00C91ECD">
        <w:t>mail ID</w:t>
      </w:r>
      <w:r w:rsidR="00982B72" w:rsidRPr="00C91ECD">
        <w:t xml:space="preserve"> (same email ID as used previously)</w:t>
      </w:r>
    </w:p>
    <w:p w14:paraId="41A7B792" w14:textId="77777777" w:rsidR="00E86E7F" w:rsidRPr="00C91ECD" w:rsidRDefault="00E86E7F" w:rsidP="00550BDF">
      <w:pPr>
        <w:pStyle w:val="CCHHeading1Bullet"/>
        <w:numPr>
          <w:ilvl w:val="1"/>
          <w:numId w:val="20"/>
        </w:numPr>
      </w:pPr>
      <w:r w:rsidRPr="00C91ECD">
        <w:t xml:space="preserve">Contact number </w:t>
      </w:r>
    </w:p>
    <w:p w14:paraId="78CF866A" w14:textId="77777777" w:rsidR="00E86E7F" w:rsidRPr="00C91ECD" w:rsidRDefault="00E86E7F" w:rsidP="00550BDF">
      <w:pPr>
        <w:pStyle w:val="CCHHeading1Bullet"/>
        <w:numPr>
          <w:ilvl w:val="0"/>
          <w:numId w:val="20"/>
        </w:numPr>
      </w:pPr>
      <w:r w:rsidRPr="00C91ECD">
        <w:t>User will upload the required documents.</w:t>
      </w:r>
    </w:p>
    <w:p w14:paraId="66346670" w14:textId="77777777" w:rsidR="00E86E7F" w:rsidRPr="00C91ECD" w:rsidRDefault="00E86E7F" w:rsidP="00550BDF">
      <w:pPr>
        <w:pStyle w:val="CCHHeading1Bullet"/>
        <w:numPr>
          <w:ilvl w:val="0"/>
          <w:numId w:val="20"/>
        </w:numPr>
      </w:pPr>
      <w:r w:rsidRPr="00C91ECD">
        <w:t>User will submit information.</w:t>
      </w:r>
    </w:p>
    <w:p w14:paraId="44A166FF" w14:textId="77777777" w:rsidR="00E86E7F" w:rsidRPr="00C91ECD" w:rsidRDefault="00E86E7F" w:rsidP="00550BDF">
      <w:pPr>
        <w:pStyle w:val="CCHHeading1Bullet"/>
        <w:numPr>
          <w:ilvl w:val="0"/>
          <w:numId w:val="20"/>
        </w:numPr>
      </w:pPr>
      <w:r w:rsidRPr="00C91ECD">
        <w:t xml:space="preserve">System will </w:t>
      </w:r>
      <w:r w:rsidR="00982B72" w:rsidRPr="00C91ECD">
        <w:t>add</w:t>
      </w:r>
      <w:r w:rsidRPr="00C91ECD">
        <w:t xml:space="preserve"> </w:t>
      </w:r>
      <w:r w:rsidR="00226A9F" w:rsidRPr="00C91ECD">
        <w:t>liaison</w:t>
      </w:r>
      <w:r w:rsidR="00982B72" w:rsidRPr="00C91ECD">
        <w:t>.</w:t>
      </w:r>
    </w:p>
    <w:p w14:paraId="2BE0CED3" w14:textId="77777777" w:rsidR="00E86E7F" w:rsidRPr="00C91ECD" w:rsidRDefault="00E86E7F" w:rsidP="002112A4">
      <w:pPr>
        <w:pStyle w:val="CCHHeading2Text"/>
        <w:numPr>
          <w:ilvl w:val="0"/>
          <w:numId w:val="20"/>
        </w:numPr>
      </w:pPr>
      <w:r w:rsidRPr="00C91ECD">
        <w:t>The flow ends.</w:t>
      </w:r>
    </w:p>
    <w:p w14:paraId="66EF9C30" w14:textId="77777777" w:rsidR="00E86E7F" w:rsidRPr="00C91ECD" w:rsidRDefault="00E86E7F" w:rsidP="00E86E7F">
      <w:pPr>
        <w:pStyle w:val="CCHHeadingThree"/>
      </w:pPr>
      <w:bookmarkStart w:id="115" w:name="_Toc19996631"/>
      <w:r w:rsidRPr="00C91ECD">
        <w:t>BUSINESS RULES</w:t>
      </w:r>
      <w:bookmarkEnd w:id="115"/>
    </w:p>
    <w:p w14:paraId="3617D6DF" w14:textId="77777777" w:rsidR="00E86E7F" w:rsidRPr="00C91ECD" w:rsidRDefault="00E86E7F" w:rsidP="00550BDF">
      <w:pPr>
        <w:pStyle w:val="CCHHeading2Text"/>
        <w:numPr>
          <w:ilvl w:val="0"/>
          <w:numId w:val="19"/>
        </w:numPr>
      </w:pPr>
      <w:r w:rsidRPr="00C91ECD">
        <w:t xml:space="preserve">The system shows a pop-up if any mandatory </w:t>
      </w:r>
      <w:r w:rsidR="00982BDB" w:rsidRPr="00C91ECD">
        <w:t>information</w:t>
      </w:r>
      <w:r w:rsidRPr="00C91ECD">
        <w:t xml:space="preserve"> is missing</w:t>
      </w:r>
      <w:r w:rsidR="00982BDB" w:rsidRPr="00C91ECD">
        <w:t>.</w:t>
      </w:r>
    </w:p>
    <w:p w14:paraId="3389C8E2" w14:textId="77777777" w:rsidR="00E86E7F" w:rsidRPr="00C91ECD" w:rsidRDefault="00E86E7F" w:rsidP="00E86E7F">
      <w:pPr>
        <w:pStyle w:val="CCHHeadingThree"/>
      </w:pPr>
      <w:bookmarkStart w:id="116" w:name="_Toc19996632"/>
      <w:r w:rsidRPr="00C91ECD">
        <w:t>POST CONDITIONS</w:t>
      </w:r>
      <w:bookmarkEnd w:id="116"/>
    </w:p>
    <w:p w14:paraId="14E207D7" w14:textId="77777777" w:rsidR="00E86E7F" w:rsidRPr="00C91ECD" w:rsidRDefault="00982B72" w:rsidP="00B8438C">
      <w:pPr>
        <w:pStyle w:val="CCHHeading1Bullet"/>
        <w:numPr>
          <w:ilvl w:val="0"/>
          <w:numId w:val="0"/>
        </w:numPr>
        <w:ind w:left="720"/>
      </w:pPr>
      <w:r w:rsidRPr="00C91ECD">
        <w:t>Liaison gets a system generated notification about new association with another</w:t>
      </w:r>
      <w:r w:rsidR="00A4672E" w:rsidRPr="00C91ECD">
        <w:t xml:space="preserve"> </w:t>
      </w:r>
      <w:r w:rsidRPr="00C91ECD">
        <w:t>agency/organization by email.</w:t>
      </w:r>
    </w:p>
    <w:p w14:paraId="6DB03356" w14:textId="77777777" w:rsidR="00E86E7F" w:rsidRPr="00C91ECD" w:rsidRDefault="00E86E7F" w:rsidP="00E86E7F">
      <w:pPr>
        <w:pStyle w:val="CCHHeadingThree"/>
      </w:pPr>
      <w:bookmarkStart w:id="117" w:name="_Toc19996633"/>
      <w:r w:rsidRPr="00C91ECD">
        <w:lastRenderedPageBreak/>
        <w:t>PERMISSIONS</w:t>
      </w:r>
      <w:bookmarkEnd w:id="117"/>
    </w:p>
    <w:p w14:paraId="07D44CD9" w14:textId="77777777" w:rsidR="00E86E7F" w:rsidRPr="00C91ECD" w:rsidRDefault="00E86E7F" w:rsidP="00B8438C">
      <w:pPr>
        <w:pStyle w:val="CCHHeading2Text"/>
        <w:ind w:left="720"/>
      </w:pPr>
      <w:r w:rsidRPr="00C91ECD">
        <w:t>Below are the security permissions for each type of actor.</w:t>
      </w:r>
    </w:p>
    <w:p w14:paraId="4725A17E" w14:textId="77777777" w:rsidR="00E86E7F" w:rsidRPr="00C91ECD" w:rsidRDefault="00E86E7F" w:rsidP="00B8438C">
      <w:pPr>
        <w:pStyle w:val="CCHHeading2Text"/>
        <w:ind w:left="720"/>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4330"/>
        <w:gridCol w:w="2561"/>
        <w:gridCol w:w="2705"/>
      </w:tblGrid>
      <w:tr w:rsidR="00E86E7F" w:rsidRPr="00C91ECD" w14:paraId="499822AB" w14:textId="77777777" w:rsidTr="0072095F">
        <w:trPr>
          <w:trHeight w:val="729"/>
          <w:tblHeader/>
        </w:trPr>
        <w:tc>
          <w:tcPr>
            <w:tcW w:w="433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BDAFF14" w14:textId="77777777" w:rsidR="00E86E7F" w:rsidRPr="00C91ECD" w:rsidRDefault="00E86E7F" w:rsidP="0072095F">
            <w:pPr>
              <w:spacing w:line="276" w:lineRule="auto"/>
              <w:jc w:val="center"/>
              <w:rPr>
                <w:b/>
                <w:bCs/>
              </w:rPr>
            </w:pPr>
            <w:r w:rsidRPr="00C91ECD">
              <w:rPr>
                <w:b/>
                <w:bCs/>
              </w:rPr>
              <w:t>Screen Navigation</w:t>
            </w:r>
          </w:p>
        </w:tc>
        <w:tc>
          <w:tcPr>
            <w:tcW w:w="256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7C098C2" w14:textId="77777777" w:rsidR="00E86E7F" w:rsidRPr="00C91ECD" w:rsidRDefault="00E86E7F" w:rsidP="0072095F">
            <w:pPr>
              <w:spacing w:line="276" w:lineRule="auto"/>
              <w:jc w:val="center"/>
              <w:rPr>
                <w:b/>
                <w:bCs/>
              </w:rPr>
            </w:pPr>
            <w:r w:rsidRPr="00C91ECD">
              <w:rPr>
                <w:b/>
                <w:bCs/>
              </w:rPr>
              <w:t>Content Type</w:t>
            </w:r>
          </w:p>
        </w:tc>
        <w:tc>
          <w:tcPr>
            <w:tcW w:w="270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9548464" w14:textId="77777777" w:rsidR="00E86E7F" w:rsidRPr="00C91ECD" w:rsidRDefault="00982B72" w:rsidP="0072095F">
            <w:pPr>
              <w:spacing w:line="276" w:lineRule="auto"/>
              <w:jc w:val="center"/>
              <w:rPr>
                <w:b/>
                <w:bCs/>
              </w:rPr>
            </w:pPr>
            <w:r w:rsidRPr="00C91ECD">
              <w:rPr>
                <w:b/>
                <w:bCs/>
              </w:rPr>
              <w:t>Primary Contact</w:t>
            </w:r>
          </w:p>
        </w:tc>
      </w:tr>
      <w:tr w:rsidR="00E86E7F" w:rsidRPr="00C91ECD" w14:paraId="6770DECD" w14:textId="77777777" w:rsidTr="00982B72">
        <w:trPr>
          <w:trHeight w:val="199"/>
        </w:trPr>
        <w:tc>
          <w:tcPr>
            <w:tcW w:w="433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279A06CF" w14:textId="77777777" w:rsidR="00E86E7F" w:rsidRPr="00C91ECD" w:rsidRDefault="00E86E7F" w:rsidP="0072095F">
            <w:pPr>
              <w:spacing w:line="276" w:lineRule="auto"/>
            </w:pPr>
            <w:r w:rsidRPr="00C91ECD">
              <w:t>A</w:t>
            </w:r>
            <w:r w:rsidR="00982B72" w:rsidRPr="00C91ECD">
              <w:t>dd Division</w:t>
            </w:r>
          </w:p>
        </w:tc>
        <w:tc>
          <w:tcPr>
            <w:tcW w:w="2561"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2C1A3D52" w14:textId="77777777" w:rsidR="00E86E7F" w:rsidRPr="00C91ECD" w:rsidRDefault="00E86E7F" w:rsidP="0072095F">
            <w:pPr>
              <w:spacing w:line="276" w:lineRule="auto"/>
              <w:jc w:val="center"/>
            </w:pPr>
            <w:r w:rsidRPr="00C91ECD">
              <w:t>Page</w:t>
            </w:r>
          </w:p>
        </w:tc>
        <w:tc>
          <w:tcPr>
            <w:tcW w:w="2705" w:type="dxa"/>
            <w:tcBorders>
              <w:top w:val="nil"/>
              <w:left w:val="nil"/>
              <w:bottom w:val="single" w:sz="4" w:space="0" w:color="auto"/>
              <w:right w:val="single" w:sz="8" w:space="0" w:color="auto"/>
            </w:tcBorders>
            <w:tcMar>
              <w:top w:w="0" w:type="dxa"/>
              <w:left w:w="108" w:type="dxa"/>
              <w:bottom w:w="0" w:type="dxa"/>
              <w:right w:w="108" w:type="dxa"/>
            </w:tcMar>
            <w:hideMark/>
          </w:tcPr>
          <w:p w14:paraId="3F8C198F" w14:textId="77777777" w:rsidR="00E86E7F" w:rsidRPr="00C91ECD" w:rsidRDefault="00E86E7F" w:rsidP="0072095F">
            <w:pPr>
              <w:spacing w:line="276" w:lineRule="auto"/>
              <w:jc w:val="center"/>
            </w:pPr>
            <w:r w:rsidRPr="00C91ECD">
              <w:t>R, C, U</w:t>
            </w:r>
          </w:p>
        </w:tc>
      </w:tr>
      <w:tr w:rsidR="00982B72" w:rsidRPr="00C91ECD" w14:paraId="1A84CE25" w14:textId="77777777" w:rsidTr="00982B72">
        <w:trPr>
          <w:trHeight w:val="199"/>
        </w:trPr>
        <w:tc>
          <w:tcPr>
            <w:tcW w:w="43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B5B4A4" w14:textId="77777777" w:rsidR="00982B72" w:rsidRPr="00C91ECD" w:rsidRDefault="00982B72" w:rsidP="00982B72">
            <w:pPr>
              <w:spacing w:line="276" w:lineRule="auto"/>
            </w:pPr>
            <w:r w:rsidRPr="00C91ECD">
              <w:t>Add Liaison</w:t>
            </w:r>
          </w:p>
        </w:tc>
        <w:tc>
          <w:tcPr>
            <w:tcW w:w="25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5DD0C5" w14:textId="77777777" w:rsidR="00982B72" w:rsidRPr="00C91ECD" w:rsidRDefault="00982B72" w:rsidP="00982B72">
            <w:pPr>
              <w:spacing w:line="276" w:lineRule="auto"/>
              <w:jc w:val="center"/>
            </w:pPr>
            <w:r w:rsidRPr="00C91ECD">
              <w:t>Page</w:t>
            </w:r>
          </w:p>
        </w:tc>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2E2AB3" w14:textId="77777777" w:rsidR="00982B72" w:rsidRPr="00C91ECD" w:rsidRDefault="00982B72" w:rsidP="00982B72">
            <w:pPr>
              <w:spacing w:line="276" w:lineRule="auto"/>
              <w:jc w:val="center"/>
            </w:pPr>
            <w:r w:rsidRPr="00C91ECD">
              <w:t>R, C, U</w:t>
            </w:r>
          </w:p>
        </w:tc>
      </w:tr>
    </w:tbl>
    <w:p w14:paraId="6FDC34BD" w14:textId="77777777" w:rsidR="00E86E7F" w:rsidRPr="00C91ECD" w:rsidRDefault="00E86E7F" w:rsidP="00E86E7F">
      <w:pPr>
        <w:pStyle w:val="CCHHeadingThree"/>
      </w:pPr>
      <w:bookmarkStart w:id="118" w:name="_Toc19996634"/>
      <w:r w:rsidRPr="00C91ECD">
        <w:t>UI FIELD DESCRIPTIONS AND WIREFRAMES</w:t>
      </w:r>
      <w:bookmarkEnd w:id="118"/>
    </w:p>
    <w:p w14:paraId="3A9FABE3" w14:textId="77777777" w:rsidR="00E86E7F" w:rsidRPr="00C91ECD" w:rsidRDefault="00DB10A7" w:rsidP="00B8438C">
      <w:pPr>
        <w:pStyle w:val="CCHHeading2Text"/>
        <w:ind w:left="720"/>
      </w:pPr>
      <w:r w:rsidRPr="00C91ECD">
        <w:t>Wireframes – WIP</w:t>
      </w:r>
    </w:p>
    <w:p w14:paraId="5952BD69" w14:textId="77777777" w:rsidR="00DB10A7" w:rsidRPr="00C91ECD" w:rsidRDefault="00DB10A7" w:rsidP="00B8438C">
      <w:pPr>
        <w:pStyle w:val="CCHHeading2Text"/>
        <w:ind w:left="720"/>
      </w:pPr>
      <w:r w:rsidRPr="00C91ECD">
        <w:t>UI Fields –</w:t>
      </w:r>
      <w:r w:rsidR="003C21D0" w:rsidRPr="00C91ECD">
        <w:t xml:space="preserve"> </w:t>
      </w:r>
      <w:r w:rsidR="00A4672E" w:rsidRPr="00C91ECD">
        <w:t xml:space="preserve">Please refer to </w:t>
      </w:r>
      <w:hyperlink w:anchor="DataDictionary" w:history="1">
        <w:r w:rsidR="00A4672E" w:rsidRPr="00C91ECD">
          <w:rPr>
            <w:rStyle w:val="Hyperlink"/>
          </w:rPr>
          <w:t xml:space="preserve">Appendix </w:t>
        </w:r>
        <w:proofErr w:type="gramStart"/>
        <w:r w:rsidR="00A4672E" w:rsidRPr="00C91ECD">
          <w:rPr>
            <w:rStyle w:val="Hyperlink"/>
          </w:rPr>
          <w:t>A</w:t>
        </w:r>
        <w:proofErr w:type="gramEnd"/>
        <w:r w:rsidR="00A4672E" w:rsidRPr="00C91ECD">
          <w:rPr>
            <w:rStyle w:val="Hyperlink"/>
          </w:rPr>
          <w:t xml:space="preserve"> - Data Dictionary</w:t>
        </w:r>
      </w:hyperlink>
      <w:r w:rsidR="00A4672E" w:rsidRPr="00C91ECD">
        <w:t xml:space="preserve"> (Tab: Account-Agency, Account-External Organization)</w:t>
      </w:r>
      <w:r w:rsidRPr="00C91ECD">
        <w:t>.</w:t>
      </w:r>
    </w:p>
    <w:p w14:paraId="67AB5990" w14:textId="77777777" w:rsidR="00CE1C3A" w:rsidRPr="00C91ECD" w:rsidRDefault="00CE1C3A" w:rsidP="00CE1C3A">
      <w:pPr>
        <w:pStyle w:val="CCHHeadingTwo"/>
      </w:pPr>
      <w:bookmarkStart w:id="119" w:name="_Toc19996635"/>
      <w:r w:rsidRPr="00C91ECD">
        <w:t>UC</w:t>
      </w:r>
      <w:r w:rsidR="00AB38B8" w:rsidRPr="00C91ECD">
        <w:t>9</w:t>
      </w:r>
      <w:r w:rsidRPr="00C91ECD">
        <w:t xml:space="preserve">: </w:t>
      </w:r>
      <w:r w:rsidRPr="00C91ECD">
        <w:rPr>
          <w:caps w:val="0"/>
        </w:rPr>
        <w:t xml:space="preserve">TRANSFERRING ROLES </w:t>
      </w:r>
      <w:r w:rsidR="00112D7B" w:rsidRPr="00C91ECD">
        <w:rPr>
          <w:caps w:val="0"/>
        </w:rPr>
        <w:t>-</w:t>
      </w:r>
      <w:r w:rsidRPr="00C91ECD">
        <w:rPr>
          <w:caps w:val="0"/>
        </w:rPr>
        <w:t xml:space="preserve"> PRIMARY </w:t>
      </w:r>
      <w:r w:rsidR="008D083F" w:rsidRPr="00C91ECD">
        <w:rPr>
          <w:caps w:val="0"/>
        </w:rPr>
        <w:t>CONTACT TO SECONDARY CONTAC</w:t>
      </w:r>
      <w:r w:rsidR="00A87D7F" w:rsidRPr="00C91ECD">
        <w:rPr>
          <w:caps w:val="0"/>
        </w:rPr>
        <w:t>T</w:t>
      </w:r>
      <w:bookmarkEnd w:id="119"/>
    </w:p>
    <w:p w14:paraId="41F4846F" w14:textId="77777777" w:rsidR="00CE1C3A" w:rsidRPr="00C91ECD" w:rsidRDefault="00CE1C3A" w:rsidP="00CE1C3A">
      <w:pPr>
        <w:pStyle w:val="CCHHeadingThree"/>
      </w:pPr>
      <w:bookmarkStart w:id="120" w:name="_Toc19996636"/>
      <w:r w:rsidRPr="00C91ECD">
        <w:t>DESCRIPTION</w:t>
      </w:r>
      <w:bookmarkEnd w:id="120"/>
    </w:p>
    <w:p w14:paraId="15754B9B" w14:textId="77777777" w:rsidR="00CE1C3A" w:rsidRPr="00C91ECD" w:rsidRDefault="00CE1C3A" w:rsidP="00B8438C">
      <w:pPr>
        <w:pStyle w:val="CCHHeading2Text"/>
        <w:ind w:left="720"/>
      </w:pPr>
      <w:r w:rsidRPr="00C91ECD">
        <w:t xml:space="preserve">This use case describes the process of </w:t>
      </w:r>
      <w:r w:rsidR="00E31E28" w:rsidRPr="00C91ECD">
        <w:t>transferring roles of primary contact to secondary contact</w:t>
      </w:r>
      <w:r w:rsidRPr="00C91ECD">
        <w:t>.</w:t>
      </w:r>
    </w:p>
    <w:p w14:paraId="572E28AF" w14:textId="77777777" w:rsidR="00CE1C3A" w:rsidRPr="00C91ECD" w:rsidRDefault="00CE1C3A" w:rsidP="00CE1C3A">
      <w:pPr>
        <w:pStyle w:val="CCHHeadingThree"/>
      </w:pPr>
      <w:bookmarkStart w:id="121" w:name="_Toc19996637"/>
      <w:r w:rsidRPr="00C91ECD">
        <w:t>ACTORS</w:t>
      </w:r>
      <w:bookmarkEnd w:id="121"/>
    </w:p>
    <w:p w14:paraId="47600822" w14:textId="77777777" w:rsidR="00CE1C3A" w:rsidRPr="00C91ECD" w:rsidRDefault="00C1753A" w:rsidP="00CE1C3A">
      <w:pPr>
        <w:pStyle w:val="CCHHeading1Bullet"/>
      </w:pPr>
      <w:r w:rsidRPr="00C91ECD">
        <w:t>Primary</w:t>
      </w:r>
      <w:r w:rsidR="006D268A" w:rsidRPr="00C91ECD">
        <w:t xml:space="preserve">/Secondary </w:t>
      </w:r>
      <w:r w:rsidRPr="00C91ECD">
        <w:t>Contact - User</w:t>
      </w:r>
    </w:p>
    <w:p w14:paraId="5ABD77C6" w14:textId="77777777" w:rsidR="00CE1C3A" w:rsidRPr="00C91ECD" w:rsidRDefault="00250CD5" w:rsidP="00A87D7F">
      <w:pPr>
        <w:pStyle w:val="CCHHeading1Bullet"/>
      </w:pPr>
      <w:r w:rsidRPr="00C91ECD">
        <w:t>DOT supervisor</w:t>
      </w:r>
    </w:p>
    <w:p w14:paraId="7F1490F5" w14:textId="77777777" w:rsidR="00C1753A" w:rsidRPr="00C91ECD" w:rsidRDefault="00C1753A" w:rsidP="00A87D7F">
      <w:pPr>
        <w:pStyle w:val="CCHHeading1Bullet"/>
      </w:pPr>
      <w:r w:rsidRPr="00C91ECD">
        <w:t>APA</w:t>
      </w:r>
      <w:r w:rsidR="002E5713" w:rsidRPr="00C91ECD">
        <w:t xml:space="preserve"> - System</w:t>
      </w:r>
    </w:p>
    <w:p w14:paraId="42DC5398" w14:textId="77777777" w:rsidR="00CE1C3A" w:rsidRPr="00C91ECD" w:rsidRDefault="00CE1C3A" w:rsidP="00CE1C3A">
      <w:pPr>
        <w:pStyle w:val="CCHHeadingThree"/>
      </w:pPr>
      <w:bookmarkStart w:id="122" w:name="_Toc19996638"/>
      <w:r w:rsidRPr="00C91ECD">
        <w:t>PRECONDITIONS</w:t>
      </w:r>
      <w:bookmarkEnd w:id="122"/>
    </w:p>
    <w:p w14:paraId="2553F6DB" w14:textId="77777777" w:rsidR="00BE4137" w:rsidRPr="00C91ECD" w:rsidRDefault="00BE4137" w:rsidP="00BB4ED1">
      <w:pPr>
        <w:pStyle w:val="CCHHeading1Bullet"/>
      </w:pPr>
      <w:r w:rsidRPr="00C91ECD">
        <w:t>Organization /Agency and</w:t>
      </w:r>
      <w:r w:rsidR="000A5B34" w:rsidRPr="00C91ECD">
        <w:t xml:space="preserve"> primary</w:t>
      </w:r>
      <w:r w:rsidR="006D268A" w:rsidRPr="00C91ECD">
        <w:t>/secondary</w:t>
      </w:r>
      <w:r w:rsidR="000A5B34" w:rsidRPr="00C91ECD">
        <w:t xml:space="preserve"> contact </w:t>
      </w:r>
      <w:r w:rsidRPr="00C91ECD">
        <w:t>account created in the system.</w:t>
      </w:r>
    </w:p>
    <w:p w14:paraId="0D3903F2" w14:textId="77777777" w:rsidR="00C1753A" w:rsidRPr="00C91ECD" w:rsidRDefault="00C1753A" w:rsidP="00BB4ED1">
      <w:pPr>
        <w:pStyle w:val="CCHHeading1Bullet"/>
      </w:pPr>
      <w:r w:rsidRPr="00C91ECD">
        <w:t>Secondary Contact is added for the organization / agency</w:t>
      </w:r>
      <w:r w:rsidR="00C566D6" w:rsidRPr="00C91ECD">
        <w:t>.</w:t>
      </w:r>
    </w:p>
    <w:p w14:paraId="1C57C802" w14:textId="77777777" w:rsidR="00CE1C3A" w:rsidRPr="00C91ECD" w:rsidRDefault="00CE1C3A" w:rsidP="00CE1C3A">
      <w:pPr>
        <w:pStyle w:val="CCHHeadingThree"/>
      </w:pPr>
      <w:bookmarkStart w:id="123" w:name="_Toc19996639"/>
      <w:r w:rsidRPr="00C91ECD">
        <w:t>MAIN APPLICATION FLOW</w:t>
      </w:r>
      <w:bookmarkEnd w:id="123"/>
    </w:p>
    <w:p w14:paraId="29F93501" w14:textId="77777777" w:rsidR="00CE1C3A" w:rsidRPr="00C91ECD" w:rsidRDefault="00C1753A" w:rsidP="00550BDF">
      <w:pPr>
        <w:pStyle w:val="ListParagraph"/>
        <w:numPr>
          <w:ilvl w:val="0"/>
          <w:numId w:val="17"/>
        </w:numPr>
      </w:pPr>
      <w:r w:rsidRPr="00C91ECD">
        <w:t>User</w:t>
      </w:r>
      <w:r w:rsidR="00CE1C3A" w:rsidRPr="00C91ECD">
        <w:t xml:space="preserve"> launches the APA portal.</w:t>
      </w:r>
    </w:p>
    <w:p w14:paraId="3C1413CE" w14:textId="77777777" w:rsidR="00CE1C3A" w:rsidRPr="00C91ECD" w:rsidRDefault="00CE1C3A" w:rsidP="00550BDF">
      <w:pPr>
        <w:pStyle w:val="CCHHeading1Bullet"/>
        <w:numPr>
          <w:ilvl w:val="0"/>
          <w:numId w:val="17"/>
        </w:numPr>
      </w:pPr>
      <w:r w:rsidRPr="00C91ECD">
        <w:t xml:space="preserve">User will </w:t>
      </w:r>
      <w:r w:rsidR="00C1753A" w:rsidRPr="00C91ECD">
        <w:t>change role of secondary contact to primary contact.</w:t>
      </w:r>
      <w:r w:rsidRPr="00C91ECD">
        <w:t xml:space="preserve"> </w:t>
      </w:r>
    </w:p>
    <w:p w14:paraId="7908B003" w14:textId="77777777" w:rsidR="00CE1C3A" w:rsidRPr="00C91ECD" w:rsidRDefault="00CE1C3A" w:rsidP="00550BDF">
      <w:pPr>
        <w:pStyle w:val="CCHHeading1Bullet"/>
        <w:numPr>
          <w:ilvl w:val="0"/>
          <w:numId w:val="17"/>
        </w:numPr>
      </w:pPr>
      <w:r w:rsidRPr="00C91ECD">
        <w:t>User will upload the required documents.</w:t>
      </w:r>
    </w:p>
    <w:p w14:paraId="7C1EC684" w14:textId="77777777" w:rsidR="00CE1C3A" w:rsidRPr="00C91ECD" w:rsidRDefault="00CE1C3A" w:rsidP="00550BDF">
      <w:pPr>
        <w:pStyle w:val="CCHHeading1Bullet"/>
        <w:numPr>
          <w:ilvl w:val="0"/>
          <w:numId w:val="17"/>
        </w:numPr>
      </w:pPr>
      <w:r w:rsidRPr="00C91ECD">
        <w:t>User will submit information.</w:t>
      </w:r>
    </w:p>
    <w:p w14:paraId="4812075E" w14:textId="77777777" w:rsidR="00CE1C3A" w:rsidRPr="00C91ECD" w:rsidRDefault="00CE1C3A" w:rsidP="00550BDF">
      <w:pPr>
        <w:pStyle w:val="CCHHeading2Text"/>
        <w:numPr>
          <w:ilvl w:val="0"/>
          <w:numId w:val="17"/>
        </w:numPr>
      </w:pPr>
      <w:r w:rsidRPr="00C91ECD">
        <w:t>The flow ends.</w:t>
      </w:r>
    </w:p>
    <w:p w14:paraId="516C4116" w14:textId="77777777" w:rsidR="00CE1C3A" w:rsidRPr="00C91ECD" w:rsidRDefault="00CE1C3A" w:rsidP="00CE1C3A">
      <w:pPr>
        <w:pStyle w:val="CCHHeadingThree"/>
      </w:pPr>
      <w:bookmarkStart w:id="124" w:name="_Toc19996640"/>
      <w:r w:rsidRPr="00C91ECD">
        <w:t>BUSINESS RULES</w:t>
      </w:r>
      <w:bookmarkEnd w:id="124"/>
    </w:p>
    <w:p w14:paraId="74983001" w14:textId="77777777" w:rsidR="00CE1C3A" w:rsidRPr="00C91ECD" w:rsidRDefault="00C1753A" w:rsidP="00550BDF">
      <w:pPr>
        <w:pStyle w:val="CCHHeading2Text"/>
        <w:numPr>
          <w:ilvl w:val="0"/>
          <w:numId w:val="18"/>
        </w:numPr>
      </w:pPr>
      <w:r w:rsidRPr="00C91ECD">
        <w:lastRenderedPageBreak/>
        <w:t xml:space="preserve">Primary contact change will be approved by DOT Supervisor. Please refer to use case </w:t>
      </w:r>
      <w:hyperlink w:anchor="UC4" w:history="1">
        <w:r w:rsidRPr="00C91ECD">
          <w:rPr>
            <w:rStyle w:val="Hyperlink"/>
          </w:rPr>
          <w:t>2.</w:t>
        </w:r>
        <w:r w:rsidR="00B8438C" w:rsidRPr="00C91ECD">
          <w:rPr>
            <w:rStyle w:val="Hyperlink"/>
          </w:rPr>
          <w:t>4</w:t>
        </w:r>
        <w:r w:rsidRPr="00C91ECD">
          <w:rPr>
            <w:rStyle w:val="Hyperlink"/>
          </w:rPr>
          <w:t xml:space="preserve"> for DOT </w:t>
        </w:r>
        <w:r w:rsidR="00B8438C" w:rsidRPr="00C91ECD">
          <w:rPr>
            <w:rStyle w:val="Hyperlink"/>
          </w:rPr>
          <w:t>R</w:t>
        </w:r>
        <w:r w:rsidRPr="00C91ECD">
          <w:rPr>
            <w:rStyle w:val="Hyperlink"/>
          </w:rPr>
          <w:t xml:space="preserve">eview </w:t>
        </w:r>
        <w:r w:rsidR="00B8438C" w:rsidRPr="00C91ECD">
          <w:rPr>
            <w:rStyle w:val="Hyperlink"/>
          </w:rPr>
          <w:t>P</w:t>
        </w:r>
        <w:r w:rsidRPr="00C91ECD">
          <w:rPr>
            <w:rStyle w:val="Hyperlink"/>
          </w:rPr>
          <w:t>rocess</w:t>
        </w:r>
      </w:hyperlink>
      <w:r w:rsidRPr="00C91ECD">
        <w:t>.</w:t>
      </w:r>
    </w:p>
    <w:p w14:paraId="68D38B1A" w14:textId="77777777" w:rsidR="00CE1C3A" w:rsidRPr="00C91ECD" w:rsidRDefault="00B8438C" w:rsidP="00B8438C">
      <w:pPr>
        <w:pStyle w:val="CCHHeading2Text"/>
        <w:numPr>
          <w:ilvl w:val="0"/>
          <w:numId w:val="18"/>
        </w:numPr>
      </w:pPr>
      <w:r w:rsidRPr="00C91ECD">
        <w:t>O</w:t>
      </w:r>
      <w:r w:rsidR="003C21D0" w:rsidRPr="00C91ECD">
        <w:t>rganization</w:t>
      </w:r>
      <w:r w:rsidRPr="00C91ECD">
        <w:t>s</w:t>
      </w:r>
      <w:r w:rsidR="003C21D0" w:rsidRPr="00C91ECD">
        <w:t xml:space="preserve"> can have</w:t>
      </w:r>
      <w:r w:rsidR="00C1753A" w:rsidRPr="00C91ECD">
        <w:t xml:space="preserve"> </w:t>
      </w:r>
      <w:r w:rsidRPr="00C91ECD">
        <w:t xml:space="preserve">only </w:t>
      </w:r>
      <w:r w:rsidR="00C1753A" w:rsidRPr="00C91ECD">
        <w:t>one primary contact.</w:t>
      </w:r>
      <w:r w:rsidRPr="00C91ECD">
        <w:t xml:space="preserve"> Primary contact can remove the secondary contact. </w:t>
      </w:r>
    </w:p>
    <w:p w14:paraId="4AD928F0" w14:textId="77777777" w:rsidR="00CE1C3A" w:rsidRPr="00C91ECD" w:rsidRDefault="00C1753A" w:rsidP="00550BDF">
      <w:pPr>
        <w:pStyle w:val="CCHHeading2Text"/>
        <w:numPr>
          <w:ilvl w:val="0"/>
          <w:numId w:val="18"/>
        </w:numPr>
      </w:pPr>
      <w:r w:rsidRPr="00C91ECD">
        <w:t>When DOT approv</w:t>
      </w:r>
      <w:r w:rsidR="00B8438C" w:rsidRPr="00C91ECD">
        <w:t>es</w:t>
      </w:r>
      <w:r w:rsidRPr="00C91ECD">
        <w:t xml:space="preserve"> secondary contact as primary contact</w:t>
      </w:r>
      <w:r w:rsidR="006D268A" w:rsidRPr="00C91ECD">
        <w:t>; r</w:t>
      </w:r>
      <w:r w:rsidRPr="00C91ECD">
        <w:t>ole of existing primary contact will be changed to secondary contact.</w:t>
      </w:r>
    </w:p>
    <w:p w14:paraId="032056BE" w14:textId="77777777" w:rsidR="00C1753A" w:rsidRPr="00C91ECD" w:rsidRDefault="00C1753A" w:rsidP="00550BDF">
      <w:pPr>
        <w:pStyle w:val="CCHHeading2Text"/>
        <w:numPr>
          <w:ilvl w:val="0"/>
          <w:numId w:val="18"/>
        </w:numPr>
      </w:pPr>
      <w:r w:rsidRPr="00C91ECD">
        <w:t>Organization will share complete information with DOT every time primary contact</w:t>
      </w:r>
      <w:r w:rsidR="00B8438C" w:rsidRPr="00C91ECD">
        <w:t xml:space="preserve"> is</w:t>
      </w:r>
      <w:r w:rsidRPr="00C91ECD">
        <w:t xml:space="preserve"> </w:t>
      </w:r>
      <w:r w:rsidR="00B8438C" w:rsidRPr="00C91ECD">
        <w:t>changed</w:t>
      </w:r>
      <w:r w:rsidRPr="00C91ECD">
        <w:t>.</w:t>
      </w:r>
    </w:p>
    <w:p w14:paraId="42110B69" w14:textId="77777777" w:rsidR="00C1753A" w:rsidRPr="00C91ECD" w:rsidRDefault="00C1753A" w:rsidP="00550BDF">
      <w:pPr>
        <w:pStyle w:val="CCHHeading2Text"/>
        <w:numPr>
          <w:ilvl w:val="0"/>
          <w:numId w:val="18"/>
        </w:numPr>
      </w:pPr>
      <w:r w:rsidRPr="00C91ECD">
        <w:t>Primary contact is mandatory for every organization.</w:t>
      </w:r>
    </w:p>
    <w:p w14:paraId="36FB4846" w14:textId="77777777" w:rsidR="00731D95" w:rsidRPr="00C91ECD" w:rsidRDefault="00C1753A" w:rsidP="00731D95">
      <w:pPr>
        <w:pStyle w:val="CCHHeading2Text"/>
        <w:numPr>
          <w:ilvl w:val="0"/>
          <w:numId w:val="18"/>
        </w:numPr>
      </w:pPr>
      <w:r w:rsidRPr="00C91ECD">
        <w:t>Primary contact document verification is needed at the time of creation. DOT will manually verify all the information/documents.</w:t>
      </w:r>
    </w:p>
    <w:p w14:paraId="20D5D864" w14:textId="77777777" w:rsidR="00CE1C3A" w:rsidRPr="00C91ECD" w:rsidRDefault="00CE1C3A" w:rsidP="00CE1C3A">
      <w:pPr>
        <w:pStyle w:val="CCHHeadingThree"/>
      </w:pPr>
      <w:bookmarkStart w:id="125" w:name="_Toc19996641"/>
      <w:r w:rsidRPr="00C91ECD">
        <w:t>POST CONDITIONS</w:t>
      </w:r>
      <w:bookmarkEnd w:id="125"/>
    </w:p>
    <w:p w14:paraId="5CB1BEA4" w14:textId="77777777" w:rsidR="00CE1C3A" w:rsidRPr="00C91ECD" w:rsidRDefault="00C1753A" w:rsidP="00B8438C">
      <w:pPr>
        <w:pStyle w:val="CCHHeading1Bullet"/>
      </w:pPr>
      <w:r w:rsidRPr="00C91ECD">
        <w:t>System will create a task for DOT Supervisor to approve the primary contact.</w:t>
      </w:r>
    </w:p>
    <w:p w14:paraId="6811FF10" w14:textId="77777777" w:rsidR="00731D95" w:rsidRPr="00C91ECD" w:rsidRDefault="00731D95" w:rsidP="00B8438C">
      <w:pPr>
        <w:pStyle w:val="CCHHeading1Bullet"/>
      </w:pPr>
      <w:r w:rsidRPr="00C91ECD">
        <w:t>Primary contact can manage organization. Following changes can be done while managing organization</w:t>
      </w:r>
      <w:r w:rsidR="006D268A" w:rsidRPr="00C91ECD">
        <w:t xml:space="preserve"> (please refer to </w:t>
      </w:r>
      <w:hyperlink w:anchor="DataDictionary" w:history="1">
        <w:r w:rsidR="006D268A" w:rsidRPr="00C91ECD">
          <w:rPr>
            <w:rStyle w:val="Hyperlink"/>
          </w:rPr>
          <w:t>Appendix A - Data Dictionary</w:t>
        </w:r>
      </w:hyperlink>
      <w:r w:rsidR="006D268A" w:rsidRPr="00C91ECD">
        <w:t xml:space="preserve"> for editable fields details) </w:t>
      </w:r>
      <w:r w:rsidRPr="00C91ECD">
        <w:t>–</w:t>
      </w:r>
    </w:p>
    <w:p w14:paraId="595BA748" w14:textId="77777777" w:rsidR="00731D95" w:rsidRPr="00C91ECD" w:rsidRDefault="00731D95" w:rsidP="00731D95">
      <w:pPr>
        <w:pStyle w:val="CCHHeading1Bullet"/>
        <w:numPr>
          <w:ilvl w:val="1"/>
          <w:numId w:val="1"/>
        </w:numPr>
      </w:pPr>
      <w:r w:rsidRPr="00C91ECD">
        <w:t xml:space="preserve">Add division </w:t>
      </w:r>
    </w:p>
    <w:p w14:paraId="1F7B023C" w14:textId="77777777" w:rsidR="00731D95" w:rsidRPr="00C91ECD" w:rsidRDefault="00731D95" w:rsidP="00731D95">
      <w:pPr>
        <w:pStyle w:val="CCHHeading1Bullet"/>
        <w:numPr>
          <w:ilvl w:val="1"/>
          <w:numId w:val="1"/>
        </w:numPr>
      </w:pPr>
      <w:r w:rsidRPr="00C91ECD">
        <w:t>Contact add/change</w:t>
      </w:r>
    </w:p>
    <w:p w14:paraId="725D7266" w14:textId="77777777" w:rsidR="00731D95" w:rsidRPr="00C91ECD" w:rsidRDefault="00731D95" w:rsidP="00731D95">
      <w:pPr>
        <w:pStyle w:val="CCHHeading1Bullet"/>
        <w:numPr>
          <w:ilvl w:val="1"/>
          <w:numId w:val="1"/>
        </w:numPr>
      </w:pPr>
      <w:r w:rsidRPr="00C91ECD">
        <w:t>Liaison add/change</w:t>
      </w:r>
    </w:p>
    <w:p w14:paraId="66402D4E" w14:textId="77777777" w:rsidR="00731D95" w:rsidRPr="00C91ECD" w:rsidRDefault="00731D95" w:rsidP="00731D95">
      <w:pPr>
        <w:pStyle w:val="CCHHeading1Bullet"/>
        <w:numPr>
          <w:ilvl w:val="1"/>
          <w:numId w:val="1"/>
        </w:numPr>
      </w:pPr>
      <w:r w:rsidRPr="00C91ECD">
        <w:t>Approver add/change</w:t>
      </w:r>
    </w:p>
    <w:p w14:paraId="2DEDDBAD" w14:textId="77777777" w:rsidR="00CE1C3A" w:rsidRPr="00C91ECD" w:rsidRDefault="00CE1C3A" w:rsidP="00CE1C3A">
      <w:pPr>
        <w:pStyle w:val="CCHHeadingThree"/>
      </w:pPr>
      <w:bookmarkStart w:id="126" w:name="_Toc19996642"/>
      <w:r w:rsidRPr="00C91ECD">
        <w:t>PERMISSIONS</w:t>
      </w:r>
      <w:bookmarkEnd w:id="126"/>
    </w:p>
    <w:p w14:paraId="7BDC123D" w14:textId="77777777" w:rsidR="00CE1C3A" w:rsidRPr="00C91ECD" w:rsidRDefault="00CE1C3A" w:rsidP="00B8438C">
      <w:pPr>
        <w:pStyle w:val="CCHHeading2Text"/>
        <w:ind w:left="720"/>
      </w:pPr>
      <w:r w:rsidRPr="00C91ECD">
        <w:t>Below are the security permissions for each type of actor.</w:t>
      </w:r>
    </w:p>
    <w:p w14:paraId="33344E0E" w14:textId="77777777" w:rsidR="00CE1C3A" w:rsidRPr="00C91ECD" w:rsidRDefault="00CE1C3A" w:rsidP="00B8438C">
      <w:pPr>
        <w:pStyle w:val="CCHHeading2Text"/>
        <w:ind w:left="720"/>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4330"/>
        <w:gridCol w:w="2561"/>
        <w:gridCol w:w="2705"/>
      </w:tblGrid>
      <w:tr w:rsidR="00CE1C3A" w:rsidRPr="00C91ECD" w14:paraId="7C4D6BA6" w14:textId="77777777" w:rsidTr="00C1753A">
        <w:trPr>
          <w:trHeight w:val="729"/>
          <w:tblHeader/>
        </w:trPr>
        <w:tc>
          <w:tcPr>
            <w:tcW w:w="4330" w:type="dxa"/>
            <w:tcBorders>
              <w:top w:val="single" w:sz="8" w:space="0" w:color="auto"/>
              <w:left w:val="single" w:sz="8" w:space="0" w:color="auto"/>
              <w:bottom w:val="single" w:sz="4" w:space="0" w:color="auto"/>
              <w:right w:val="single" w:sz="8" w:space="0" w:color="auto"/>
            </w:tcBorders>
            <w:shd w:val="clear" w:color="auto" w:fill="BFBFBF"/>
            <w:tcMar>
              <w:top w:w="0" w:type="dxa"/>
              <w:left w:w="108" w:type="dxa"/>
              <w:bottom w:w="0" w:type="dxa"/>
              <w:right w:w="108" w:type="dxa"/>
            </w:tcMar>
            <w:vAlign w:val="center"/>
            <w:hideMark/>
          </w:tcPr>
          <w:p w14:paraId="1381D3FD" w14:textId="77777777" w:rsidR="00CE1C3A" w:rsidRPr="00C91ECD" w:rsidRDefault="00CE1C3A" w:rsidP="0072095F">
            <w:pPr>
              <w:spacing w:line="276" w:lineRule="auto"/>
              <w:jc w:val="center"/>
              <w:rPr>
                <w:b/>
                <w:bCs/>
              </w:rPr>
            </w:pPr>
            <w:r w:rsidRPr="00C91ECD">
              <w:rPr>
                <w:b/>
                <w:bCs/>
              </w:rPr>
              <w:t>Screen Navigation</w:t>
            </w:r>
          </w:p>
        </w:tc>
        <w:tc>
          <w:tcPr>
            <w:tcW w:w="2561" w:type="dxa"/>
            <w:tcBorders>
              <w:top w:val="single" w:sz="8" w:space="0" w:color="auto"/>
              <w:left w:val="nil"/>
              <w:bottom w:val="single" w:sz="4" w:space="0" w:color="auto"/>
              <w:right w:val="single" w:sz="8" w:space="0" w:color="auto"/>
            </w:tcBorders>
            <w:shd w:val="clear" w:color="auto" w:fill="BFBFBF"/>
            <w:tcMar>
              <w:top w:w="0" w:type="dxa"/>
              <w:left w:w="108" w:type="dxa"/>
              <w:bottom w:w="0" w:type="dxa"/>
              <w:right w:w="108" w:type="dxa"/>
            </w:tcMar>
            <w:vAlign w:val="center"/>
            <w:hideMark/>
          </w:tcPr>
          <w:p w14:paraId="1B949C95" w14:textId="77777777" w:rsidR="00CE1C3A" w:rsidRPr="00C91ECD" w:rsidRDefault="00CE1C3A" w:rsidP="0072095F">
            <w:pPr>
              <w:spacing w:line="276" w:lineRule="auto"/>
              <w:jc w:val="center"/>
              <w:rPr>
                <w:b/>
                <w:bCs/>
              </w:rPr>
            </w:pPr>
            <w:r w:rsidRPr="00C91ECD">
              <w:rPr>
                <w:b/>
                <w:bCs/>
              </w:rPr>
              <w:t>Content Type</w:t>
            </w:r>
          </w:p>
        </w:tc>
        <w:tc>
          <w:tcPr>
            <w:tcW w:w="2705" w:type="dxa"/>
            <w:tcBorders>
              <w:top w:val="single" w:sz="8" w:space="0" w:color="auto"/>
              <w:left w:val="nil"/>
              <w:bottom w:val="single" w:sz="4" w:space="0" w:color="auto"/>
              <w:right w:val="single" w:sz="8" w:space="0" w:color="auto"/>
            </w:tcBorders>
            <w:shd w:val="clear" w:color="auto" w:fill="BFBFBF"/>
            <w:tcMar>
              <w:top w:w="0" w:type="dxa"/>
              <w:left w:w="108" w:type="dxa"/>
              <w:bottom w:w="0" w:type="dxa"/>
              <w:right w:w="108" w:type="dxa"/>
            </w:tcMar>
            <w:vAlign w:val="center"/>
            <w:hideMark/>
          </w:tcPr>
          <w:p w14:paraId="526B6B10" w14:textId="77777777" w:rsidR="00CE1C3A" w:rsidRPr="00C91ECD" w:rsidRDefault="00C1753A" w:rsidP="0072095F">
            <w:pPr>
              <w:spacing w:line="276" w:lineRule="auto"/>
              <w:jc w:val="center"/>
              <w:rPr>
                <w:b/>
                <w:bCs/>
              </w:rPr>
            </w:pPr>
            <w:r w:rsidRPr="00C91ECD">
              <w:rPr>
                <w:b/>
                <w:bCs/>
              </w:rPr>
              <w:t>Primary Contact</w:t>
            </w:r>
          </w:p>
        </w:tc>
      </w:tr>
      <w:tr w:rsidR="00CE1C3A" w:rsidRPr="00C91ECD" w14:paraId="565B3448" w14:textId="77777777" w:rsidTr="00C1753A">
        <w:trPr>
          <w:trHeight w:val="199"/>
        </w:trPr>
        <w:tc>
          <w:tcPr>
            <w:tcW w:w="43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385A33" w14:textId="77777777" w:rsidR="00CE1C3A" w:rsidRPr="00C91ECD" w:rsidRDefault="00C1753A" w:rsidP="0072095F">
            <w:pPr>
              <w:spacing w:line="276" w:lineRule="auto"/>
            </w:pPr>
            <w:r w:rsidRPr="00C91ECD">
              <w:t>Update Role</w:t>
            </w:r>
          </w:p>
        </w:tc>
        <w:tc>
          <w:tcPr>
            <w:tcW w:w="25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B96C4E" w14:textId="77777777" w:rsidR="00CE1C3A" w:rsidRPr="00C91ECD" w:rsidRDefault="00CE1C3A" w:rsidP="0072095F">
            <w:pPr>
              <w:spacing w:line="276" w:lineRule="auto"/>
              <w:jc w:val="center"/>
            </w:pPr>
            <w:r w:rsidRPr="00C91ECD">
              <w:t>Page</w:t>
            </w:r>
          </w:p>
        </w:tc>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FB2F2B" w14:textId="77777777" w:rsidR="00CE1C3A" w:rsidRPr="00C91ECD" w:rsidRDefault="00CE1C3A" w:rsidP="0072095F">
            <w:pPr>
              <w:spacing w:line="276" w:lineRule="auto"/>
              <w:jc w:val="center"/>
            </w:pPr>
            <w:r w:rsidRPr="00C91ECD">
              <w:t>R, C, U</w:t>
            </w:r>
          </w:p>
        </w:tc>
      </w:tr>
      <w:tr w:rsidR="00C1753A" w:rsidRPr="00C91ECD" w14:paraId="07EFF8D3" w14:textId="77777777" w:rsidTr="00C1753A">
        <w:trPr>
          <w:trHeight w:val="199"/>
        </w:trPr>
        <w:tc>
          <w:tcPr>
            <w:tcW w:w="43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47E7A2" w14:textId="77777777" w:rsidR="00C1753A" w:rsidRPr="00C91ECD" w:rsidRDefault="00C1753A" w:rsidP="00C1753A">
            <w:pPr>
              <w:spacing w:line="276" w:lineRule="auto"/>
            </w:pPr>
            <w:r w:rsidRPr="00C91ECD">
              <w:t>Add/Remove Secondary Contact</w:t>
            </w:r>
          </w:p>
        </w:tc>
        <w:tc>
          <w:tcPr>
            <w:tcW w:w="25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FF2AEC" w14:textId="77777777" w:rsidR="00C1753A" w:rsidRPr="00C91ECD" w:rsidRDefault="00C1753A" w:rsidP="00C1753A">
            <w:pPr>
              <w:spacing w:line="276" w:lineRule="auto"/>
              <w:jc w:val="center"/>
            </w:pPr>
            <w:r w:rsidRPr="00C91ECD">
              <w:t>Page</w:t>
            </w:r>
          </w:p>
        </w:tc>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704E52" w14:textId="77777777" w:rsidR="00C1753A" w:rsidRPr="00C91ECD" w:rsidRDefault="00C1753A" w:rsidP="00C1753A">
            <w:pPr>
              <w:spacing w:line="276" w:lineRule="auto"/>
              <w:jc w:val="center"/>
            </w:pPr>
            <w:r w:rsidRPr="00C91ECD">
              <w:t>R, C, U</w:t>
            </w:r>
          </w:p>
        </w:tc>
      </w:tr>
    </w:tbl>
    <w:p w14:paraId="00E1D13A" w14:textId="77777777" w:rsidR="00CE1C3A" w:rsidRPr="00C91ECD" w:rsidRDefault="00CE1C3A" w:rsidP="00CE1C3A">
      <w:pPr>
        <w:pStyle w:val="CCHHeadingThree"/>
      </w:pPr>
      <w:bookmarkStart w:id="127" w:name="_Toc19996643"/>
      <w:r w:rsidRPr="00C91ECD">
        <w:t>UI FIELD DESCRIPTIONS AND WIREFRAMES</w:t>
      </w:r>
      <w:bookmarkEnd w:id="127"/>
    </w:p>
    <w:p w14:paraId="6F3B9C03" w14:textId="77777777" w:rsidR="00CE1C3A" w:rsidRPr="00C91ECD" w:rsidRDefault="00C1753A" w:rsidP="00B8438C">
      <w:pPr>
        <w:pStyle w:val="CCHHeading2Text"/>
        <w:ind w:left="720"/>
      </w:pPr>
      <w:r w:rsidRPr="00C91ECD">
        <w:t>Wireframes – WIP</w:t>
      </w:r>
    </w:p>
    <w:p w14:paraId="482680C4" w14:textId="77777777" w:rsidR="00C1753A" w:rsidRPr="00C91ECD" w:rsidRDefault="00C1753A" w:rsidP="00B8438C">
      <w:pPr>
        <w:pStyle w:val="CCHHeading2Text"/>
        <w:ind w:left="720"/>
      </w:pPr>
      <w:r w:rsidRPr="00C91ECD">
        <w:t xml:space="preserve">UI Fields – </w:t>
      </w:r>
      <w:r w:rsidR="003C21D0" w:rsidRPr="00C91ECD">
        <w:t xml:space="preserve">Please refer to </w:t>
      </w:r>
      <w:hyperlink w:anchor="DataDictionary" w:history="1">
        <w:r w:rsidR="003C21D0" w:rsidRPr="00C91ECD">
          <w:rPr>
            <w:rStyle w:val="Hyperlink"/>
          </w:rPr>
          <w:t xml:space="preserve">Appendix </w:t>
        </w:r>
        <w:proofErr w:type="gramStart"/>
        <w:r w:rsidR="003C21D0" w:rsidRPr="00C91ECD">
          <w:rPr>
            <w:rStyle w:val="Hyperlink"/>
          </w:rPr>
          <w:t>A</w:t>
        </w:r>
        <w:proofErr w:type="gramEnd"/>
        <w:r w:rsidR="003C21D0" w:rsidRPr="00C91ECD">
          <w:rPr>
            <w:rStyle w:val="Hyperlink"/>
          </w:rPr>
          <w:t xml:space="preserve"> - Data Dictionary</w:t>
        </w:r>
      </w:hyperlink>
      <w:r w:rsidR="003C21D0" w:rsidRPr="00C91ECD">
        <w:t xml:space="preserve"> (Tab: Account-Agency, Account-External Organization).</w:t>
      </w:r>
    </w:p>
    <w:p w14:paraId="093A16F7" w14:textId="77777777" w:rsidR="001D34A0" w:rsidRPr="00C91ECD" w:rsidRDefault="00561A84" w:rsidP="001D34A0">
      <w:pPr>
        <w:pStyle w:val="CCHHeadingTwo"/>
      </w:pPr>
      <w:bookmarkStart w:id="128" w:name="_Toc19996644"/>
      <w:r w:rsidRPr="00C91ECD">
        <w:t>UC</w:t>
      </w:r>
      <w:r w:rsidR="00AB38B8" w:rsidRPr="00C91ECD">
        <w:t>10</w:t>
      </w:r>
      <w:r w:rsidR="001D34A0" w:rsidRPr="00C91ECD">
        <w:t xml:space="preserve">: </w:t>
      </w:r>
      <w:r w:rsidR="001D34A0" w:rsidRPr="00C91ECD">
        <w:rPr>
          <w:caps w:val="0"/>
        </w:rPr>
        <w:t xml:space="preserve">TRANSFERRING ROLES </w:t>
      </w:r>
      <w:r w:rsidR="00112D7B" w:rsidRPr="00C91ECD">
        <w:rPr>
          <w:caps w:val="0"/>
        </w:rPr>
        <w:t>-</w:t>
      </w:r>
      <w:r w:rsidR="001D34A0" w:rsidRPr="00C91ECD">
        <w:rPr>
          <w:caps w:val="0"/>
        </w:rPr>
        <w:t xml:space="preserve"> PRIMARY </w:t>
      </w:r>
      <w:r w:rsidR="00647B80" w:rsidRPr="00C91ECD">
        <w:rPr>
          <w:caps w:val="0"/>
        </w:rPr>
        <w:t xml:space="preserve">LIAISON </w:t>
      </w:r>
      <w:r w:rsidR="001D34A0" w:rsidRPr="00C91ECD">
        <w:rPr>
          <w:caps w:val="0"/>
        </w:rPr>
        <w:t xml:space="preserve">TO SECONDARY </w:t>
      </w:r>
      <w:r w:rsidR="00724775" w:rsidRPr="00C91ECD">
        <w:rPr>
          <w:caps w:val="0"/>
        </w:rPr>
        <w:t>LIAISON</w:t>
      </w:r>
      <w:bookmarkEnd w:id="128"/>
    </w:p>
    <w:p w14:paraId="0E79E783" w14:textId="77777777" w:rsidR="001D34A0" w:rsidRPr="00C91ECD" w:rsidRDefault="001D34A0" w:rsidP="001D34A0">
      <w:pPr>
        <w:pStyle w:val="CCHHeadingThree"/>
      </w:pPr>
      <w:bookmarkStart w:id="129" w:name="_Toc19996645"/>
      <w:r w:rsidRPr="00C91ECD">
        <w:t>DESCRIPTION</w:t>
      </w:r>
      <w:bookmarkEnd w:id="129"/>
    </w:p>
    <w:p w14:paraId="386F3A6E" w14:textId="77777777" w:rsidR="001D34A0" w:rsidRPr="00C91ECD" w:rsidRDefault="001D34A0" w:rsidP="00B8438C">
      <w:pPr>
        <w:pStyle w:val="CCHHeading2Text"/>
        <w:ind w:left="720"/>
      </w:pPr>
      <w:r w:rsidRPr="00C91ECD">
        <w:lastRenderedPageBreak/>
        <w:t xml:space="preserve">This use case describes the process of transferring roles of primary </w:t>
      </w:r>
      <w:r w:rsidR="004603C6" w:rsidRPr="00C91ECD">
        <w:t>liaison</w:t>
      </w:r>
      <w:r w:rsidRPr="00C91ECD">
        <w:t xml:space="preserve"> to secondary </w:t>
      </w:r>
      <w:r w:rsidR="004603C6" w:rsidRPr="00C91ECD">
        <w:t>liaison</w:t>
      </w:r>
      <w:r w:rsidRPr="00C91ECD">
        <w:t>.</w:t>
      </w:r>
    </w:p>
    <w:p w14:paraId="61978C97" w14:textId="77777777" w:rsidR="001D34A0" w:rsidRPr="00C91ECD" w:rsidRDefault="001D34A0" w:rsidP="001D34A0">
      <w:pPr>
        <w:pStyle w:val="CCHHeadingThree"/>
      </w:pPr>
      <w:bookmarkStart w:id="130" w:name="_Toc19996646"/>
      <w:r w:rsidRPr="00C91ECD">
        <w:t>ACTORS</w:t>
      </w:r>
      <w:bookmarkEnd w:id="130"/>
    </w:p>
    <w:p w14:paraId="788B5B34" w14:textId="77777777" w:rsidR="001D34A0" w:rsidRPr="00C91ECD" w:rsidRDefault="00483CC9" w:rsidP="001D34A0">
      <w:pPr>
        <w:pStyle w:val="CCHHeading1Bullet"/>
      </w:pPr>
      <w:r w:rsidRPr="00C91ECD">
        <w:t>Primary Contact</w:t>
      </w:r>
      <w:r w:rsidR="00BE4137" w:rsidRPr="00C91ECD">
        <w:t xml:space="preserve"> - User</w:t>
      </w:r>
    </w:p>
    <w:p w14:paraId="6CC7B8D1" w14:textId="77777777" w:rsidR="001D34A0" w:rsidRPr="00C91ECD" w:rsidRDefault="00250CD5" w:rsidP="001D34A0">
      <w:pPr>
        <w:pStyle w:val="CCHHeading1Bullet"/>
      </w:pPr>
      <w:r w:rsidRPr="00C91ECD">
        <w:t>DOT supervisor</w:t>
      </w:r>
    </w:p>
    <w:p w14:paraId="7204D2A6" w14:textId="77777777" w:rsidR="001D34A0" w:rsidRPr="00C91ECD" w:rsidRDefault="00BE4137" w:rsidP="00BE4137">
      <w:pPr>
        <w:pStyle w:val="CCHHeading1Bullet"/>
      </w:pPr>
      <w:r w:rsidRPr="00C91ECD">
        <w:t>APA - System</w:t>
      </w:r>
    </w:p>
    <w:p w14:paraId="5745FA80" w14:textId="77777777" w:rsidR="001D34A0" w:rsidRPr="00C91ECD" w:rsidRDefault="001D34A0" w:rsidP="001D34A0">
      <w:pPr>
        <w:pStyle w:val="CCHHeadingThree"/>
      </w:pPr>
      <w:bookmarkStart w:id="131" w:name="_Toc19996647"/>
      <w:r w:rsidRPr="00C91ECD">
        <w:t>PRECONDITIONS</w:t>
      </w:r>
      <w:bookmarkEnd w:id="131"/>
    </w:p>
    <w:p w14:paraId="1D2E28C7" w14:textId="77777777" w:rsidR="00BE4137" w:rsidRPr="00C91ECD" w:rsidRDefault="00BE4137" w:rsidP="00BE4137">
      <w:pPr>
        <w:pStyle w:val="CCHHeading1Bullet"/>
      </w:pPr>
      <w:r w:rsidRPr="00C91ECD">
        <w:t>Organization /Agency and primary contact account created in the system.</w:t>
      </w:r>
    </w:p>
    <w:p w14:paraId="2CD0E785" w14:textId="77777777" w:rsidR="00BE4137" w:rsidRPr="00C91ECD" w:rsidRDefault="00BE4137" w:rsidP="00BE4137">
      <w:pPr>
        <w:pStyle w:val="CCHHeading1Bullet"/>
      </w:pPr>
      <w:r w:rsidRPr="00C91ECD">
        <w:t>Division and primary liaison account created in the system.</w:t>
      </w:r>
    </w:p>
    <w:p w14:paraId="08695CA2" w14:textId="77777777" w:rsidR="001D34A0" w:rsidRPr="00C91ECD" w:rsidRDefault="00BE4137" w:rsidP="00BE4137">
      <w:pPr>
        <w:pStyle w:val="CCHHeading1Bullet"/>
      </w:pPr>
      <w:r w:rsidRPr="00C91ECD">
        <w:t>Secondary liaison is added for the division.</w:t>
      </w:r>
    </w:p>
    <w:p w14:paraId="539FFBD6" w14:textId="77777777" w:rsidR="001D34A0" w:rsidRPr="00C91ECD" w:rsidRDefault="001D34A0" w:rsidP="001D34A0">
      <w:pPr>
        <w:pStyle w:val="CCHHeadingThree"/>
      </w:pPr>
      <w:bookmarkStart w:id="132" w:name="_Toc19996648"/>
      <w:r w:rsidRPr="00C91ECD">
        <w:t>MAIN APPLICATION FLOW</w:t>
      </w:r>
      <w:bookmarkEnd w:id="132"/>
    </w:p>
    <w:p w14:paraId="14AFC42D" w14:textId="77777777" w:rsidR="00200C9A" w:rsidRPr="00C91ECD" w:rsidRDefault="00200C9A" w:rsidP="00200C9A">
      <w:pPr>
        <w:pStyle w:val="CCHHeading1Bullet"/>
      </w:pPr>
      <w:r w:rsidRPr="00C91ECD">
        <w:t>User launches the APA portal.</w:t>
      </w:r>
    </w:p>
    <w:p w14:paraId="47F98FE2" w14:textId="77777777" w:rsidR="00200C9A" w:rsidRPr="00C91ECD" w:rsidRDefault="00200C9A" w:rsidP="00200C9A">
      <w:pPr>
        <w:pStyle w:val="CCHHeading1Bullet"/>
      </w:pPr>
      <w:r w:rsidRPr="00C91ECD">
        <w:t xml:space="preserve">User will change role of secondary liaison to primary liaison. </w:t>
      </w:r>
    </w:p>
    <w:p w14:paraId="7CC526F1" w14:textId="77777777" w:rsidR="00200C9A" w:rsidRPr="00C91ECD" w:rsidRDefault="00200C9A" w:rsidP="00200C9A">
      <w:pPr>
        <w:pStyle w:val="CCHHeading1Bullet"/>
      </w:pPr>
      <w:r w:rsidRPr="00C91ECD">
        <w:t>User will upload the required documents.</w:t>
      </w:r>
    </w:p>
    <w:p w14:paraId="1FC05B29" w14:textId="77777777" w:rsidR="00200C9A" w:rsidRPr="00C91ECD" w:rsidRDefault="00200C9A" w:rsidP="00200C9A">
      <w:pPr>
        <w:pStyle w:val="CCHHeading1Bullet"/>
      </w:pPr>
      <w:r w:rsidRPr="00C91ECD">
        <w:t>User will submit information.</w:t>
      </w:r>
    </w:p>
    <w:p w14:paraId="0055BBFA" w14:textId="77777777" w:rsidR="001D34A0" w:rsidRPr="00C91ECD" w:rsidRDefault="00200C9A" w:rsidP="00200C9A">
      <w:pPr>
        <w:pStyle w:val="CCHHeading1Bullet"/>
      </w:pPr>
      <w:r w:rsidRPr="00C91ECD">
        <w:t>The flow ends.</w:t>
      </w:r>
    </w:p>
    <w:p w14:paraId="060645EA" w14:textId="77777777" w:rsidR="001D34A0" w:rsidRPr="00C91ECD" w:rsidRDefault="001D34A0" w:rsidP="001D34A0">
      <w:pPr>
        <w:pStyle w:val="CCHHeadingThree"/>
      </w:pPr>
      <w:bookmarkStart w:id="133" w:name="_Toc19996649"/>
      <w:r w:rsidRPr="00C91ECD">
        <w:t>BUSINESS RULES</w:t>
      </w:r>
      <w:bookmarkEnd w:id="133"/>
    </w:p>
    <w:p w14:paraId="30A94A86" w14:textId="77777777" w:rsidR="00E76D86" w:rsidRPr="00C91ECD" w:rsidRDefault="003C21D0" w:rsidP="00550BDF">
      <w:pPr>
        <w:pStyle w:val="CCHHeading2Text"/>
        <w:numPr>
          <w:ilvl w:val="0"/>
          <w:numId w:val="26"/>
        </w:numPr>
      </w:pPr>
      <w:r w:rsidRPr="00C91ECD">
        <w:t xml:space="preserve">Every division </w:t>
      </w:r>
      <w:r w:rsidR="00E76D86" w:rsidRPr="00C91ECD">
        <w:t xml:space="preserve">can </w:t>
      </w:r>
      <w:r w:rsidRPr="00C91ECD">
        <w:t>have only</w:t>
      </w:r>
      <w:r w:rsidR="00E76D86" w:rsidRPr="00C91ECD">
        <w:t xml:space="preserve"> one primary liaison.</w:t>
      </w:r>
    </w:p>
    <w:p w14:paraId="14CD3485" w14:textId="77777777" w:rsidR="00E76D86" w:rsidRPr="00C91ECD" w:rsidRDefault="00E76D86" w:rsidP="00550BDF">
      <w:pPr>
        <w:pStyle w:val="CCHHeading2Text"/>
        <w:numPr>
          <w:ilvl w:val="0"/>
          <w:numId w:val="26"/>
        </w:numPr>
      </w:pPr>
      <w:r w:rsidRPr="00C91ECD">
        <w:t>When secondary liaison role is updated as primary liaison. Role of existing primary liaison will be changed to secondary liaison.</w:t>
      </w:r>
    </w:p>
    <w:p w14:paraId="00D0BA56" w14:textId="77777777" w:rsidR="00E76D86" w:rsidRPr="00C91ECD" w:rsidRDefault="00E76D86" w:rsidP="00550BDF">
      <w:pPr>
        <w:pStyle w:val="CCHHeading2Text"/>
        <w:numPr>
          <w:ilvl w:val="0"/>
          <w:numId w:val="26"/>
        </w:numPr>
      </w:pPr>
      <w:r w:rsidRPr="00C91ECD">
        <w:t xml:space="preserve">Primary liaison can add/remove the secondary liaison. </w:t>
      </w:r>
    </w:p>
    <w:p w14:paraId="2C029F5A" w14:textId="77777777" w:rsidR="001D34A0" w:rsidRPr="00C91ECD" w:rsidRDefault="00E76D86" w:rsidP="00D61F08">
      <w:pPr>
        <w:pStyle w:val="CCHHeading2Text"/>
        <w:numPr>
          <w:ilvl w:val="0"/>
          <w:numId w:val="26"/>
        </w:numPr>
      </w:pPr>
      <w:r w:rsidRPr="00C91ECD">
        <w:t>Liaison document verification is not needed at the time of creation but Primary contact will upload all required documents in the system.</w:t>
      </w:r>
    </w:p>
    <w:p w14:paraId="59EA8EB6" w14:textId="77777777" w:rsidR="001D34A0" w:rsidRPr="00C91ECD" w:rsidRDefault="001D34A0" w:rsidP="001D34A0">
      <w:pPr>
        <w:pStyle w:val="CCHHeadingThree"/>
      </w:pPr>
      <w:bookmarkStart w:id="134" w:name="_Toc19996650"/>
      <w:r w:rsidRPr="00C91ECD">
        <w:t>PERMISSIONS</w:t>
      </w:r>
      <w:bookmarkEnd w:id="134"/>
    </w:p>
    <w:p w14:paraId="6C743C91" w14:textId="77777777" w:rsidR="001D34A0" w:rsidRPr="00C91ECD" w:rsidRDefault="001D34A0" w:rsidP="00D61F08">
      <w:pPr>
        <w:pStyle w:val="CCHHeading2Text"/>
        <w:ind w:left="720"/>
      </w:pPr>
      <w:r w:rsidRPr="00C91ECD">
        <w:t>Below are the security permissions for each type of actor.</w:t>
      </w:r>
    </w:p>
    <w:p w14:paraId="04AC4531" w14:textId="77777777" w:rsidR="001D34A0" w:rsidRPr="00C91ECD" w:rsidRDefault="001D34A0" w:rsidP="00D61F08">
      <w:pPr>
        <w:pStyle w:val="CCHHeading2Text"/>
        <w:ind w:left="720"/>
      </w:pPr>
      <w:r w:rsidRPr="00C91ECD">
        <w:t>Create-C, Read-R, Update-U, Delete-D, No Access-NA, All Permissions-A</w:t>
      </w:r>
    </w:p>
    <w:tbl>
      <w:tblPr>
        <w:tblpPr w:leftFromText="180" w:rightFromText="180" w:bottomFromText="155" w:vertAnchor="text" w:tblpX="350"/>
        <w:tblW w:w="9596" w:type="dxa"/>
        <w:tblCellMar>
          <w:left w:w="0" w:type="dxa"/>
          <w:right w:w="0" w:type="dxa"/>
        </w:tblCellMar>
        <w:tblLook w:val="04A0" w:firstRow="1" w:lastRow="0" w:firstColumn="1" w:lastColumn="0" w:noHBand="0" w:noVBand="1"/>
      </w:tblPr>
      <w:tblGrid>
        <w:gridCol w:w="4330"/>
        <w:gridCol w:w="2561"/>
        <w:gridCol w:w="2705"/>
      </w:tblGrid>
      <w:tr w:rsidR="001D34A0" w:rsidRPr="00C91ECD" w14:paraId="4436EFD4" w14:textId="77777777" w:rsidTr="00AE53C6">
        <w:trPr>
          <w:trHeight w:val="253"/>
          <w:tblHeader/>
        </w:trPr>
        <w:tc>
          <w:tcPr>
            <w:tcW w:w="433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707958C6" w14:textId="77777777" w:rsidR="001D34A0" w:rsidRPr="00C91ECD" w:rsidRDefault="001D34A0" w:rsidP="0072095F">
            <w:pPr>
              <w:spacing w:line="276" w:lineRule="auto"/>
              <w:jc w:val="center"/>
              <w:rPr>
                <w:b/>
                <w:bCs/>
              </w:rPr>
            </w:pPr>
            <w:r w:rsidRPr="00C91ECD">
              <w:rPr>
                <w:b/>
                <w:bCs/>
              </w:rPr>
              <w:t>Screen Navigation</w:t>
            </w:r>
          </w:p>
        </w:tc>
        <w:tc>
          <w:tcPr>
            <w:tcW w:w="256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6BA52205" w14:textId="77777777" w:rsidR="001D34A0" w:rsidRPr="00C91ECD" w:rsidRDefault="001D34A0" w:rsidP="0072095F">
            <w:pPr>
              <w:spacing w:line="276" w:lineRule="auto"/>
              <w:jc w:val="center"/>
              <w:rPr>
                <w:b/>
                <w:bCs/>
              </w:rPr>
            </w:pPr>
            <w:r w:rsidRPr="00C91ECD">
              <w:rPr>
                <w:b/>
                <w:bCs/>
              </w:rPr>
              <w:t>Content Type</w:t>
            </w:r>
          </w:p>
        </w:tc>
        <w:tc>
          <w:tcPr>
            <w:tcW w:w="270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16CC10A" w14:textId="77777777" w:rsidR="001D34A0" w:rsidRPr="00C91ECD" w:rsidRDefault="001D34A0" w:rsidP="0072095F">
            <w:pPr>
              <w:spacing w:line="276" w:lineRule="auto"/>
              <w:jc w:val="center"/>
              <w:rPr>
                <w:b/>
                <w:bCs/>
              </w:rPr>
            </w:pPr>
            <w:r w:rsidRPr="00C91ECD">
              <w:rPr>
                <w:b/>
                <w:bCs/>
              </w:rPr>
              <w:t>DOT Coordinator</w:t>
            </w:r>
          </w:p>
        </w:tc>
      </w:tr>
      <w:tr w:rsidR="00E76D86" w:rsidRPr="00C91ECD" w14:paraId="61FF8C4E" w14:textId="77777777" w:rsidTr="00E76D86">
        <w:trPr>
          <w:trHeight w:val="199"/>
        </w:trPr>
        <w:tc>
          <w:tcPr>
            <w:tcW w:w="433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1A29E801" w14:textId="77777777" w:rsidR="00E76D86" w:rsidRPr="00C91ECD" w:rsidRDefault="00E76D86" w:rsidP="00E76D86">
            <w:pPr>
              <w:spacing w:line="276" w:lineRule="auto"/>
            </w:pPr>
            <w:r w:rsidRPr="00C91ECD">
              <w:t>Update Role</w:t>
            </w:r>
          </w:p>
        </w:tc>
        <w:tc>
          <w:tcPr>
            <w:tcW w:w="2561"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5FE95EAF" w14:textId="77777777" w:rsidR="00E76D86" w:rsidRPr="00C91ECD" w:rsidRDefault="00E76D86" w:rsidP="00E76D86">
            <w:pPr>
              <w:spacing w:line="276" w:lineRule="auto"/>
              <w:jc w:val="center"/>
            </w:pPr>
            <w:r w:rsidRPr="00C91ECD">
              <w:t>Page</w:t>
            </w:r>
          </w:p>
        </w:tc>
        <w:tc>
          <w:tcPr>
            <w:tcW w:w="2705" w:type="dxa"/>
            <w:tcBorders>
              <w:top w:val="nil"/>
              <w:left w:val="nil"/>
              <w:bottom w:val="single" w:sz="4" w:space="0" w:color="auto"/>
              <w:right w:val="single" w:sz="8" w:space="0" w:color="auto"/>
            </w:tcBorders>
            <w:tcMar>
              <w:top w:w="0" w:type="dxa"/>
              <w:left w:w="108" w:type="dxa"/>
              <w:bottom w:w="0" w:type="dxa"/>
              <w:right w:w="108" w:type="dxa"/>
            </w:tcMar>
            <w:hideMark/>
          </w:tcPr>
          <w:p w14:paraId="5065F0BA" w14:textId="77777777" w:rsidR="00E76D86" w:rsidRPr="00C91ECD" w:rsidRDefault="00E76D86" w:rsidP="00E76D86">
            <w:pPr>
              <w:spacing w:line="276" w:lineRule="auto"/>
              <w:jc w:val="center"/>
            </w:pPr>
            <w:r w:rsidRPr="00C91ECD">
              <w:t>R, C, U</w:t>
            </w:r>
          </w:p>
        </w:tc>
      </w:tr>
      <w:tr w:rsidR="00E76D86" w:rsidRPr="00C91ECD" w14:paraId="7A7F5C39" w14:textId="77777777" w:rsidTr="00E76D86">
        <w:trPr>
          <w:trHeight w:val="199"/>
        </w:trPr>
        <w:tc>
          <w:tcPr>
            <w:tcW w:w="43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7AE4840" w14:textId="77777777" w:rsidR="00E76D86" w:rsidRPr="00C91ECD" w:rsidRDefault="00E76D86" w:rsidP="00E76D86">
            <w:pPr>
              <w:spacing w:line="276" w:lineRule="auto"/>
            </w:pPr>
            <w:r w:rsidRPr="00C91ECD">
              <w:t>Add/Remove Secondary Contact</w:t>
            </w:r>
          </w:p>
        </w:tc>
        <w:tc>
          <w:tcPr>
            <w:tcW w:w="25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518DBD" w14:textId="77777777" w:rsidR="00E76D86" w:rsidRPr="00C91ECD" w:rsidRDefault="00E76D86" w:rsidP="00E76D86">
            <w:pPr>
              <w:spacing w:line="276" w:lineRule="auto"/>
              <w:jc w:val="center"/>
            </w:pPr>
            <w:r w:rsidRPr="00C91ECD">
              <w:t>Page</w:t>
            </w:r>
          </w:p>
        </w:tc>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3A6EE3" w14:textId="77777777" w:rsidR="00E76D86" w:rsidRPr="00C91ECD" w:rsidRDefault="00E76D86" w:rsidP="00E76D86">
            <w:pPr>
              <w:spacing w:line="276" w:lineRule="auto"/>
              <w:jc w:val="center"/>
            </w:pPr>
            <w:r w:rsidRPr="00C91ECD">
              <w:t>R, C, U</w:t>
            </w:r>
          </w:p>
        </w:tc>
      </w:tr>
    </w:tbl>
    <w:p w14:paraId="61829076" w14:textId="77777777" w:rsidR="001D34A0" w:rsidRPr="00C91ECD" w:rsidRDefault="001D34A0" w:rsidP="001D34A0"/>
    <w:p w14:paraId="1A460504" w14:textId="77777777" w:rsidR="001D34A0" w:rsidRPr="00C91ECD" w:rsidRDefault="001D34A0" w:rsidP="001D34A0">
      <w:pPr>
        <w:pStyle w:val="CCHHeadingThree"/>
      </w:pPr>
      <w:bookmarkStart w:id="135" w:name="_Toc19996651"/>
      <w:r w:rsidRPr="00C91ECD">
        <w:lastRenderedPageBreak/>
        <w:t>UI FIELD DESCRIPTIONS AND WIREFRAMES</w:t>
      </w:r>
      <w:bookmarkEnd w:id="135"/>
    </w:p>
    <w:p w14:paraId="69AA2D51" w14:textId="77777777" w:rsidR="001D34A0" w:rsidRPr="00C91ECD" w:rsidRDefault="00E76D86" w:rsidP="00D61F08">
      <w:pPr>
        <w:pStyle w:val="CCHHeading2Text"/>
        <w:ind w:left="720"/>
      </w:pPr>
      <w:r w:rsidRPr="00C91ECD">
        <w:t>Wireframes – WIP</w:t>
      </w:r>
    </w:p>
    <w:p w14:paraId="088E884D" w14:textId="77777777" w:rsidR="00E76D86" w:rsidRPr="00C91ECD" w:rsidRDefault="00E76D86" w:rsidP="00D61F08">
      <w:pPr>
        <w:pStyle w:val="CCHHeading2Text"/>
        <w:ind w:left="720"/>
      </w:pPr>
      <w:r w:rsidRPr="00C91ECD">
        <w:t xml:space="preserve">UI Fields – </w:t>
      </w:r>
      <w:r w:rsidR="003C21D0" w:rsidRPr="00C91ECD">
        <w:t xml:space="preserve">Please refer to </w:t>
      </w:r>
      <w:hyperlink w:anchor="DataDictionary" w:history="1">
        <w:r w:rsidR="003C21D0" w:rsidRPr="00C91ECD">
          <w:rPr>
            <w:rStyle w:val="Hyperlink"/>
          </w:rPr>
          <w:t xml:space="preserve">Appendix </w:t>
        </w:r>
        <w:proofErr w:type="gramStart"/>
        <w:r w:rsidR="003C21D0" w:rsidRPr="00C91ECD">
          <w:rPr>
            <w:rStyle w:val="Hyperlink"/>
          </w:rPr>
          <w:t>A</w:t>
        </w:r>
        <w:proofErr w:type="gramEnd"/>
        <w:r w:rsidR="003C21D0" w:rsidRPr="00C91ECD">
          <w:rPr>
            <w:rStyle w:val="Hyperlink"/>
          </w:rPr>
          <w:t xml:space="preserve"> - Data Dictionary</w:t>
        </w:r>
      </w:hyperlink>
      <w:r w:rsidR="003C21D0" w:rsidRPr="00C91ECD">
        <w:t xml:space="preserve"> (Tab: Account-Agency, Account-External Organization).</w:t>
      </w:r>
    </w:p>
    <w:p w14:paraId="00452901" w14:textId="77777777" w:rsidR="00907B90" w:rsidRPr="00C91ECD" w:rsidRDefault="00222388" w:rsidP="00907B90">
      <w:pPr>
        <w:pStyle w:val="CCHHeadingOne"/>
      </w:pPr>
      <w:bookmarkStart w:id="136" w:name="_Toc19996652"/>
      <w:r w:rsidRPr="00C91ECD">
        <w:t>APPENDIX</w:t>
      </w:r>
      <w:bookmarkEnd w:id="136"/>
    </w:p>
    <w:p w14:paraId="32ED3DA5" w14:textId="77777777" w:rsidR="00FE4E57" w:rsidRPr="00C91ECD" w:rsidRDefault="00061494" w:rsidP="00A44166">
      <w:pPr>
        <w:pStyle w:val="CCHHeadingTwo"/>
        <w:ind w:left="1080" w:hanging="720"/>
      </w:pPr>
      <w:bookmarkStart w:id="137" w:name="_Toc405548799"/>
      <w:bookmarkStart w:id="138" w:name="_Toc19996653"/>
      <w:bookmarkStart w:id="139" w:name="DataDictionary"/>
      <w:r w:rsidRPr="00C91ECD">
        <w:rPr>
          <w:caps w:val="0"/>
        </w:rPr>
        <w:t>APPENDIX A</w:t>
      </w:r>
      <w:bookmarkEnd w:id="137"/>
      <w:r w:rsidRPr="00C91ECD">
        <w:rPr>
          <w:caps w:val="0"/>
        </w:rPr>
        <w:t xml:space="preserve"> –</w:t>
      </w:r>
      <w:r w:rsidR="00706D9E" w:rsidRPr="00C91ECD">
        <w:rPr>
          <w:caps w:val="0"/>
        </w:rPr>
        <w:t xml:space="preserve"> </w:t>
      </w:r>
      <w:r w:rsidR="00702872" w:rsidRPr="00C91ECD">
        <w:rPr>
          <w:caps w:val="0"/>
        </w:rPr>
        <w:t>DATA DICTIONARY</w:t>
      </w:r>
      <w:bookmarkEnd w:id="138"/>
    </w:p>
    <w:bookmarkStart w:id="140" w:name="_GoBack"/>
    <w:bookmarkEnd w:id="139"/>
    <w:bookmarkStart w:id="141" w:name="_MON_1633870141"/>
    <w:bookmarkEnd w:id="141"/>
    <w:p w14:paraId="2BA226A1" w14:textId="77777777" w:rsidR="00135D63" w:rsidRPr="00C91ECD" w:rsidRDefault="00EA6C4C" w:rsidP="00171238">
      <w:pPr>
        <w:pStyle w:val="CCHHeading2Text"/>
        <w:ind w:left="360"/>
      </w:pPr>
      <w:r>
        <w:object w:dxaOrig="2520" w:dyaOrig="1640" w14:anchorId="582ABC61">
          <v:shape id="_x0000_i1029" type="#_x0000_t75" style="width:126pt;height:82.5pt" o:ole="">
            <v:imagedata r:id="rId15" o:title=""/>
          </v:shape>
          <o:OLEObject Type="Embed" ProgID="Excel.Sheet.12" ShapeID="_x0000_i1029" DrawAspect="Icon" ObjectID="_1633870280" r:id="rId16"/>
        </w:object>
      </w:r>
      <w:bookmarkEnd w:id="140"/>
    </w:p>
    <w:p w14:paraId="6024A278" w14:textId="77777777" w:rsidR="0097340B" w:rsidRPr="00C91ECD" w:rsidRDefault="0097340B" w:rsidP="0097340B">
      <w:pPr>
        <w:pStyle w:val="CCHHeadingTwo"/>
        <w:rPr>
          <w:caps w:val="0"/>
        </w:rPr>
      </w:pPr>
      <w:bookmarkStart w:id="142" w:name="_Toc19996654"/>
      <w:r w:rsidRPr="00C91ECD">
        <w:rPr>
          <w:caps w:val="0"/>
        </w:rPr>
        <w:t xml:space="preserve">APPENDIX B - </w:t>
      </w:r>
      <w:r w:rsidR="004B2EE0">
        <w:rPr>
          <w:caps w:val="0"/>
        </w:rPr>
        <w:t>NOTIFICATIONS</w:t>
      </w:r>
      <w:bookmarkEnd w:id="142"/>
    </w:p>
    <w:p w14:paraId="52577093" w14:textId="77777777" w:rsidR="0097340B" w:rsidRDefault="0097340B" w:rsidP="00D61F08">
      <w:pPr>
        <w:pStyle w:val="CCHHeading2Text"/>
        <w:ind w:left="360"/>
      </w:pPr>
      <w:r w:rsidRPr="00C91ECD">
        <w:t>Email templates will be covered in Notification Use case document.</w:t>
      </w:r>
    </w:p>
    <w:tbl>
      <w:tblPr>
        <w:tblStyle w:val="TableGrid"/>
        <w:tblW w:w="8928" w:type="dxa"/>
        <w:tblInd w:w="-113" w:type="dxa"/>
        <w:tblLook w:val="04A0" w:firstRow="1" w:lastRow="0" w:firstColumn="1" w:lastColumn="0" w:noHBand="0" w:noVBand="1"/>
      </w:tblPr>
      <w:tblGrid>
        <w:gridCol w:w="444"/>
        <w:gridCol w:w="1824"/>
        <w:gridCol w:w="3217"/>
        <w:gridCol w:w="2093"/>
        <w:gridCol w:w="1350"/>
      </w:tblGrid>
      <w:tr w:rsidR="001732AC" w14:paraId="73E40353" w14:textId="77777777" w:rsidTr="001732AC">
        <w:trPr>
          <w:trHeight w:val="180"/>
        </w:trPr>
        <w:tc>
          <w:tcPr>
            <w:tcW w:w="444" w:type="dxa"/>
          </w:tcPr>
          <w:p w14:paraId="5AFC7B24" w14:textId="77777777" w:rsidR="001732AC" w:rsidRPr="00FF169E" w:rsidRDefault="001732AC" w:rsidP="00D53B60">
            <w:pPr>
              <w:pStyle w:val="NoSpacing"/>
              <w:rPr>
                <w:b/>
                <w:bCs/>
              </w:rPr>
            </w:pPr>
            <w:r w:rsidRPr="00FF169E">
              <w:rPr>
                <w:b/>
                <w:bCs/>
              </w:rPr>
              <w:t>#</w:t>
            </w:r>
          </w:p>
        </w:tc>
        <w:tc>
          <w:tcPr>
            <w:tcW w:w="1824" w:type="dxa"/>
          </w:tcPr>
          <w:p w14:paraId="3640BDAC" w14:textId="77777777" w:rsidR="001732AC" w:rsidRPr="00FF169E" w:rsidRDefault="001732AC" w:rsidP="00D53B60">
            <w:pPr>
              <w:pStyle w:val="NoSpacing"/>
              <w:rPr>
                <w:b/>
                <w:bCs/>
              </w:rPr>
            </w:pPr>
            <w:r>
              <w:rPr>
                <w:b/>
                <w:bCs/>
              </w:rPr>
              <w:t>Notification</w:t>
            </w:r>
          </w:p>
        </w:tc>
        <w:tc>
          <w:tcPr>
            <w:tcW w:w="3217" w:type="dxa"/>
          </w:tcPr>
          <w:p w14:paraId="31FF54C8" w14:textId="77777777" w:rsidR="001732AC" w:rsidRPr="00FF169E" w:rsidRDefault="001732AC" w:rsidP="00D53B60">
            <w:pPr>
              <w:pStyle w:val="NoSpacing"/>
              <w:rPr>
                <w:b/>
                <w:bCs/>
              </w:rPr>
            </w:pPr>
            <w:r w:rsidRPr="00FF169E">
              <w:rPr>
                <w:b/>
                <w:bCs/>
              </w:rPr>
              <w:t>Description</w:t>
            </w:r>
          </w:p>
        </w:tc>
        <w:tc>
          <w:tcPr>
            <w:tcW w:w="2093" w:type="dxa"/>
          </w:tcPr>
          <w:p w14:paraId="3AB3EEAD" w14:textId="77777777" w:rsidR="001732AC" w:rsidRPr="00FF169E" w:rsidRDefault="001732AC" w:rsidP="00D53B60">
            <w:pPr>
              <w:pStyle w:val="NoSpacing"/>
              <w:rPr>
                <w:b/>
                <w:bCs/>
              </w:rPr>
            </w:pPr>
            <w:r w:rsidRPr="00FF169E">
              <w:rPr>
                <w:b/>
                <w:bCs/>
              </w:rPr>
              <w:t>Type</w:t>
            </w:r>
          </w:p>
        </w:tc>
        <w:tc>
          <w:tcPr>
            <w:tcW w:w="1350" w:type="dxa"/>
          </w:tcPr>
          <w:p w14:paraId="3DE9984C" w14:textId="77777777" w:rsidR="001732AC" w:rsidRPr="00FF169E" w:rsidRDefault="001732AC" w:rsidP="00D53B60">
            <w:pPr>
              <w:pStyle w:val="NoSpacing"/>
              <w:rPr>
                <w:b/>
                <w:bCs/>
              </w:rPr>
            </w:pPr>
            <w:r w:rsidRPr="00FF169E">
              <w:rPr>
                <w:b/>
                <w:bCs/>
              </w:rPr>
              <w:t>Mode</w:t>
            </w:r>
          </w:p>
        </w:tc>
      </w:tr>
      <w:tr w:rsidR="001732AC" w14:paraId="660A98FC" w14:textId="77777777" w:rsidTr="001732AC">
        <w:trPr>
          <w:trHeight w:val="180"/>
        </w:trPr>
        <w:tc>
          <w:tcPr>
            <w:tcW w:w="444" w:type="dxa"/>
          </w:tcPr>
          <w:p w14:paraId="649841BE" w14:textId="77777777" w:rsidR="001732AC" w:rsidRDefault="001732AC" w:rsidP="00D53B60">
            <w:pPr>
              <w:pStyle w:val="NoSpacing"/>
            </w:pPr>
            <w:r>
              <w:t>1</w:t>
            </w:r>
          </w:p>
        </w:tc>
        <w:tc>
          <w:tcPr>
            <w:tcW w:w="1824" w:type="dxa"/>
          </w:tcPr>
          <w:p w14:paraId="45ED0F12" w14:textId="77777777" w:rsidR="001732AC" w:rsidRDefault="001732AC" w:rsidP="00D53B60">
            <w:pPr>
              <w:pStyle w:val="NoSpacing"/>
            </w:pPr>
            <w:r>
              <w:t>Welcome Letter</w:t>
            </w:r>
          </w:p>
        </w:tc>
        <w:tc>
          <w:tcPr>
            <w:tcW w:w="3217" w:type="dxa"/>
          </w:tcPr>
          <w:p w14:paraId="31795BAF" w14:textId="77777777" w:rsidR="001732AC" w:rsidRDefault="001732AC" w:rsidP="00D53B60">
            <w:pPr>
              <w:pStyle w:val="NoSpacing"/>
            </w:pPr>
            <w:r>
              <w:t>On account creation</w:t>
            </w:r>
          </w:p>
        </w:tc>
        <w:tc>
          <w:tcPr>
            <w:tcW w:w="2093" w:type="dxa"/>
          </w:tcPr>
          <w:p w14:paraId="20B18026" w14:textId="77777777" w:rsidR="001732AC" w:rsidRDefault="001732AC" w:rsidP="00D53B60">
            <w:pPr>
              <w:pStyle w:val="NoSpacing"/>
            </w:pPr>
            <w:r>
              <w:t>System Generated</w:t>
            </w:r>
          </w:p>
        </w:tc>
        <w:tc>
          <w:tcPr>
            <w:tcW w:w="1350" w:type="dxa"/>
          </w:tcPr>
          <w:p w14:paraId="2C2AAD17" w14:textId="77777777" w:rsidR="001732AC" w:rsidRDefault="001732AC" w:rsidP="00D53B60">
            <w:pPr>
              <w:pStyle w:val="NoSpacing"/>
            </w:pPr>
            <w:r>
              <w:t>Mail/Email</w:t>
            </w:r>
          </w:p>
        </w:tc>
      </w:tr>
      <w:tr w:rsidR="001732AC" w14:paraId="7B01BD1D" w14:textId="77777777" w:rsidTr="001732AC">
        <w:trPr>
          <w:trHeight w:val="188"/>
        </w:trPr>
        <w:tc>
          <w:tcPr>
            <w:tcW w:w="444" w:type="dxa"/>
          </w:tcPr>
          <w:p w14:paraId="18F999B5" w14:textId="77777777" w:rsidR="001732AC" w:rsidRDefault="001732AC" w:rsidP="001732AC">
            <w:pPr>
              <w:pStyle w:val="NoSpacing"/>
            </w:pPr>
            <w:r>
              <w:t>2</w:t>
            </w:r>
          </w:p>
        </w:tc>
        <w:tc>
          <w:tcPr>
            <w:tcW w:w="1824" w:type="dxa"/>
          </w:tcPr>
          <w:p w14:paraId="33333B28" w14:textId="77777777" w:rsidR="001732AC" w:rsidRDefault="001732AC" w:rsidP="001732AC">
            <w:pPr>
              <w:pStyle w:val="NoSpacing"/>
            </w:pPr>
            <w:r>
              <w:t>Change password</w:t>
            </w:r>
          </w:p>
        </w:tc>
        <w:tc>
          <w:tcPr>
            <w:tcW w:w="3217" w:type="dxa"/>
          </w:tcPr>
          <w:p w14:paraId="08E122FA" w14:textId="77777777" w:rsidR="001732AC" w:rsidRDefault="001732AC" w:rsidP="001732AC">
            <w:pPr>
              <w:pStyle w:val="NoSpacing"/>
            </w:pPr>
            <w:r>
              <w:t>Password Change</w:t>
            </w:r>
          </w:p>
        </w:tc>
        <w:tc>
          <w:tcPr>
            <w:tcW w:w="2093" w:type="dxa"/>
          </w:tcPr>
          <w:p w14:paraId="799EE9B3" w14:textId="77777777" w:rsidR="001732AC" w:rsidRDefault="001732AC" w:rsidP="001732AC">
            <w:pPr>
              <w:pStyle w:val="NoSpacing"/>
            </w:pPr>
            <w:r w:rsidRPr="00D86B24">
              <w:t>System Generated</w:t>
            </w:r>
          </w:p>
        </w:tc>
        <w:tc>
          <w:tcPr>
            <w:tcW w:w="1350" w:type="dxa"/>
          </w:tcPr>
          <w:p w14:paraId="56947BC6" w14:textId="77777777" w:rsidR="001732AC" w:rsidRDefault="001732AC" w:rsidP="001732AC">
            <w:r w:rsidRPr="008517C4">
              <w:t>Mail/Email</w:t>
            </w:r>
          </w:p>
        </w:tc>
      </w:tr>
      <w:tr w:rsidR="001732AC" w14:paraId="1AAF8188" w14:textId="77777777" w:rsidTr="001732AC">
        <w:trPr>
          <w:trHeight w:val="180"/>
        </w:trPr>
        <w:tc>
          <w:tcPr>
            <w:tcW w:w="444" w:type="dxa"/>
          </w:tcPr>
          <w:p w14:paraId="5FCD5EC4" w14:textId="77777777" w:rsidR="001732AC" w:rsidRDefault="001732AC" w:rsidP="001732AC">
            <w:pPr>
              <w:pStyle w:val="NoSpacing"/>
            </w:pPr>
            <w:r>
              <w:t>3</w:t>
            </w:r>
          </w:p>
        </w:tc>
        <w:tc>
          <w:tcPr>
            <w:tcW w:w="1824" w:type="dxa"/>
          </w:tcPr>
          <w:p w14:paraId="6D0DE835" w14:textId="77777777" w:rsidR="001732AC" w:rsidRDefault="001732AC" w:rsidP="001732AC">
            <w:pPr>
              <w:pStyle w:val="NoSpacing"/>
            </w:pPr>
            <w:r>
              <w:t>Forgot password</w:t>
            </w:r>
          </w:p>
        </w:tc>
        <w:tc>
          <w:tcPr>
            <w:tcW w:w="3217" w:type="dxa"/>
          </w:tcPr>
          <w:p w14:paraId="36F098CC" w14:textId="77777777" w:rsidR="001732AC" w:rsidRDefault="001732AC" w:rsidP="001732AC">
            <w:pPr>
              <w:pStyle w:val="NoSpacing"/>
            </w:pPr>
            <w:r>
              <w:t>Password Reset</w:t>
            </w:r>
          </w:p>
        </w:tc>
        <w:tc>
          <w:tcPr>
            <w:tcW w:w="2093" w:type="dxa"/>
          </w:tcPr>
          <w:p w14:paraId="662F3C8E" w14:textId="77777777" w:rsidR="001732AC" w:rsidRDefault="001732AC" w:rsidP="001732AC">
            <w:pPr>
              <w:pStyle w:val="NoSpacing"/>
            </w:pPr>
            <w:r w:rsidRPr="00D86B24">
              <w:t>System Generated</w:t>
            </w:r>
          </w:p>
        </w:tc>
        <w:tc>
          <w:tcPr>
            <w:tcW w:w="1350" w:type="dxa"/>
          </w:tcPr>
          <w:p w14:paraId="5AE3FE76" w14:textId="77777777" w:rsidR="001732AC" w:rsidRDefault="001732AC" w:rsidP="001732AC">
            <w:r w:rsidRPr="008517C4">
              <w:t>Mail/Email</w:t>
            </w:r>
          </w:p>
        </w:tc>
      </w:tr>
      <w:tr w:rsidR="001732AC" w14:paraId="1A396092" w14:textId="77777777" w:rsidTr="001732AC">
        <w:trPr>
          <w:trHeight w:val="180"/>
        </w:trPr>
        <w:tc>
          <w:tcPr>
            <w:tcW w:w="444" w:type="dxa"/>
          </w:tcPr>
          <w:p w14:paraId="2598DEE6" w14:textId="77777777" w:rsidR="001732AC" w:rsidRDefault="001732AC" w:rsidP="001732AC">
            <w:pPr>
              <w:pStyle w:val="NoSpacing"/>
            </w:pPr>
            <w:r>
              <w:t>4</w:t>
            </w:r>
          </w:p>
        </w:tc>
        <w:tc>
          <w:tcPr>
            <w:tcW w:w="1824" w:type="dxa"/>
          </w:tcPr>
          <w:p w14:paraId="2B1E827E" w14:textId="77777777" w:rsidR="001732AC" w:rsidRDefault="001732AC" w:rsidP="001732AC">
            <w:pPr>
              <w:pStyle w:val="NoSpacing"/>
            </w:pPr>
            <w:r>
              <w:t>Forgot username</w:t>
            </w:r>
          </w:p>
        </w:tc>
        <w:tc>
          <w:tcPr>
            <w:tcW w:w="3217" w:type="dxa"/>
          </w:tcPr>
          <w:p w14:paraId="74B22109" w14:textId="77777777" w:rsidR="001732AC" w:rsidRDefault="001732AC" w:rsidP="001732AC">
            <w:pPr>
              <w:pStyle w:val="NoSpacing"/>
            </w:pPr>
            <w:r>
              <w:t>Retrieve Username</w:t>
            </w:r>
          </w:p>
        </w:tc>
        <w:tc>
          <w:tcPr>
            <w:tcW w:w="2093" w:type="dxa"/>
          </w:tcPr>
          <w:p w14:paraId="346C412A" w14:textId="77777777" w:rsidR="001732AC" w:rsidRDefault="001732AC" w:rsidP="001732AC">
            <w:pPr>
              <w:pStyle w:val="NoSpacing"/>
            </w:pPr>
            <w:r w:rsidRPr="00D86B24">
              <w:t>System Generated</w:t>
            </w:r>
          </w:p>
        </w:tc>
        <w:tc>
          <w:tcPr>
            <w:tcW w:w="1350" w:type="dxa"/>
          </w:tcPr>
          <w:p w14:paraId="4DC85FE1" w14:textId="77777777" w:rsidR="001732AC" w:rsidRDefault="001732AC" w:rsidP="001732AC">
            <w:r w:rsidRPr="008517C4">
              <w:t>Mail/Email</w:t>
            </w:r>
          </w:p>
        </w:tc>
      </w:tr>
      <w:tr w:rsidR="001732AC" w14:paraId="6DDB40F2" w14:textId="77777777" w:rsidTr="001732AC">
        <w:trPr>
          <w:trHeight w:val="180"/>
        </w:trPr>
        <w:tc>
          <w:tcPr>
            <w:tcW w:w="444" w:type="dxa"/>
          </w:tcPr>
          <w:p w14:paraId="78941E47" w14:textId="77777777" w:rsidR="001732AC" w:rsidRDefault="001732AC" w:rsidP="001732AC">
            <w:pPr>
              <w:pStyle w:val="NoSpacing"/>
            </w:pPr>
            <w:r>
              <w:t>5</w:t>
            </w:r>
          </w:p>
        </w:tc>
        <w:tc>
          <w:tcPr>
            <w:tcW w:w="1824" w:type="dxa"/>
          </w:tcPr>
          <w:p w14:paraId="1AA48CFC" w14:textId="77777777" w:rsidR="001732AC" w:rsidRDefault="001732AC" w:rsidP="001732AC">
            <w:pPr>
              <w:pStyle w:val="NoSpacing"/>
            </w:pPr>
            <w:r>
              <w:t>Denial Letter</w:t>
            </w:r>
          </w:p>
        </w:tc>
        <w:tc>
          <w:tcPr>
            <w:tcW w:w="3217" w:type="dxa"/>
          </w:tcPr>
          <w:p w14:paraId="100F0934" w14:textId="77777777" w:rsidR="001732AC" w:rsidRDefault="001732AC" w:rsidP="001732AC">
            <w:pPr>
              <w:pStyle w:val="NoSpacing"/>
            </w:pPr>
            <w:r>
              <w:t>Account Rejected - Organizations</w:t>
            </w:r>
          </w:p>
        </w:tc>
        <w:tc>
          <w:tcPr>
            <w:tcW w:w="2093" w:type="dxa"/>
          </w:tcPr>
          <w:p w14:paraId="0050E9DC" w14:textId="77777777" w:rsidR="001732AC" w:rsidRDefault="001732AC" w:rsidP="001732AC">
            <w:pPr>
              <w:pStyle w:val="NoSpacing"/>
            </w:pPr>
            <w:r>
              <w:t>System Generated</w:t>
            </w:r>
          </w:p>
        </w:tc>
        <w:tc>
          <w:tcPr>
            <w:tcW w:w="1350" w:type="dxa"/>
          </w:tcPr>
          <w:p w14:paraId="03CA40FF" w14:textId="77777777" w:rsidR="001732AC" w:rsidRDefault="001732AC" w:rsidP="001732AC">
            <w:r>
              <w:t>Email</w:t>
            </w:r>
          </w:p>
        </w:tc>
      </w:tr>
    </w:tbl>
    <w:p w14:paraId="17AD93B2" w14:textId="77777777" w:rsidR="00311325" w:rsidRPr="00C91ECD" w:rsidRDefault="00311325" w:rsidP="00D61F08">
      <w:pPr>
        <w:pStyle w:val="CCHHeading2Text"/>
        <w:ind w:left="360"/>
      </w:pPr>
    </w:p>
    <w:p w14:paraId="789CB0DE" w14:textId="77777777" w:rsidR="00135D63" w:rsidRPr="00C91ECD" w:rsidRDefault="00DF477D" w:rsidP="00135D63">
      <w:pPr>
        <w:pStyle w:val="CCHHeadingTwo"/>
        <w:rPr>
          <w:caps w:val="0"/>
        </w:rPr>
      </w:pPr>
      <w:bookmarkStart w:id="143" w:name="_Toc19996655"/>
      <w:r w:rsidRPr="00C91ECD">
        <w:rPr>
          <w:caps w:val="0"/>
        </w:rPr>
        <w:t xml:space="preserve">APPENDIX C - </w:t>
      </w:r>
      <w:r w:rsidR="009D67DD" w:rsidRPr="00C91ECD">
        <w:rPr>
          <w:caps w:val="0"/>
        </w:rPr>
        <w:t>DATA MIGRATION</w:t>
      </w:r>
      <w:bookmarkEnd w:id="143"/>
    </w:p>
    <w:p w14:paraId="158EE050" w14:textId="77777777" w:rsidR="0020730E" w:rsidRPr="00C91ECD" w:rsidRDefault="00B446E6" w:rsidP="00171238">
      <w:pPr>
        <w:ind w:left="360"/>
      </w:pPr>
      <w:r w:rsidRPr="00C91ECD">
        <w:t xml:space="preserve"> </w:t>
      </w:r>
      <w:r w:rsidR="00D5472B" w:rsidRPr="00C91ECD">
        <w:t xml:space="preserve">Not applicable </w:t>
      </w:r>
    </w:p>
    <w:p w14:paraId="0FE3C02D" w14:textId="77777777" w:rsidR="00F10FA9" w:rsidRPr="00C91ECD" w:rsidRDefault="00C27EF6" w:rsidP="00F10FA9">
      <w:pPr>
        <w:pStyle w:val="CCHHeadingOne"/>
      </w:pPr>
      <w:bookmarkStart w:id="144" w:name="_Toc19996656"/>
      <w:r w:rsidRPr="00C91ECD">
        <w:t>ACTION ITEMS</w:t>
      </w:r>
      <w:bookmarkEnd w:id="144"/>
    </w:p>
    <w:p w14:paraId="3B114D4D" w14:textId="77777777" w:rsidR="00301ED7" w:rsidRDefault="00C7205A" w:rsidP="00301ED7">
      <w:pPr>
        <w:pStyle w:val="ListParagraph"/>
        <w:numPr>
          <w:ilvl w:val="0"/>
          <w:numId w:val="49"/>
        </w:numPr>
      </w:pPr>
      <w:r>
        <w:t>Need to identify e</w:t>
      </w:r>
      <w:r w:rsidR="001F05AB">
        <w:t xml:space="preserve">ditable fields for individual profile/organization – </w:t>
      </w:r>
    </w:p>
    <w:p w14:paraId="2E64BE43" w14:textId="77777777" w:rsidR="001F05AB" w:rsidRDefault="001F05AB" w:rsidP="00301ED7">
      <w:pPr>
        <w:pStyle w:val="ListParagraph"/>
        <w:numPr>
          <w:ilvl w:val="1"/>
          <w:numId w:val="49"/>
        </w:numPr>
      </w:pPr>
      <w:r>
        <w:t>Application review is in-</w:t>
      </w:r>
      <w:r w:rsidR="00301ED7">
        <w:t>progress?</w:t>
      </w:r>
    </w:p>
    <w:p w14:paraId="762AFECB" w14:textId="77777777" w:rsidR="00301ED7" w:rsidRDefault="00301ED7" w:rsidP="00301ED7">
      <w:pPr>
        <w:pStyle w:val="ListParagraph"/>
        <w:numPr>
          <w:ilvl w:val="1"/>
          <w:numId w:val="49"/>
        </w:numPr>
      </w:pPr>
      <w:r>
        <w:t>Application review is not in-progress?</w:t>
      </w:r>
    </w:p>
    <w:p w14:paraId="14164328" w14:textId="77777777" w:rsidR="00301ED7" w:rsidRDefault="00C7205A" w:rsidP="00301ED7">
      <w:pPr>
        <w:pStyle w:val="ListParagraph"/>
        <w:numPr>
          <w:ilvl w:val="0"/>
          <w:numId w:val="49"/>
        </w:numPr>
      </w:pPr>
      <w:r>
        <w:t xml:space="preserve">Identify </w:t>
      </w:r>
      <w:r w:rsidR="00301ED7">
        <w:t>Inactive account purging</w:t>
      </w:r>
      <w:r>
        <w:t xml:space="preserve"> process</w:t>
      </w:r>
      <w:r w:rsidR="00301ED7">
        <w:t>?</w:t>
      </w:r>
    </w:p>
    <w:p w14:paraId="2227FDE3" w14:textId="77777777" w:rsidR="00790859" w:rsidRPr="00C91ECD" w:rsidRDefault="00C7205A" w:rsidP="00301ED7">
      <w:pPr>
        <w:pStyle w:val="ListParagraph"/>
        <w:numPr>
          <w:ilvl w:val="0"/>
          <w:numId w:val="49"/>
        </w:numPr>
      </w:pPr>
      <w:r>
        <w:t xml:space="preserve">Identify </w:t>
      </w:r>
      <w:r w:rsidR="00790859" w:rsidRPr="00C91ECD">
        <w:t>security questions</w:t>
      </w:r>
      <w:r>
        <w:t xml:space="preserve"> management process</w:t>
      </w:r>
      <w:r w:rsidR="00790859" w:rsidRPr="00C91ECD">
        <w:t>?</w:t>
      </w:r>
    </w:p>
    <w:p w14:paraId="573CDB69" w14:textId="77777777" w:rsidR="0029498E" w:rsidRPr="00C91ECD" w:rsidRDefault="0029498E" w:rsidP="00301ED7">
      <w:pPr>
        <w:pStyle w:val="ListParagraph"/>
        <w:numPr>
          <w:ilvl w:val="0"/>
          <w:numId w:val="49"/>
        </w:numPr>
      </w:pPr>
      <w:r w:rsidRPr="00C91ECD">
        <w:t>Address will be associated with applications/permit. Application/permit will show address used while submitting/printing. Do we still show the address history on UI?</w:t>
      </w:r>
    </w:p>
    <w:p w14:paraId="3FBE2D81" w14:textId="77777777" w:rsidR="00C7205A" w:rsidRDefault="00F10FA9" w:rsidP="00301ED7">
      <w:pPr>
        <w:pStyle w:val="ListParagraph"/>
        <w:numPr>
          <w:ilvl w:val="0"/>
          <w:numId w:val="49"/>
        </w:numPr>
      </w:pPr>
      <w:r w:rsidRPr="00C91ECD">
        <w:t xml:space="preserve">Integration – DoITT Address Validation API - Need </w:t>
      </w:r>
      <w:r w:rsidR="00C7205A">
        <w:t>to research validation options:</w:t>
      </w:r>
    </w:p>
    <w:p w14:paraId="54FCEB6B" w14:textId="77777777" w:rsidR="00C7205A" w:rsidRDefault="00171238" w:rsidP="00EE38E5">
      <w:pPr>
        <w:pStyle w:val="ListParagraph"/>
        <w:numPr>
          <w:ilvl w:val="1"/>
          <w:numId w:val="49"/>
        </w:numPr>
      </w:pPr>
      <w:r>
        <w:t>Auto populate</w:t>
      </w:r>
      <w:r w:rsidR="00C7205A">
        <w:t xml:space="preserve"> address based on boroughs</w:t>
      </w:r>
    </w:p>
    <w:p w14:paraId="2F7AD2AF" w14:textId="77777777" w:rsidR="00F10FA9" w:rsidRPr="00C91ECD" w:rsidRDefault="00C7205A" w:rsidP="00EE38E5">
      <w:pPr>
        <w:pStyle w:val="ListParagraph"/>
        <w:numPr>
          <w:ilvl w:val="1"/>
          <w:numId w:val="49"/>
        </w:numPr>
      </w:pPr>
      <w:r>
        <w:t xml:space="preserve">Validate zip codes, etc. </w:t>
      </w:r>
    </w:p>
    <w:p w14:paraId="4D6A5E37" w14:textId="77777777" w:rsidR="00F10FA9" w:rsidRDefault="00C7205A" w:rsidP="00301ED7">
      <w:pPr>
        <w:pStyle w:val="ListParagraph"/>
        <w:numPr>
          <w:ilvl w:val="0"/>
          <w:numId w:val="49"/>
        </w:numPr>
      </w:pPr>
      <w:r>
        <w:t xml:space="preserve">Need to identify </w:t>
      </w:r>
      <w:r w:rsidR="00F10FA9" w:rsidRPr="00C91ECD">
        <w:t xml:space="preserve">Data Migration </w:t>
      </w:r>
      <w:r>
        <w:t xml:space="preserve">approach </w:t>
      </w:r>
      <w:r w:rsidR="00F10FA9" w:rsidRPr="00C91ECD">
        <w:t>– Any individual/agency/organization data migration from ePermits or Clergy system?</w:t>
      </w:r>
    </w:p>
    <w:p w14:paraId="77E8DAA5" w14:textId="77777777" w:rsidR="00171238" w:rsidRPr="00C91ECD" w:rsidRDefault="004B2EE0" w:rsidP="003F6552">
      <w:pPr>
        <w:pStyle w:val="ListParagraph"/>
        <w:numPr>
          <w:ilvl w:val="0"/>
          <w:numId w:val="49"/>
        </w:numPr>
      </w:pPr>
      <w:r w:rsidRPr="00171238">
        <w:t xml:space="preserve">Need to </w:t>
      </w:r>
      <w:r>
        <w:t>address during the DOT Admin Use Case: What’s the plan to manage this list of permits?</w:t>
      </w:r>
    </w:p>
    <w:sectPr w:rsidR="00171238" w:rsidRPr="00C91ECD" w:rsidSect="00CD5D72">
      <w:headerReference w:type="default" r:id="rId17"/>
      <w:footerReference w:type="default" r:id="rId18"/>
      <w:pgSz w:w="12240" w:h="15840"/>
      <w:pgMar w:top="1440" w:right="1080" w:bottom="1440" w:left="108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2F1B3" w14:textId="77777777" w:rsidR="001E301C" w:rsidRDefault="001E301C" w:rsidP="004E7AB2">
      <w:r>
        <w:separator/>
      </w:r>
    </w:p>
  </w:endnote>
  <w:endnote w:type="continuationSeparator" w:id="0">
    <w:p w14:paraId="02F2C34E" w14:textId="77777777" w:rsidR="001E301C" w:rsidRDefault="001E301C" w:rsidP="004E7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1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1"/>
      <w:gridCol w:w="1871"/>
    </w:tblGrid>
    <w:tr w:rsidR="00311325" w:rsidRPr="00A52EB2" w14:paraId="690955E4" w14:textId="77777777" w:rsidTr="005A3DEB">
      <w:tc>
        <w:tcPr>
          <w:tcW w:w="8100" w:type="dxa"/>
        </w:tcPr>
        <w:p w14:paraId="5758ED74" w14:textId="77777777" w:rsidR="00311325" w:rsidRPr="00A52EB2" w:rsidRDefault="00311325" w:rsidP="002613FD">
          <w:pPr>
            <w:tabs>
              <w:tab w:val="left" w:pos="4535"/>
              <w:tab w:val="left" w:pos="6804"/>
            </w:tabs>
          </w:pPr>
          <w:r>
            <w:rPr>
              <w:b/>
              <w:noProof/>
              <w:sz w:val="20"/>
              <w:szCs w:val="20"/>
            </w:rPr>
            <w:fldChar w:fldCharType="begin"/>
          </w:r>
          <w:r>
            <w:rPr>
              <w:b/>
              <w:noProof/>
              <w:sz w:val="20"/>
              <w:szCs w:val="20"/>
            </w:rPr>
            <w:instrText xml:space="preserve"> FILENAME   \* MERGEFORMAT </w:instrText>
          </w:r>
          <w:r>
            <w:rPr>
              <w:b/>
              <w:noProof/>
              <w:sz w:val="20"/>
              <w:szCs w:val="20"/>
            </w:rPr>
            <w:fldChar w:fldCharType="separate"/>
          </w:r>
          <w:r>
            <w:rPr>
              <w:b/>
              <w:noProof/>
              <w:sz w:val="20"/>
              <w:szCs w:val="20"/>
            </w:rPr>
            <w:t>Account Creation</w:t>
          </w:r>
          <w:r w:rsidRPr="005A4D2B">
            <w:rPr>
              <w:b/>
              <w:noProof/>
              <w:sz w:val="20"/>
              <w:szCs w:val="20"/>
            </w:rPr>
            <w:t>_Use_Case_</w:t>
          </w:r>
          <w:r>
            <w:rPr>
              <w:b/>
              <w:noProof/>
              <w:sz w:val="20"/>
              <w:szCs w:val="20"/>
            </w:rPr>
            <w:t>V</w:t>
          </w:r>
          <w:r w:rsidRPr="005A4D2B">
            <w:rPr>
              <w:b/>
              <w:noProof/>
              <w:sz w:val="20"/>
              <w:szCs w:val="20"/>
            </w:rPr>
            <w:t xml:space="preserve"> 1</w:t>
          </w:r>
          <w:r>
            <w:rPr>
              <w:b/>
              <w:noProof/>
              <w:sz w:val="20"/>
              <w:szCs w:val="20"/>
            </w:rPr>
            <w:fldChar w:fldCharType="end"/>
          </w:r>
          <w:r>
            <w:rPr>
              <w:b/>
              <w:noProof/>
              <w:sz w:val="20"/>
              <w:szCs w:val="20"/>
            </w:rPr>
            <w:t>.2</w:t>
          </w:r>
          <w:r>
            <w:rPr>
              <w:b/>
              <w:noProof/>
              <w:sz w:val="20"/>
              <w:szCs w:val="20"/>
            </w:rPr>
            <w:tab/>
          </w:r>
        </w:p>
      </w:tc>
      <w:tc>
        <w:tcPr>
          <w:tcW w:w="1890" w:type="dxa"/>
        </w:tcPr>
        <w:p w14:paraId="2D0A75F3" w14:textId="77777777" w:rsidR="00311325" w:rsidRPr="00A52EB2" w:rsidRDefault="00311325" w:rsidP="008E0A7C">
          <w:pPr>
            <w:tabs>
              <w:tab w:val="center" w:pos="2950"/>
              <w:tab w:val="right" w:pos="8242"/>
            </w:tabs>
            <w:jc w:val="right"/>
            <w:rPr>
              <w:b/>
            </w:rPr>
          </w:pPr>
          <w:r w:rsidRPr="00A52EB2">
            <w:rPr>
              <w:b/>
              <w:sz w:val="20"/>
              <w:szCs w:val="20"/>
            </w:rPr>
            <w:t xml:space="preserve">Page </w:t>
          </w:r>
          <w:r>
            <w:rPr>
              <w:b/>
              <w:bCs/>
              <w:sz w:val="20"/>
              <w:szCs w:val="20"/>
            </w:rPr>
            <w:fldChar w:fldCharType="begin"/>
          </w:r>
          <w:r>
            <w:rPr>
              <w:b/>
              <w:bCs/>
              <w:sz w:val="20"/>
              <w:szCs w:val="20"/>
            </w:rPr>
            <w:instrText xml:space="preserve"> PAGE  \* Arabic </w:instrText>
          </w:r>
          <w:r>
            <w:rPr>
              <w:b/>
              <w:bCs/>
              <w:sz w:val="20"/>
              <w:szCs w:val="20"/>
            </w:rPr>
            <w:fldChar w:fldCharType="separate"/>
          </w:r>
          <w:r w:rsidR="00EA6C4C">
            <w:rPr>
              <w:b/>
              <w:bCs/>
              <w:noProof/>
              <w:sz w:val="20"/>
              <w:szCs w:val="20"/>
            </w:rPr>
            <w:t>27</w:t>
          </w:r>
          <w:r>
            <w:rPr>
              <w:b/>
              <w:bCs/>
              <w:sz w:val="20"/>
              <w:szCs w:val="20"/>
            </w:rPr>
            <w:fldChar w:fldCharType="end"/>
          </w:r>
          <w:r w:rsidRPr="00A52EB2">
            <w:rPr>
              <w:b/>
              <w:sz w:val="20"/>
              <w:szCs w:val="20"/>
            </w:rPr>
            <w:t xml:space="preserve"> of </w:t>
          </w:r>
          <w:r w:rsidRPr="00A52EB2">
            <w:rPr>
              <w:b/>
              <w:bCs/>
              <w:sz w:val="20"/>
              <w:szCs w:val="20"/>
            </w:rPr>
            <w:fldChar w:fldCharType="begin"/>
          </w:r>
          <w:r w:rsidRPr="00A52EB2">
            <w:rPr>
              <w:b/>
              <w:bCs/>
              <w:sz w:val="20"/>
              <w:szCs w:val="20"/>
            </w:rPr>
            <w:instrText xml:space="preserve"> NUMPAGES  </w:instrText>
          </w:r>
          <w:r w:rsidRPr="00A52EB2">
            <w:rPr>
              <w:b/>
              <w:bCs/>
              <w:sz w:val="20"/>
              <w:szCs w:val="20"/>
            </w:rPr>
            <w:fldChar w:fldCharType="separate"/>
          </w:r>
          <w:r w:rsidR="00EA6C4C">
            <w:rPr>
              <w:b/>
              <w:bCs/>
              <w:noProof/>
              <w:sz w:val="20"/>
              <w:szCs w:val="20"/>
            </w:rPr>
            <w:t>27</w:t>
          </w:r>
          <w:r w:rsidRPr="00A52EB2">
            <w:rPr>
              <w:b/>
              <w:bCs/>
              <w:sz w:val="20"/>
              <w:szCs w:val="20"/>
            </w:rPr>
            <w:fldChar w:fldCharType="end"/>
          </w:r>
        </w:p>
      </w:tc>
    </w:tr>
  </w:tbl>
  <w:p w14:paraId="0DE4B5B7" w14:textId="77777777" w:rsidR="00311325" w:rsidRDefault="00311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A4E5D" w14:textId="77777777" w:rsidR="001E301C" w:rsidRDefault="001E301C" w:rsidP="004E7AB2">
      <w:r>
        <w:separator/>
      </w:r>
    </w:p>
  </w:footnote>
  <w:footnote w:type="continuationSeparator" w:id="0">
    <w:p w14:paraId="19219836" w14:textId="77777777" w:rsidR="001E301C" w:rsidRDefault="001E301C" w:rsidP="004E7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8357"/>
    </w:tblGrid>
    <w:tr w:rsidR="00311325" w14:paraId="4A3A1227" w14:textId="77777777" w:rsidTr="00742653">
      <w:trPr>
        <w:trHeight w:val="720"/>
      </w:trPr>
      <w:tc>
        <w:tcPr>
          <w:tcW w:w="1730" w:type="dxa"/>
          <w:tcBorders>
            <w:bottom w:val="single" w:sz="4" w:space="0" w:color="auto"/>
          </w:tcBorders>
        </w:tcPr>
        <w:p w14:paraId="66204FF1" w14:textId="77777777" w:rsidR="00311325" w:rsidRDefault="00311325" w:rsidP="005A3DEB">
          <w:pPr>
            <w:pStyle w:val="Header"/>
            <w:tabs>
              <w:tab w:val="clear" w:pos="9360"/>
              <w:tab w:val="right" w:pos="10080"/>
            </w:tabs>
          </w:pPr>
          <w:r>
            <w:rPr>
              <w:noProof/>
            </w:rPr>
            <w:drawing>
              <wp:inline distT="0" distB="0" distL="0" distR="0" wp14:anchorId="122A8931" wp14:editId="04DDD8D3">
                <wp:extent cx="657225" cy="4286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a:fillRect/>
                        </a:stretch>
                      </pic:blipFill>
                      <pic:spPr>
                        <a:xfrm>
                          <a:off x="0" y="0"/>
                          <a:ext cx="657771" cy="428981"/>
                        </a:xfrm>
                        <a:prstGeom prst="rect">
                          <a:avLst/>
                        </a:prstGeom>
                      </pic:spPr>
                    </pic:pic>
                  </a:graphicData>
                </a:graphic>
              </wp:inline>
            </w:drawing>
          </w:r>
        </w:p>
      </w:tc>
      <w:tc>
        <w:tcPr>
          <w:tcW w:w="8458" w:type="dxa"/>
          <w:tcBorders>
            <w:bottom w:val="single" w:sz="4" w:space="0" w:color="auto"/>
          </w:tcBorders>
        </w:tcPr>
        <w:p w14:paraId="02B6572E" w14:textId="77777777" w:rsidR="00311325" w:rsidRDefault="00311325" w:rsidP="005A3DEB">
          <w:pPr>
            <w:pStyle w:val="Header"/>
            <w:tabs>
              <w:tab w:val="clear" w:pos="4680"/>
              <w:tab w:val="clear" w:pos="9360"/>
              <w:tab w:val="center" w:pos="2950"/>
              <w:tab w:val="right" w:pos="8242"/>
            </w:tabs>
            <w:jc w:val="right"/>
            <w:rPr>
              <w:b/>
            </w:rPr>
          </w:pPr>
          <w:r>
            <w:rPr>
              <w:b/>
            </w:rPr>
            <w:t>DOT Authorized Parking Application</w:t>
          </w:r>
        </w:p>
        <w:p w14:paraId="57DCC6DE" w14:textId="77777777" w:rsidR="00311325" w:rsidRPr="00322A48" w:rsidRDefault="00311325" w:rsidP="005A3DEB">
          <w:pPr>
            <w:pStyle w:val="Header"/>
            <w:tabs>
              <w:tab w:val="clear" w:pos="4680"/>
              <w:tab w:val="clear" w:pos="9360"/>
              <w:tab w:val="center" w:pos="2950"/>
              <w:tab w:val="right" w:pos="8242"/>
            </w:tabs>
            <w:jc w:val="right"/>
            <w:rPr>
              <w:b/>
            </w:rPr>
          </w:pPr>
          <w:r>
            <w:rPr>
              <w:b/>
            </w:rPr>
            <w:t>Account Creation Use Case</w:t>
          </w:r>
        </w:p>
      </w:tc>
    </w:tr>
  </w:tbl>
  <w:p w14:paraId="2DBF0D7D" w14:textId="77777777" w:rsidR="00311325" w:rsidRDefault="003113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88B"/>
    <w:multiLevelType w:val="hybridMultilevel"/>
    <w:tmpl w:val="5F666364"/>
    <w:lvl w:ilvl="0" w:tplc="D972A8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E06B01"/>
    <w:multiLevelType w:val="hybridMultilevel"/>
    <w:tmpl w:val="5F666364"/>
    <w:lvl w:ilvl="0" w:tplc="D972A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E8323F"/>
    <w:multiLevelType w:val="hybridMultilevel"/>
    <w:tmpl w:val="5F666364"/>
    <w:lvl w:ilvl="0" w:tplc="D972A8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A7264C"/>
    <w:multiLevelType w:val="hybridMultilevel"/>
    <w:tmpl w:val="0D62E72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523F3A"/>
    <w:multiLevelType w:val="hybridMultilevel"/>
    <w:tmpl w:val="5F666364"/>
    <w:lvl w:ilvl="0" w:tplc="D972A8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B22B0F"/>
    <w:multiLevelType w:val="hybridMultilevel"/>
    <w:tmpl w:val="D6FCFD1A"/>
    <w:lvl w:ilvl="0" w:tplc="66A06910">
      <w:start w:val="1"/>
      <w:numFmt w:val="decimal"/>
      <w:pStyle w:val="AF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8381D"/>
    <w:multiLevelType w:val="hybridMultilevel"/>
    <w:tmpl w:val="5F666364"/>
    <w:lvl w:ilvl="0" w:tplc="D972A8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AD3D9F"/>
    <w:multiLevelType w:val="hybridMultilevel"/>
    <w:tmpl w:val="5F666364"/>
    <w:lvl w:ilvl="0" w:tplc="D972A8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DB73E4F"/>
    <w:multiLevelType w:val="hybridMultilevel"/>
    <w:tmpl w:val="5F666364"/>
    <w:lvl w:ilvl="0" w:tplc="D972A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84650A"/>
    <w:multiLevelType w:val="hybridMultilevel"/>
    <w:tmpl w:val="EF4C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740ED"/>
    <w:multiLevelType w:val="hybridMultilevel"/>
    <w:tmpl w:val="1A36102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DE7723"/>
    <w:multiLevelType w:val="hybridMultilevel"/>
    <w:tmpl w:val="889E9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ED3507"/>
    <w:multiLevelType w:val="hybridMultilevel"/>
    <w:tmpl w:val="28DAC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3B5BE5"/>
    <w:multiLevelType w:val="hybridMultilevel"/>
    <w:tmpl w:val="5F666364"/>
    <w:lvl w:ilvl="0" w:tplc="D972A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B04380"/>
    <w:multiLevelType w:val="hybridMultilevel"/>
    <w:tmpl w:val="5F666364"/>
    <w:lvl w:ilvl="0" w:tplc="D972A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0E75C0"/>
    <w:multiLevelType w:val="hybridMultilevel"/>
    <w:tmpl w:val="5F666364"/>
    <w:lvl w:ilvl="0" w:tplc="D972A8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50037AC"/>
    <w:multiLevelType w:val="hybridMultilevel"/>
    <w:tmpl w:val="15329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58404BF"/>
    <w:multiLevelType w:val="hybridMultilevel"/>
    <w:tmpl w:val="5F666364"/>
    <w:lvl w:ilvl="0" w:tplc="D972A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613704C"/>
    <w:multiLevelType w:val="hybridMultilevel"/>
    <w:tmpl w:val="5F666364"/>
    <w:lvl w:ilvl="0" w:tplc="D972A8C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9915456"/>
    <w:multiLevelType w:val="hybridMultilevel"/>
    <w:tmpl w:val="5F666364"/>
    <w:lvl w:ilvl="0" w:tplc="D972A8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9AE430C"/>
    <w:multiLevelType w:val="hybridMultilevel"/>
    <w:tmpl w:val="2F702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135DE2"/>
    <w:multiLevelType w:val="hybridMultilevel"/>
    <w:tmpl w:val="58A8A3BE"/>
    <w:lvl w:ilvl="0" w:tplc="15363DA0">
      <w:start w:val="1"/>
      <w:numFmt w:val="bullet"/>
      <w:pStyle w:val="CCHHeading3Bullet"/>
      <w:lvlText w:val=""/>
      <w:lvlJc w:val="left"/>
      <w:pPr>
        <w:ind w:left="-893" w:hanging="360"/>
      </w:pPr>
      <w:rPr>
        <w:rFonts w:ascii="Symbol" w:hAnsi="Symbol" w:hint="default"/>
      </w:rPr>
    </w:lvl>
    <w:lvl w:ilvl="1" w:tplc="04090005">
      <w:start w:val="1"/>
      <w:numFmt w:val="bullet"/>
      <w:lvlText w:val=""/>
      <w:lvlJc w:val="left"/>
      <w:pPr>
        <w:ind w:left="-173" w:hanging="360"/>
      </w:pPr>
      <w:rPr>
        <w:rFonts w:ascii="Wingdings" w:hAnsi="Wingdings" w:hint="default"/>
      </w:rPr>
    </w:lvl>
    <w:lvl w:ilvl="2" w:tplc="04090005">
      <w:start w:val="1"/>
      <w:numFmt w:val="bullet"/>
      <w:lvlText w:val=""/>
      <w:lvlJc w:val="left"/>
      <w:pPr>
        <w:ind w:left="547" w:hanging="360"/>
      </w:pPr>
      <w:rPr>
        <w:rFonts w:ascii="Wingdings" w:hAnsi="Wingdings" w:hint="default"/>
      </w:rPr>
    </w:lvl>
    <w:lvl w:ilvl="3" w:tplc="04090001">
      <w:start w:val="1"/>
      <w:numFmt w:val="bullet"/>
      <w:lvlText w:val=""/>
      <w:lvlJc w:val="left"/>
      <w:pPr>
        <w:ind w:left="1267" w:hanging="360"/>
      </w:pPr>
      <w:rPr>
        <w:rFonts w:ascii="Symbol" w:hAnsi="Symbol" w:hint="default"/>
      </w:rPr>
    </w:lvl>
    <w:lvl w:ilvl="4" w:tplc="04090003">
      <w:start w:val="1"/>
      <w:numFmt w:val="bullet"/>
      <w:lvlText w:val="o"/>
      <w:lvlJc w:val="left"/>
      <w:pPr>
        <w:ind w:left="1987" w:hanging="360"/>
      </w:pPr>
      <w:rPr>
        <w:rFonts w:ascii="Courier New" w:hAnsi="Courier New" w:cs="Courier New" w:hint="default"/>
      </w:rPr>
    </w:lvl>
    <w:lvl w:ilvl="5" w:tplc="04090005">
      <w:start w:val="1"/>
      <w:numFmt w:val="bullet"/>
      <w:lvlText w:val=""/>
      <w:lvlJc w:val="left"/>
      <w:pPr>
        <w:ind w:left="2707" w:hanging="360"/>
      </w:pPr>
      <w:rPr>
        <w:rFonts w:ascii="Wingdings" w:hAnsi="Wingdings" w:hint="default"/>
      </w:rPr>
    </w:lvl>
    <w:lvl w:ilvl="6" w:tplc="04090001" w:tentative="1">
      <w:start w:val="1"/>
      <w:numFmt w:val="bullet"/>
      <w:lvlText w:val=""/>
      <w:lvlJc w:val="left"/>
      <w:pPr>
        <w:ind w:left="3427" w:hanging="360"/>
      </w:pPr>
      <w:rPr>
        <w:rFonts w:ascii="Symbol" w:hAnsi="Symbol" w:hint="default"/>
      </w:rPr>
    </w:lvl>
    <w:lvl w:ilvl="7" w:tplc="04090003" w:tentative="1">
      <w:start w:val="1"/>
      <w:numFmt w:val="bullet"/>
      <w:lvlText w:val="o"/>
      <w:lvlJc w:val="left"/>
      <w:pPr>
        <w:ind w:left="4147" w:hanging="360"/>
      </w:pPr>
      <w:rPr>
        <w:rFonts w:ascii="Courier New" w:hAnsi="Courier New" w:cs="Courier New" w:hint="default"/>
      </w:rPr>
    </w:lvl>
    <w:lvl w:ilvl="8" w:tplc="04090005" w:tentative="1">
      <w:start w:val="1"/>
      <w:numFmt w:val="bullet"/>
      <w:lvlText w:val=""/>
      <w:lvlJc w:val="left"/>
      <w:pPr>
        <w:ind w:left="4867" w:hanging="360"/>
      </w:pPr>
      <w:rPr>
        <w:rFonts w:ascii="Wingdings" w:hAnsi="Wingdings" w:hint="default"/>
      </w:rPr>
    </w:lvl>
  </w:abstractNum>
  <w:abstractNum w:abstractNumId="22">
    <w:nsid w:val="2CBF4AD4"/>
    <w:multiLevelType w:val="hybridMultilevel"/>
    <w:tmpl w:val="5F666364"/>
    <w:lvl w:ilvl="0" w:tplc="D972A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CEB60B2"/>
    <w:multiLevelType w:val="hybridMultilevel"/>
    <w:tmpl w:val="5F666364"/>
    <w:lvl w:ilvl="0" w:tplc="D972A8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0F30D36"/>
    <w:multiLevelType w:val="hybridMultilevel"/>
    <w:tmpl w:val="5F666364"/>
    <w:lvl w:ilvl="0" w:tplc="D972A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1F8454A"/>
    <w:multiLevelType w:val="hybridMultilevel"/>
    <w:tmpl w:val="6A9C7C42"/>
    <w:lvl w:ilvl="0" w:tplc="68505EC6">
      <w:start w:val="1"/>
      <w:numFmt w:val="bullet"/>
      <w:pStyle w:val="FPPHeading2Text"/>
      <w:lvlText w:val=""/>
      <w:lvlJc w:val="left"/>
      <w:pPr>
        <w:ind w:left="1440" w:hanging="360"/>
      </w:pPr>
      <w:rPr>
        <w:rFonts w:ascii="Symbol" w:hAnsi="Symbol" w:hint="default"/>
      </w:rPr>
    </w:lvl>
    <w:lvl w:ilvl="1" w:tplc="04090003" w:tentative="1">
      <w:start w:val="1"/>
      <w:numFmt w:val="bullet"/>
      <w:pStyle w:val="FPPHeading2Tex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3A570BF"/>
    <w:multiLevelType w:val="hybridMultilevel"/>
    <w:tmpl w:val="6F241B9E"/>
    <w:lvl w:ilvl="0" w:tplc="D972A8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3D7792E"/>
    <w:multiLevelType w:val="hybridMultilevel"/>
    <w:tmpl w:val="5F666364"/>
    <w:lvl w:ilvl="0" w:tplc="D972A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92C0218"/>
    <w:multiLevelType w:val="hybridMultilevel"/>
    <w:tmpl w:val="EBB662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EE80111"/>
    <w:multiLevelType w:val="hybridMultilevel"/>
    <w:tmpl w:val="5F666364"/>
    <w:lvl w:ilvl="0" w:tplc="D972A8C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FC81F97"/>
    <w:multiLevelType w:val="hybridMultilevel"/>
    <w:tmpl w:val="AD2C02F6"/>
    <w:lvl w:ilvl="0" w:tplc="E5D00E32">
      <w:start w:val="1"/>
      <w:numFmt w:val="bullet"/>
      <w:pStyle w:val="CCHHeading1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54D5041"/>
    <w:multiLevelType w:val="hybridMultilevel"/>
    <w:tmpl w:val="AF6A1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E3182C"/>
    <w:multiLevelType w:val="hybridMultilevel"/>
    <w:tmpl w:val="185CE180"/>
    <w:lvl w:ilvl="0" w:tplc="84FC5F22">
      <w:start w:val="1"/>
      <w:numFmt w:val="bullet"/>
      <w:pStyle w:val="CCHHeading4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33">
    <w:nsid w:val="49D07643"/>
    <w:multiLevelType w:val="hybridMultilevel"/>
    <w:tmpl w:val="5F666364"/>
    <w:lvl w:ilvl="0" w:tplc="D972A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9DE0EC9"/>
    <w:multiLevelType w:val="hybridMultilevel"/>
    <w:tmpl w:val="5F666364"/>
    <w:lvl w:ilvl="0" w:tplc="D972A8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4C395BAF"/>
    <w:multiLevelType w:val="hybridMultilevel"/>
    <w:tmpl w:val="E3E0903E"/>
    <w:lvl w:ilvl="0" w:tplc="D972A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C4A06F5"/>
    <w:multiLevelType w:val="hybridMultilevel"/>
    <w:tmpl w:val="305CA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12F3A87"/>
    <w:multiLevelType w:val="hybridMultilevel"/>
    <w:tmpl w:val="5F666364"/>
    <w:lvl w:ilvl="0" w:tplc="D972A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20B452C"/>
    <w:multiLevelType w:val="hybridMultilevel"/>
    <w:tmpl w:val="5F666364"/>
    <w:lvl w:ilvl="0" w:tplc="D972A8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6DF5EA5"/>
    <w:multiLevelType w:val="hybridMultilevel"/>
    <w:tmpl w:val="5F666364"/>
    <w:lvl w:ilvl="0" w:tplc="D972A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74237B5"/>
    <w:multiLevelType w:val="hybridMultilevel"/>
    <w:tmpl w:val="5F666364"/>
    <w:lvl w:ilvl="0" w:tplc="D972A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BC310E3"/>
    <w:multiLevelType w:val="hybridMultilevel"/>
    <w:tmpl w:val="0316A8F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5D8C13F9"/>
    <w:multiLevelType w:val="multilevel"/>
    <w:tmpl w:val="B2D89730"/>
    <w:styleLink w:val="StyleNumberedRed"/>
    <w:lvl w:ilvl="0">
      <w:start w:val="1"/>
      <w:numFmt w:val="decimal"/>
      <w:lvlText w:val="%1."/>
      <w:lvlJc w:val="left"/>
      <w:pPr>
        <w:tabs>
          <w:tab w:val="num" w:pos="360"/>
        </w:tabs>
        <w:ind w:left="360" w:hanging="360"/>
      </w:pPr>
      <w:rPr>
        <w:rFonts w:ascii="Arial (W1)" w:hAnsi="Arial (W1)" w:hint="default"/>
        <w:color w:val="000000"/>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1440"/>
        </w:tabs>
        <w:ind w:left="1440" w:hanging="18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right"/>
      <w:pPr>
        <w:tabs>
          <w:tab w:val="num" w:pos="3600"/>
        </w:tabs>
        <w:ind w:left="3600" w:hanging="180"/>
      </w:pPr>
      <w:rPr>
        <w:rFonts w:hint="default"/>
      </w:rPr>
    </w:lvl>
    <w:lvl w:ilvl="6">
      <w:start w:val="1"/>
      <w:numFmt w:val="decimal"/>
      <w:lvlText w:val="%7."/>
      <w:lvlJc w:val="left"/>
      <w:pPr>
        <w:tabs>
          <w:tab w:val="num" w:pos="4320"/>
        </w:tabs>
        <w:ind w:left="432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right"/>
      <w:pPr>
        <w:tabs>
          <w:tab w:val="num" w:pos="5760"/>
        </w:tabs>
        <w:ind w:left="5760" w:hanging="180"/>
      </w:pPr>
      <w:rPr>
        <w:rFonts w:hint="default"/>
      </w:rPr>
    </w:lvl>
  </w:abstractNum>
  <w:abstractNum w:abstractNumId="43">
    <w:nsid w:val="60D63151"/>
    <w:multiLevelType w:val="hybridMultilevel"/>
    <w:tmpl w:val="4BB0FB0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1E6081C"/>
    <w:multiLevelType w:val="hybridMultilevel"/>
    <w:tmpl w:val="5F666364"/>
    <w:lvl w:ilvl="0" w:tplc="D972A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2F93E5E"/>
    <w:multiLevelType w:val="multilevel"/>
    <w:tmpl w:val="B2AAC6C8"/>
    <w:lvl w:ilvl="0">
      <w:start w:val="1"/>
      <w:numFmt w:val="decimal"/>
      <w:pStyle w:val="CCHHeadingOne"/>
      <w:lvlText w:val="%1."/>
      <w:lvlJc w:val="left"/>
      <w:pPr>
        <w:ind w:left="360" w:hanging="360"/>
      </w:pPr>
    </w:lvl>
    <w:lvl w:ilvl="1">
      <w:start w:val="1"/>
      <w:numFmt w:val="decimal"/>
      <w:pStyle w:val="CCHHeadingTwo"/>
      <w:lvlText w:val="%1.%2."/>
      <w:lvlJc w:val="left"/>
      <w:pPr>
        <w:ind w:left="792" w:hanging="432"/>
      </w:pPr>
    </w:lvl>
    <w:lvl w:ilvl="2">
      <w:start w:val="1"/>
      <w:numFmt w:val="decimal"/>
      <w:pStyle w:val="CCHHeadingThree"/>
      <w:lvlText w:val="%1.%2.%3."/>
      <w:lvlJc w:val="left"/>
      <w:pPr>
        <w:ind w:left="1224" w:hanging="504"/>
      </w:pPr>
    </w:lvl>
    <w:lvl w:ilvl="3">
      <w:start w:val="1"/>
      <w:numFmt w:val="decimal"/>
      <w:pStyle w:val="CCHHeadingFour"/>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BF906BC"/>
    <w:multiLevelType w:val="hybridMultilevel"/>
    <w:tmpl w:val="5F666364"/>
    <w:lvl w:ilvl="0" w:tplc="D972A8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FF0259D"/>
    <w:multiLevelType w:val="hybridMultilevel"/>
    <w:tmpl w:val="585A1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578427E"/>
    <w:multiLevelType w:val="hybridMultilevel"/>
    <w:tmpl w:val="409C0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7775D9D"/>
    <w:multiLevelType w:val="hybridMultilevel"/>
    <w:tmpl w:val="5F666364"/>
    <w:lvl w:ilvl="0" w:tplc="D972A8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7BEF6084"/>
    <w:multiLevelType w:val="hybridMultilevel"/>
    <w:tmpl w:val="5F666364"/>
    <w:lvl w:ilvl="0" w:tplc="D972A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25"/>
  </w:num>
  <w:num w:numId="3">
    <w:abstractNumId w:val="32"/>
  </w:num>
  <w:num w:numId="4">
    <w:abstractNumId w:val="21"/>
  </w:num>
  <w:num w:numId="5">
    <w:abstractNumId w:val="45"/>
  </w:num>
  <w:num w:numId="6">
    <w:abstractNumId w:val="42"/>
  </w:num>
  <w:num w:numId="7">
    <w:abstractNumId w:val="39"/>
  </w:num>
  <w:num w:numId="8">
    <w:abstractNumId w:val="5"/>
  </w:num>
  <w:num w:numId="9">
    <w:abstractNumId w:val="27"/>
  </w:num>
  <w:num w:numId="10">
    <w:abstractNumId w:val="23"/>
  </w:num>
  <w:num w:numId="11">
    <w:abstractNumId w:val="50"/>
  </w:num>
  <w:num w:numId="12">
    <w:abstractNumId w:val="4"/>
  </w:num>
  <w:num w:numId="13">
    <w:abstractNumId w:val="37"/>
  </w:num>
  <w:num w:numId="14">
    <w:abstractNumId w:val="6"/>
  </w:num>
  <w:num w:numId="15">
    <w:abstractNumId w:val="26"/>
  </w:num>
  <w:num w:numId="16">
    <w:abstractNumId w:val="33"/>
  </w:num>
  <w:num w:numId="17">
    <w:abstractNumId w:val="2"/>
  </w:num>
  <w:num w:numId="18">
    <w:abstractNumId w:val="44"/>
  </w:num>
  <w:num w:numId="19">
    <w:abstractNumId w:val="14"/>
  </w:num>
  <w:num w:numId="20">
    <w:abstractNumId w:val="0"/>
  </w:num>
  <w:num w:numId="21">
    <w:abstractNumId w:val="38"/>
  </w:num>
  <w:num w:numId="22">
    <w:abstractNumId w:val="18"/>
  </w:num>
  <w:num w:numId="23">
    <w:abstractNumId w:val="29"/>
  </w:num>
  <w:num w:numId="24">
    <w:abstractNumId w:val="12"/>
  </w:num>
  <w:num w:numId="25">
    <w:abstractNumId w:val="13"/>
  </w:num>
  <w:num w:numId="26">
    <w:abstractNumId w:val="8"/>
  </w:num>
  <w:num w:numId="27">
    <w:abstractNumId w:val="34"/>
  </w:num>
  <w:num w:numId="28">
    <w:abstractNumId w:val="28"/>
  </w:num>
  <w:num w:numId="29">
    <w:abstractNumId w:val="3"/>
  </w:num>
  <w:num w:numId="30">
    <w:abstractNumId w:val="47"/>
  </w:num>
  <w:num w:numId="31">
    <w:abstractNumId w:val="16"/>
  </w:num>
  <w:num w:numId="32">
    <w:abstractNumId w:val="48"/>
  </w:num>
  <w:num w:numId="33">
    <w:abstractNumId w:val="36"/>
  </w:num>
  <w:num w:numId="34">
    <w:abstractNumId w:val="10"/>
  </w:num>
  <w:num w:numId="35">
    <w:abstractNumId w:val="22"/>
  </w:num>
  <w:num w:numId="36">
    <w:abstractNumId w:val="40"/>
  </w:num>
  <w:num w:numId="37">
    <w:abstractNumId w:val="7"/>
  </w:num>
  <w:num w:numId="38">
    <w:abstractNumId w:val="46"/>
  </w:num>
  <w:num w:numId="39">
    <w:abstractNumId w:val="1"/>
  </w:num>
  <w:num w:numId="40">
    <w:abstractNumId w:val="17"/>
  </w:num>
  <w:num w:numId="41">
    <w:abstractNumId w:val="15"/>
  </w:num>
  <w:num w:numId="42">
    <w:abstractNumId w:val="35"/>
  </w:num>
  <w:num w:numId="43">
    <w:abstractNumId w:val="19"/>
  </w:num>
  <w:num w:numId="44">
    <w:abstractNumId w:val="49"/>
  </w:num>
  <w:num w:numId="45">
    <w:abstractNumId w:val="11"/>
  </w:num>
  <w:num w:numId="46">
    <w:abstractNumId w:val="43"/>
  </w:num>
  <w:num w:numId="47">
    <w:abstractNumId w:val="24"/>
  </w:num>
  <w:num w:numId="48">
    <w:abstractNumId w:val="41"/>
  </w:num>
  <w:num w:numId="49">
    <w:abstractNumId w:val="9"/>
  </w:num>
  <w:num w:numId="50">
    <w:abstractNumId w:val="31"/>
  </w:num>
  <w:num w:numId="51">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I2NjQyNDEwMLAAspR0lIJTi4sz8/NACowNawGg9ZeRLQAAAA=="/>
  </w:docVars>
  <w:rsids>
    <w:rsidRoot w:val="000B3EF5"/>
    <w:rsid w:val="00000B1C"/>
    <w:rsid w:val="00002801"/>
    <w:rsid w:val="00003C20"/>
    <w:rsid w:val="00003C42"/>
    <w:rsid w:val="00003F4B"/>
    <w:rsid w:val="0000409A"/>
    <w:rsid w:val="0000489A"/>
    <w:rsid w:val="000049CA"/>
    <w:rsid w:val="0000717B"/>
    <w:rsid w:val="00010558"/>
    <w:rsid w:val="000108FE"/>
    <w:rsid w:val="00012AD6"/>
    <w:rsid w:val="00013465"/>
    <w:rsid w:val="0001391C"/>
    <w:rsid w:val="00015982"/>
    <w:rsid w:val="000174AD"/>
    <w:rsid w:val="00017BFB"/>
    <w:rsid w:val="000209DD"/>
    <w:rsid w:val="00020C62"/>
    <w:rsid w:val="0002163C"/>
    <w:rsid w:val="00021FEE"/>
    <w:rsid w:val="00022029"/>
    <w:rsid w:val="0002255F"/>
    <w:rsid w:val="00022788"/>
    <w:rsid w:val="00025DD9"/>
    <w:rsid w:val="000276D1"/>
    <w:rsid w:val="00031EAB"/>
    <w:rsid w:val="00032180"/>
    <w:rsid w:val="00032A2D"/>
    <w:rsid w:val="00033956"/>
    <w:rsid w:val="00034260"/>
    <w:rsid w:val="00034BEA"/>
    <w:rsid w:val="000369A6"/>
    <w:rsid w:val="00036DEC"/>
    <w:rsid w:val="00036E2A"/>
    <w:rsid w:val="000410BD"/>
    <w:rsid w:val="000413DF"/>
    <w:rsid w:val="00042A18"/>
    <w:rsid w:val="00042DD8"/>
    <w:rsid w:val="00050351"/>
    <w:rsid w:val="00050DEE"/>
    <w:rsid w:val="00052871"/>
    <w:rsid w:val="00052C9A"/>
    <w:rsid w:val="000533EC"/>
    <w:rsid w:val="00053A78"/>
    <w:rsid w:val="0005699A"/>
    <w:rsid w:val="00061148"/>
    <w:rsid w:val="00061494"/>
    <w:rsid w:val="000615F6"/>
    <w:rsid w:val="0006200F"/>
    <w:rsid w:val="00064A42"/>
    <w:rsid w:val="00064ABE"/>
    <w:rsid w:val="00065A45"/>
    <w:rsid w:val="000662CE"/>
    <w:rsid w:val="00066363"/>
    <w:rsid w:val="0007044F"/>
    <w:rsid w:val="0007069F"/>
    <w:rsid w:val="000707D5"/>
    <w:rsid w:val="00070870"/>
    <w:rsid w:val="00071E28"/>
    <w:rsid w:val="0007273B"/>
    <w:rsid w:val="000735D6"/>
    <w:rsid w:val="000736F4"/>
    <w:rsid w:val="00073C38"/>
    <w:rsid w:val="00074D3A"/>
    <w:rsid w:val="000751E6"/>
    <w:rsid w:val="00075701"/>
    <w:rsid w:val="000760A9"/>
    <w:rsid w:val="000774EE"/>
    <w:rsid w:val="00077A45"/>
    <w:rsid w:val="000805EB"/>
    <w:rsid w:val="00080A21"/>
    <w:rsid w:val="0008141E"/>
    <w:rsid w:val="00082344"/>
    <w:rsid w:val="00084B83"/>
    <w:rsid w:val="00084FA4"/>
    <w:rsid w:val="0008502B"/>
    <w:rsid w:val="00087846"/>
    <w:rsid w:val="00087AD9"/>
    <w:rsid w:val="00093B70"/>
    <w:rsid w:val="00095C79"/>
    <w:rsid w:val="00096119"/>
    <w:rsid w:val="00096C78"/>
    <w:rsid w:val="00097B27"/>
    <w:rsid w:val="000A0729"/>
    <w:rsid w:val="000A0B3B"/>
    <w:rsid w:val="000A20FD"/>
    <w:rsid w:val="000A3F49"/>
    <w:rsid w:val="000A3F56"/>
    <w:rsid w:val="000A4077"/>
    <w:rsid w:val="000A40AC"/>
    <w:rsid w:val="000A5B34"/>
    <w:rsid w:val="000A6CE8"/>
    <w:rsid w:val="000A729A"/>
    <w:rsid w:val="000B0391"/>
    <w:rsid w:val="000B0807"/>
    <w:rsid w:val="000B0FE1"/>
    <w:rsid w:val="000B1F5C"/>
    <w:rsid w:val="000B28AA"/>
    <w:rsid w:val="000B2932"/>
    <w:rsid w:val="000B2DC6"/>
    <w:rsid w:val="000B3EAC"/>
    <w:rsid w:val="000B3EF5"/>
    <w:rsid w:val="000B4197"/>
    <w:rsid w:val="000B4D5B"/>
    <w:rsid w:val="000B512F"/>
    <w:rsid w:val="000B5E22"/>
    <w:rsid w:val="000C116C"/>
    <w:rsid w:val="000C27AF"/>
    <w:rsid w:val="000C2F3A"/>
    <w:rsid w:val="000C4319"/>
    <w:rsid w:val="000C482D"/>
    <w:rsid w:val="000C616E"/>
    <w:rsid w:val="000C6A73"/>
    <w:rsid w:val="000C6FC3"/>
    <w:rsid w:val="000C7041"/>
    <w:rsid w:val="000C79C3"/>
    <w:rsid w:val="000C7BF1"/>
    <w:rsid w:val="000D01DC"/>
    <w:rsid w:val="000D163C"/>
    <w:rsid w:val="000D1A2E"/>
    <w:rsid w:val="000D2547"/>
    <w:rsid w:val="000D5A27"/>
    <w:rsid w:val="000D5E20"/>
    <w:rsid w:val="000D615E"/>
    <w:rsid w:val="000D61A9"/>
    <w:rsid w:val="000E12F9"/>
    <w:rsid w:val="000E44B9"/>
    <w:rsid w:val="000E4592"/>
    <w:rsid w:val="000E475C"/>
    <w:rsid w:val="000E5AC6"/>
    <w:rsid w:val="000E6EB5"/>
    <w:rsid w:val="000E7C89"/>
    <w:rsid w:val="000E7ED1"/>
    <w:rsid w:val="000F12E9"/>
    <w:rsid w:val="000F362B"/>
    <w:rsid w:val="000F3F58"/>
    <w:rsid w:val="000F44CF"/>
    <w:rsid w:val="000F4C9F"/>
    <w:rsid w:val="000F5317"/>
    <w:rsid w:val="000F6652"/>
    <w:rsid w:val="0010032E"/>
    <w:rsid w:val="00102F94"/>
    <w:rsid w:val="0010409C"/>
    <w:rsid w:val="0010469F"/>
    <w:rsid w:val="00105694"/>
    <w:rsid w:val="0010573D"/>
    <w:rsid w:val="00105D46"/>
    <w:rsid w:val="00107341"/>
    <w:rsid w:val="00110447"/>
    <w:rsid w:val="00110B02"/>
    <w:rsid w:val="001111EA"/>
    <w:rsid w:val="001113D6"/>
    <w:rsid w:val="001127C5"/>
    <w:rsid w:val="00112D7B"/>
    <w:rsid w:val="0011300F"/>
    <w:rsid w:val="00113FCF"/>
    <w:rsid w:val="0011443F"/>
    <w:rsid w:val="001147B9"/>
    <w:rsid w:val="00114981"/>
    <w:rsid w:val="00116BC9"/>
    <w:rsid w:val="00116D7C"/>
    <w:rsid w:val="001170B8"/>
    <w:rsid w:val="00121801"/>
    <w:rsid w:val="00121CF6"/>
    <w:rsid w:val="00122D2D"/>
    <w:rsid w:val="00122DB9"/>
    <w:rsid w:val="00123627"/>
    <w:rsid w:val="00123D99"/>
    <w:rsid w:val="001256B5"/>
    <w:rsid w:val="00125955"/>
    <w:rsid w:val="001261C4"/>
    <w:rsid w:val="00127325"/>
    <w:rsid w:val="001273ED"/>
    <w:rsid w:val="0013253A"/>
    <w:rsid w:val="00135D63"/>
    <w:rsid w:val="00135F69"/>
    <w:rsid w:val="00135FED"/>
    <w:rsid w:val="00136F76"/>
    <w:rsid w:val="00137A04"/>
    <w:rsid w:val="001406E4"/>
    <w:rsid w:val="0014082E"/>
    <w:rsid w:val="00143414"/>
    <w:rsid w:val="0014430B"/>
    <w:rsid w:val="00145DA3"/>
    <w:rsid w:val="001466D8"/>
    <w:rsid w:val="00146929"/>
    <w:rsid w:val="00146E7B"/>
    <w:rsid w:val="001474FD"/>
    <w:rsid w:val="00147AAE"/>
    <w:rsid w:val="00147F22"/>
    <w:rsid w:val="00152F61"/>
    <w:rsid w:val="0015325F"/>
    <w:rsid w:val="001534BF"/>
    <w:rsid w:val="0015418B"/>
    <w:rsid w:val="001550BB"/>
    <w:rsid w:val="00155375"/>
    <w:rsid w:val="00155770"/>
    <w:rsid w:val="001562AC"/>
    <w:rsid w:val="00162260"/>
    <w:rsid w:val="001633BC"/>
    <w:rsid w:val="00163AE4"/>
    <w:rsid w:val="00164244"/>
    <w:rsid w:val="0016588F"/>
    <w:rsid w:val="001659CF"/>
    <w:rsid w:val="00165FEF"/>
    <w:rsid w:val="001660B1"/>
    <w:rsid w:val="00166459"/>
    <w:rsid w:val="00167D0B"/>
    <w:rsid w:val="00170C9B"/>
    <w:rsid w:val="00171238"/>
    <w:rsid w:val="00171CBF"/>
    <w:rsid w:val="001732AC"/>
    <w:rsid w:val="0017351F"/>
    <w:rsid w:val="00173E26"/>
    <w:rsid w:val="00175135"/>
    <w:rsid w:val="00176AD9"/>
    <w:rsid w:val="00177728"/>
    <w:rsid w:val="00177D70"/>
    <w:rsid w:val="00180907"/>
    <w:rsid w:val="00180A9E"/>
    <w:rsid w:val="001817EE"/>
    <w:rsid w:val="00181816"/>
    <w:rsid w:val="00183909"/>
    <w:rsid w:val="00183C84"/>
    <w:rsid w:val="001843DE"/>
    <w:rsid w:val="00184B20"/>
    <w:rsid w:val="001861D6"/>
    <w:rsid w:val="001863B7"/>
    <w:rsid w:val="00186BC5"/>
    <w:rsid w:val="001874D3"/>
    <w:rsid w:val="00190336"/>
    <w:rsid w:val="001945F6"/>
    <w:rsid w:val="00194884"/>
    <w:rsid w:val="00195375"/>
    <w:rsid w:val="00195498"/>
    <w:rsid w:val="0019565B"/>
    <w:rsid w:val="00195F3D"/>
    <w:rsid w:val="001A2169"/>
    <w:rsid w:val="001A33CD"/>
    <w:rsid w:val="001A3634"/>
    <w:rsid w:val="001A4C9E"/>
    <w:rsid w:val="001A6F82"/>
    <w:rsid w:val="001B12DF"/>
    <w:rsid w:val="001B15DC"/>
    <w:rsid w:val="001B1E4E"/>
    <w:rsid w:val="001B3301"/>
    <w:rsid w:val="001B382A"/>
    <w:rsid w:val="001B3F66"/>
    <w:rsid w:val="001B46C2"/>
    <w:rsid w:val="001B6CF7"/>
    <w:rsid w:val="001B6E52"/>
    <w:rsid w:val="001C0A75"/>
    <w:rsid w:val="001C0CF8"/>
    <w:rsid w:val="001C1CC7"/>
    <w:rsid w:val="001C1E43"/>
    <w:rsid w:val="001C224F"/>
    <w:rsid w:val="001C4135"/>
    <w:rsid w:val="001C5AE2"/>
    <w:rsid w:val="001C5CC6"/>
    <w:rsid w:val="001C623A"/>
    <w:rsid w:val="001C6316"/>
    <w:rsid w:val="001C64CB"/>
    <w:rsid w:val="001C7301"/>
    <w:rsid w:val="001C7FA1"/>
    <w:rsid w:val="001D0F01"/>
    <w:rsid w:val="001D1022"/>
    <w:rsid w:val="001D1588"/>
    <w:rsid w:val="001D1C15"/>
    <w:rsid w:val="001D2160"/>
    <w:rsid w:val="001D298C"/>
    <w:rsid w:val="001D2AFA"/>
    <w:rsid w:val="001D3375"/>
    <w:rsid w:val="001D34A0"/>
    <w:rsid w:val="001D5D18"/>
    <w:rsid w:val="001D63EE"/>
    <w:rsid w:val="001E0DDD"/>
    <w:rsid w:val="001E1499"/>
    <w:rsid w:val="001E182E"/>
    <w:rsid w:val="001E1CA1"/>
    <w:rsid w:val="001E232D"/>
    <w:rsid w:val="001E2BC8"/>
    <w:rsid w:val="001E2FA9"/>
    <w:rsid w:val="001E301C"/>
    <w:rsid w:val="001E4368"/>
    <w:rsid w:val="001E4969"/>
    <w:rsid w:val="001E59BE"/>
    <w:rsid w:val="001E5F4B"/>
    <w:rsid w:val="001E66CE"/>
    <w:rsid w:val="001E6C3C"/>
    <w:rsid w:val="001F0372"/>
    <w:rsid w:val="001F05AB"/>
    <w:rsid w:val="001F0CD5"/>
    <w:rsid w:val="001F30FF"/>
    <w:rsid w:val="001F4388"/>
    <w:rsid w:val="001F75D6"/>
    <w:rsid w:val="001F7A6F"/>
    <w:rsid w:val="001F7A94"/>
    <w:rsid w:val="00200213"/>
    <w:rsid w:val="00200C9A"/>
    <w:rsid w:val="00201AC5"/>
    <w:rsid w:val="0020209B"/>
    <w:rsid w:val="002024D5"/>
    <w:rsid w:val="00202F1A"/>
    <w:rsid w:val="00203196"/>
    <w:rsid w:val="002031E3"/>
    <w:rsid w:val="002033E9"/>
    <w:rsid w:val="0020411B"/>
    <w:rsid w:val="00204575"/>
    <w:rsid w:val="00204BCC"/>
    <w:rsid w:val="00204EE4"/>
    <w:rsid w:val="00204EE9"/>
    <w:rsid w:val="00204F41"/>
    <w:rsid w:val="0020730E"/>
    <w:rsid w:val="00207EAF"/>
    <w:rsid w:val="002104E6"/>
    <w:rsid w:val="002112A4"/>
    <w:rsid w:val="00211538"/>
    <w:rsid w:val="00212F60"/>
    <w:rsid w:val="002137D7"/>
    <w:rsid w:val="00214D14"/>
    <w:rsid w:val="0021653F"/>
    <w:rsid w:val="002200A9"/>
    <w:rsid w:val="002207F7"/>
    <w:rsid w:val="0022200A"/>
    <w:rsid w:val="00222388"/>
    <w:rsid w:val="0022243C"/>
    <w:rsid w:val="002224B2"/>
    <w:rsid w:val="00222766"/>
    <w:rsid w:val="00222789"/>
    <w:rsid w:val="002233A2"/>
    <w:rsid w:val="0022386A"/>
    <w:rsid w:val="0022549C"/>
    <w:rsid w:val="002255E3"/>
    <w:rsid w:val="00226074"/>
    <w:rsid w:val="0022693E"/>
    <w:rsid w:val="00226A9F"/>
    <w:rsid w:val="0023083D"/>
    <w:rsid w:val="00232DB2"/>
    <w:rsid w:val="0023426C"/>
    <w:rsid w:val="00235AFA"/>
    <w:rsid w:val="002421B9"/>
    <w:rsid w:val="00243F22"/>
    <w:rsid w:val="00244066"/>
    <w:rsid w:val="00244DC7"/>
    <w:rsid w:val="00245F66"/>
    <w:rsid w:val="00246120"/>
    <w:rsid w:val="00250CD5"/>
    <w:rsid w:val="00252F85"/>
    <w:rsid w:val="00253A9E"/>
    <w:rsid w:val="00254961"/>
    <w:rsid w:val="00254ED2"/>
    <w:rsid w:val="00255055"/>
    <w:rsid w:val="002553CB"/>
    <w:rsid w:val="0025580C"/>
    <w:rsid w:val="00255FF4"/>
    <w:rsid w:val="002600DC"/>
    <w:rsid w:val="00260155"/>
    <w:rsid w:val="00261245"/>
    <w:rsid w:val="002613FD"/>
    <w:rsid w:val="00261DA0"/>
    <w:rsid w:val="00263511"/>
    <w:rsid w:val="002638FC"/>
    <w:rsid w:val="00265213"/>
    <w:rsid w:val="00265DB1"/>
    <w:rsid w:val="0026697A"/>
    <w:rsid w:val="00267D17"/>
    <w:rsid w:val="00270687"/>
    <w:rsid w:val="00271DCF"/>
    <w:rsid w:val="00271EB3"/>
    <w:rsid w:val="00272141"/>
    <w:rsid w:val="002722DD"/>
    <w:rsid w:val="00272AA4"/>
    <w:rsid w:val="0027330B"/>
    <w:rsid w:val="00274264"/>
    <w:rsid w:val="00280468"/>
    <w:rsid w:val="00280473"/>
    <w:rsid w:val="002809B4"/>
    <w:rsid w:val="00280F89"/>
    <w:rsid w:val="00280FD7"/>
    <w:rsid w:val="00281BC7"/>
    <w:rsid w:val="00282585"/>
    <w:rsid w:val="002831B8"/>
    <w:rsid w:val="00283AEA"/>
    <w:rsid w:val="002840ED"/>
    <w:rsid w:val="002846F7"/>
    <w:rsid w:val="00285496"/>
    <w:rsid w:val="00285B61"/>
    <w:rsid w:val="00286914"/>
    <w:rsid w:val="002877E9"/>
    <w:rsid w:val="00290D49"/>
    <w:rsid w:val="00290D92"/>
    <w:rsid w:val="00293AA3"/>
    <w:rsid w:val="00294076"/>
    <w:rsid w:val="00294985"/>
    <w:rsid w:val="0029498E"/>
    <w:rsid w:val="00294A8C"/>
    <w:rsid w:val="0029548F"/>
    <w:rsid w:val="00295974"/>
    <w:rsid w:val="00295AAA"/>
    <w:rsid w:val="0029650D"/>
    <w:rsid w:val="00296701"/>
    <w:rsid w:val="002A03AB"/>
    <w:rsid w:val="002A0768"/>
    <w:rsid w:val="002A0BD1"/>
    <w:rsid w:val="002A247A"/>
    <w:rsid w:val="002A26FF"/>
    <w:rsid w:val="002A2B39"/>
    <w:rsid w:val="002A370A"/>
    <w:rsid w:val="002A3C69"/>
    <w:rsid w:val="002A4B9B"/>
    <w:rsid w:val="002A655C"/>
    <w:rsid w:val="002A7521"/>
    <w:rsid w:val="002A7978"/>
    <w:rsid w:val="002B2A6D"/>
    <w:rsid w:val="002B2E95"/>
    <w:rsid w:val="002B2EB3"/>
    <w:rsid w:val="002B461C"/>
    <w:rsid w:val="002B4F36"/>
    <w:rsid w:val="002B55C0"/>
    <w:rsid w:val="002B5DFF"/>
    <w:rsid w:val="002B62F9"/>
    <w:rsid w:val="002C08BF"/>
    <w:rsid w:val="002C27FA"/>
    <w:rsid w:val="002C2E32"/>
    <w:rsid w:val="002C30EA"/>
    <w:rsid w:val="002C362B"/>
    <w:rsid w:val="002C3DFF"/>
    <w:rsid w:val="002C4DAD"/>
    <w:rsid w:val="002C58BE"/>
    <w:rsid w:val="002C7DB5"/>
    <w:rsid w:val="002D1612"/>
    <w:rsid w:val="002D21AF"/>
    <w:rsid w:val="002D2261"/>
    <w:rsid w:val="002D2D74"/>
    <w:rsid w:val="002D3024"/>
    <w:rsid w:val="002D340F"/>
    <w:rsid w:val="002D4F3B"/>
    <w:rsid w:val="002D5047"/>
    <w:rsid w:val="002D55D2"/>
    <w:rsid w:val="002D5F81"/>
    <w:rsid w:val="002D63A9"/>
    <w:rsid w:val="002D6B33"/>
    <w:rsid w:val="002D7887"/>
    <w:rsid w:val="002D7B71"/>
    <w:rsid w:val="002E03F7"/>
    <w:rsid w:val="002E1753"/>
    <w:rsid w:val="002E367B"/>
    <w:rsid w:val="002E5713"/>
    <w:rsid w:val="002E5766"/>
    <w:rsid w:val="002E57FE"/>
    <w:rsid w:val="002E73AD"/>
    <w:rsid w:val="002F05F4"/>
    <w:rsid w:val="002F1D20"/>
    <w:rsid w:val="002F1EBF"/>
    <w:rsid w:val="002F1EFF"/>
    <w:rsid w:val="002F2FCD"/>
    <w:rsid w:val="002F44B3"/>
    <w:rsid w:val="002F49A4"/>
    <w:rsid w:val="002F5274"/>
    <w:rsid w:val="002F5BF0"/>
    <w:rsid w:val="002F6740"/>
    <w:rsid w:val="002F7FE9"/>
    <w:rsid w:val="003006D6"/>
    <w:rsid w:val="00301409"/>
    <w:rsid w:val="00301ED7"/>
    <w:rsid w:val="00301F08"/>
    <w:rsid w:val="00302731"/>
    <w:rsid w:val="00303A56"/>
    <w:rsid w:val="00303D43"/>
    <w:rsid w:val="003040F5"/>
    <w:rsid w:val="003041FB"/>
    <w:rsid w:val="0030457B"/>
    <w:rsid w:val="00304C4A"/>
    <w:rsid w:val="003050F6"/>
    <w:rsid w:val="00305346"/>
    <w:rsid w:val="00305504"/>
    <w:rsid w:val="00305545"/>
    <w:rsid w:val="003066B9"/>
    <w:rsid w:val="00311325"/>
    <w:rsid w:val="0031185B"/>
    <w:rsid w:val="00312B44"/>
    <w:rsid w:val="00313A93"/>
    <w:rsid w:val="003144CD"/>
    <w:rsid w:val="0031551B"/>
    <w:rsid w:val="00316B0A"/>
    <w:rsid w:val="00317244"/>
    <w:rsid w:val="003216CE"/>
    <w:rsid w:val="00322A48"/>
    <w:rsid w:val="003230BE"/>
    <w:rsid w:val="0032451D"/>
    <w:rsid w:val="00324934"/>
    <w:rsid w:val="00331AD5"/>
    <w:rsid w:val="00332FD9"/>
    <w:rsid w:val="00335FB1"/>
    <w:rsid w:val="00336EA6"/>
    <w:rsid w:val="00337007"/>
    <w:rsid w:val="00337E30"/>
    <w:rsid w:val="00340F83"/>
    <w:rsid w:val="003422E4"/>
    <w:rsid w:val="00342471"/>
    <w:rsid w:val="00342D26"/>
    <w:rsid w:val="00344040"/>
    <w:rsid w:val="003440AB"/>
    <w:rsid w:val="003466E4"/>
    <w:rsid w:val="00347ABD"/>
    <w:rsid w:val="00350330"/>
    <w:rsid w:val="0035034E"/>
    <w:rsid w:val="00351C81"/>
    <w:rsid w:val="00351DE1"/>
    <w:rsid w:val="00352208"/>
    <w:rsid w:val="00352FDC"/>
    <w:rsid w:val="0035725F"/>
    <w:rsid w:val="00357815"/>
    <w:rsid w:val="00360718"/>
    <w:rsid w:val="00361B44"/>
    <w:rsid w:val="003625CA"/>
    <w:rsid w:val="00363395"/>
    <w:rsid w:val="00364189"/>
    <w:rsid w:val="00364D82"/>
    <w:rsid w:val="00365E9A"/>
    <w:rsid w:val="00367BA7"/>
    <w:rsid w:val="003703C2"/>
    <w:rsid w:val="003709E3"/>
    <w:rsid w:val="00371CAC"/>
    <w:rsid w:val="00372D98"/>
    <w:rsid w:val="0037370A"/>
    <w:rsid w:val="003753EF"/>
    <w:rsid w:val="00376C19"/>
    <w:rsid w:val="00376F66"/>
    <w:rsid w:val="0037790B"/>
    <w:rsid w:val="00380AB1"/>
    <w:rsid w:val="003815C8"/>
    <w:rsid w:val="00381FF6"/>
    <w:rsid w:val="003820EF"/>
    <w:rsid w:val="0038437F"/>
    <w:rsid w:val="0038447A"/>
    <w:rsid w:val="00384B53"/>
    <w:rsid w:val="00385C36"/>
    <w:rsid w:val="00386DED"/>
    <w:rsid w:val="003870F4"/>
    <w:rsid w:val="003871BC"/>
    <w:rsid w:val="00390012"/>
    <w:rsid w:val="00390077"/>
    <w:rsid w:val="003900CC"/>
    <w:rsid w:val="0039072E"/>
    <w:rsid w:val="00391657"/>
    <w:rsid w:val="0039215B"/>
    <w:rsid w:val="003927B8"/>
    <w:rsid w:val="00393C7C"/>
    <w:rsid w:val="003947AA"/>
    <w:rsid w:val="00394B11"/>
    <w:rsid w:val="0039580C"/>
    <w:rsid w:val="00395D1F"/>
    <w:rsid w:val="003960A8"/>
    <w:rsid w:val="00396C6A"/>
    <w:rsid w:val="003979C7"/>
    <w:rsid w:val="003A0423"/>
    <w:rsid w:val="003A05CF"/>
    <w:rsid w:val="003A2FB1"/>
    <w:rsid w:val="003A3383"/>
    <w:rsid w:val="003A37C7"/>
    <w:rsid w:val="003A3AF3"/>
    <w:rsid w:val="003A4DE3"/>
    <w:rsid w:val="003A586D"/>
    <w:rsid w:val="003A61BC"/>
    <w:rsid w:val="003A6A3B"/>
    <w:rsid w:val="003A6CBD"/>
    <w:rsid w:val="003A6F95"/>
    <w:rsid w:val="003B0BC2"/>
    <w:rsid w:val="003B19A1"/>
    <w:rsid w:val="003B1F9C"/>
    <w:rsid w:val="003B2854"/>
    <w:rsid w:val="003B2E5A"/>
    <w:rsid w:val="003B3228"/>
    <w:rsid w:val="003B3B69"/>
    <w:rsid w:val="003B59FD"/>
    <w:rsid w:val="003C1C36"/>
    <w:rsid w:val="003C2074"/>
    <w:rsid w:val="003C21D0"/>
    <w:rsid w:val="003C2D3F"/>
    <w:rsid w:val="003C67D1"/>
    <w:rsid w:val="003C6DD7"/>
    <w:rsid w:val="003C756E"/>
    <w:rsid w:val="003C7C22"/>
    <w:rsid w:val="003D061C"/>
    <w:rsid w:val="003D1E29"/>
    <w:rsid w:val="003D2AC8"/>
    <w:rsid w:val="003D2F1D"/>
    <w:rsid w:val="003D41B6"/>
    <w:rsid w:val="003D52AD"/>
    <w:rsid w:val="003D53BD"/>
    <w:rsid w:val="003D5B46"/>
    <w:rsid w:val="003E2B81"/>
    <w:rsid w:val="003E572F"/>
    <w:rsid w:val="003E5FF9"/>
    <w:rsid w:val="003F026B"/>
    <w:rsid w:val="003F1407"/>
    <w:rsid w:val="003F1BB2"/>
    <w:rsid w:val="003F2805"/>
    <w:rsid w:val="003F5D3C"/>
    <w:rsid w:val="003F6552"/>
    <w:rsid w:val="003F6E53"/>
    <w:rsid w:val="003F713A"/>
    <w:rsid w:val="003F72E1"/>
    <w:rsid w:val="003F782F"/>
    <w:rsid w:val="00401005"/>
    <w:rsid w:val="00402384"/>
    <w:rsid w:val="00402A83"/>
    <w:rsid w:val="0040307C"/>
    <w:rsid w:val="004051B3"/>
    <w:rsid w:val="004065C8"/>
    <w:rsid w:val="00406671"/>
    <w:rsid w:val="00406815"/>
    <w:rsid w:val="00407C6D"/>
    <w:rsid w:val="00410316"/>
    <w:rsid w:val="0041092A"/>
    <w:rsid w:val="00412156"/>
    <w:rsid w:val="004152CE"/>
    <w:rsid w:val="00416F72"/>
    <w:rsid w:val="00420833"/>
    <w:rsid w:val="00420C07"/>
    <w:rsid w:val="00420ECD"/>
    <w:rsid w:val="00420ECF"/>
    <w:rsid w:val="004244C4"/>
    <w:rsid w:val="0042536F"/>
    <w:rsid w:val="004254DD"/>
    <w:rsid w:val="00431ADC"/>
    <w:rsid w:val="00433FB5"/>
    <w:rsid w:val="0043431D"/>
    <w:rsid w:val="00434B54"/>
    <w:rsid w:val="00435BE6"/>
    <w:rsid w:val="0043692A"/>
    <w:rsid w:val="004376D8"/>
    <w:rsid w:val="00440513"/>
    <w:rsid w:val="004409D9"/>
    <w:rsid w:val="00442258"/>
    <w:rsid w:val="004432C3"/>
    <w:rsid w:val="00443FE5"/>
    <w:rsid w:val="00444A7B"/>
    <w:rsid w:val="00444AC6"/>
    <w:rsid w:val="0044601B"/>
    <w:rsid w:val="004509C7"/>
    <w:rsid w:val="00450D20"/>
    <w:rsid w:val="00451F44"/>
    <w:rsid w:val="00454C77"/>
    <w:rsid w:val="00457141"/>
    <w:rsid w:val="004571B6"/>
    <w:rsid w:val="00457C47"/>
    <w:rsid w:val="00457E5E"/>
    <w:rsid w:val="004603C6"/>
    <w:rsid w:val="00460923"/>
    <w:rsid w:val="00460994"/>
    <w:rsid w:val="00460C45"/>
    <w:rsid w:val="00461128"/>
    <w:rsid w:val="004622BA"/>
    <w:rsid w:val="004623A9"/>
    <w:rsid w:val="00462961"/>
    <w:rsid w:val="00463542"/>
    <w:rsid w:val="00463D15"/>
    <w:rsid w:val="00466763"/>
    <w:rsid w:val="00466ADB"/>
    <w:rsid w:val="004674A3"/>
    <w:rsid w:val="004703CD"/>
    <w:rsid w:val="004713E7"/>
    <w:rsid w:val="00472872"/>
    <w:rsid w:val="00472F02"/>
    <w:rsid w:val="00473E00"/>
    <w:rsid w:val="004748F8"/>
    <w:rsid w:val="00474D15"/>
    <w:rsid w:val="00475371"/>
    <w:rsid w:val="004753DC"/>
    <w:rsid w:val="00476821"/>
    <w:rsid w:val="0047726B"/>
    <w:rsid w:val="004778DA"/>
    <w:rsid w:val="0047796F"/>
    <w:rsid w:val="004811F3"/>
    <w:rsid w:val="00483AE4"/>
    <w:rsid w:val="00483CC9"/>
    <w:rsid w:val="00485D72"/>
    <w:rsid w:val="0048697D"/>
    <w:rsid w:val="00487CA6"/>
    <w:rsid w:val="00491414"/>
    <w:rsid w:val="00491A69"/>
    <w:rsid w:val="00493014"/>
    <w:rsid w:val="004941B5"/>
    <w:rsid w:val="004954C1"/>
    <w:rsid w:val="004A0907"/>
    <w:rsid w:val="004A1C8C"/>
    <w:rsid w:val="004A4AE0"/>
    <w:rsid w:val="004B04AE"/>
    <w:rsid w:val="004B1ED9"/>
    <w:rsid w:val="004B2EE0"/>
    <w:rsid w:val="004B4DBB"/>
    <w:rsid w:val="004B59ED"/>
    <w:rsid w:val="004B5D91"/>
    <w:rsid w:val="004B5F77"/>
    <w:rsid w:val="004B661F"/>
    <w:rsid w:val="004B670A"/>
    <w:rsid w:val="004B672B"/>
    <w:rsid w:val="004B7293"/>
    <w:rsid w:val="004C0C15"/>
    <w:rsid w:val="004C1E90"/>
    <w:rsid w:val="004C335F"/>
    <w:rsid w:val="004C3672"/>
    <w:rsid w:val="004C4566"/>
    <w:rsid w:val="004C51BC"/>
    <w:rsid w:val="004C5603"/>
    <w:rsid w:val="004C6E70"/>
    <w:rsid w:val="004C7397"/>
    <w:rsid w:val="004D0F28"/>
    <w:rsid w:val="004D1891"/>
    <w:rsid w:val="004D1D76"/>
    <w:rsid w:val="004D41EC"/>
    <w:rsid w:val="004D4F2C"/>
    <w:rsid w:val="004D4F64"/>
    <w:rsid w:val="004D5DA1"/>
    <w:rsid w:val="004D6201"/>
    <w:rsid w:val="004D65D3"/>
    <w:rsid w:val="004D6CF4"/>
    <w:rsid w:val="004D7E14"/>
    <w:rsid w:val="004D7E73"/>
    <w:rsid w:val="004E1D3D"/>
    <w:rsid w:val="004E5186"/>
    <w:rsid w:val="004E582F"/>
    <w:rsid w:val="004E69BD"/>
    <w:rsid w:val="004E7AB2"/>
    <w:rsid w:val="004F173E"/>
    <w:rsid w:val="004F1F9C"/>
    <w:rsid w:val="004F303D"/>
    <w:rsid w:val="004F401D"/>
    <w:rsid w:val="004F46FE"/>
    <w:rsid w:val="004F4881"/>
    <w:rsid w:val="004F54F0"/>
    <w:rsid w:val="004F5942"/>
    <w:rsid w:val="004F7DEC"/>
    <w:rsid w:val="00500D0F"/>
    <w:rsid w:val="005011D4"/>
    <w:rsid w:val="00501A73"/>
    <w:rsid w:val="005031EA"/>
    <w:rsid w:val="0050351B"/>
    <w:rsid w:val="00503572"/>
    <w:rsid w:val="0050425C"/>
    <w:rsid w:val="005103AA"/>
    <w:rsid w:val="00511486"/>
    <w:rsid w:val="005115C0"/>
    <w:rsid w:val="00511E04"/>
    <w:rsid w:val="005125C8"/>
    <w:rsid w:val="005130D9"/>
    <w:rsid w:val="00513601"/>
    <w:rsid w:val="00514774"/>
    <w:rsid w:val="005162DF"/>
    <w:rsid w:val="005210EA"/>
    <w:rsid w:val="005219C6"/>
    <w:rsid w:val="005221C6"/>
    <w:rsid w:val="00522AFD"/>
    <w:rsid w:val="00522EDD"/>
    <w:rsid w:val="005262B4"/>
    <w:rsid w:val="005267D0"/>
    <w:rsid w:val="00526AAB"/>
    <w:rsid w:val="00530FF7"/>
    <w:rsid w:val="00531BCE"/>
    <w:rsid w:val="00532932"/>
    <w:rsid w:val="005341E7"/>
    <w:rsid w:val="00535A8D"/>
    <w:rsid w:val="00536189"/>
    <w:rsid w:val="005372C7"/>
    <w:rsid w:val="005375F6"/>
    <w:rsid w:val="005421F6"/>
    <w:rsid w:val="005424D5"/>
    <w:rsid w:val="00542AD3"/>
    <w:rsid w:val="00542E2D"/>
    <w:rsid w:val="005458CE"/>
    <w:rsid w:val="00545BFC"/>
    <w:rsid w:val="00547CC3"/>
    <w:rsid w:val="00550459"/>
    <w:rsid w:val="00550BDF"/>
    <w:rsid w:val="00550F8E"/>
    <w:rsid w:val="00551A11"/>
    <w:rsid w:val="00554410"/>
    <w:rsid w:val="005549C2"/>
    <w:rsid w:val="00555993"/>
    <w:rsid w:val="00555F08"/>
    <w:rsid w:val="00555FED"/>
    <w:rsid w:val="005607D7"/>
    <w:rsid w:val="00560983"/>
    <w:rsid w:val="00560E82"/>
    <w:rsid w:val="005616A3"/>
    <w:rsid w:val="00561A84"/>
    <w:rsid w:val="005633A9"/>
    <w:rsid w:val="00563489"/>
    <w:rsid w:val="005634F2"/>
    <w:rsid w:val="005643A2"/>
    <w:rsid w:val="00565441"/>
    <w:rsid w:val="00567277"/>
    <w:rsid w:val="00567E43"/>
    <w:rsid w:val="0057150C"/>
    <w:rsid w:val="00573051"/>
    <w:rsid w:val="00573959"/>
    <w:rsid w:val="005741DF"/>
    <w:rsid w:val="00574C88"/>
    <w:rsid w:val="0057523B"/>
    <w:rsid w:val="00576452"/>
    <w:rsid w:val="005768F0"/>
    <w:rsid w:val="00577534"/>
    <w:rsid w:val="00581A33"/>
    <w:rsid w:val="005824D0"/>
    <w:rsid w:val="00582A2A"/>
    <w:rsid w:val="00582F1E"/>
    <w:rsid w:val="00585609"/>
    <w:rsid w:val="00587439"/>
    <w:rsid w:val="00587AF7"/>
    <w:rsid w:val="005930BA"/>
    <w:rsid w:val="005931BA"/>
    <w:rsid w:val="005936EF"/>
    <w:rsid w:val="00593D15"/>
    <w:rsid w:val="00594212"/>
    <w:rsid w:val="0059447A"/>
    <w:rsid w:val="0059558C"/>
    <w:rsid w:val="00595CE2"/>
    <w:rsid w:val="005962E0"/>
    <w:rsid w:val="005A03C3"/>
    <w:rsid w:val="005A0FFF"/>
    <w:rsid w:val="005A1040"/>
    <w:rsid w:val="005A223F"/>
    <w:rsid w:val="005A3DEB"/>
    <w:rsid w:val="005A425E"/>
    <w:rsid w:val="005A4969"/>
    <w:rsid w:val="005A4D2B"/>
    <w:rsid w:val="005A5183"/>
    <w:rsid w:val="005A78ED"/>
    <w:rsid w:val="005A7A9C"/>
    <w:rsid w:val="005B0BB3"/>
    <w:rsid w:val="005B16D4"/>
    <w:rsid w:val="005B2068"/>
    <w:rsid w:val="005B6911"/>
    <w:rsid w:val="005B7926"/>
    <w:rsid w:val="005B7A56"/>
    <w:rsid w:val="005C1249"/>
    <w:rsid w:val="005C249C"/>
    <w:rsid w:val="005C2550"/>
    <w:rsid w:val="005C2859"/>
    <w:rsid w:val="005C2C18"/>
    <w:rsid w:val="005C312B"/>
    <w:rsid w:val="005C51B1"/>
    <w:rsid w:val="005C51F1"/>
    <w:rsid w:val="005C58E5"/>
    <w:rsid w:val="005C5E86"/>
    <w:rsid w:val="005C61A7"/>
    <w:rsid w:val="005C705F"/>
    <w:rsid w:val="005D026B"/>
    <w:rsid w:val="005D134D"/>
    <w:rsid w:val="005D1E00"/>
    <w:rsid w:val="005D2637"/>
    <w:rsid w:val="005D4054"/>
    <w:rsid w:val="005D48DE"/>
    <w:rsid w:val="005D4A10"/>
    <w:rsid w:val="005D5C33"/>
    <w:rsid w:val="005D701F"/>
    <w:rsid w:val="005E0202"/>
    <w:rsid w:val="005E024A"/>
    <w:rsid w:val="005E0529"/>
    <w:rsid w:val="005E0573"/>
    <w:rsid w:val="005E068E"/>
    <w:rsid w:val="005E2563"/>
    <w:rsid w:val="005E370E"/>
    <w:rsid w:val="005E4E03"/>
    <w:rsid w:val="005E7ACB"/>
    <w:rsid w:val="005F041A"/>
    <w:rsid w:val="005F0C85"/>
    <w:rsid w:val="005F13E0"/>
    <w:rsid w:val="005F196E"/>
    <w:rsid w:val="005F2773"/>
    <w:rsid w:val="005F2CCE"/>
    <w:rsid w:val="005F33A9"/>
    <w:rsid w:val="005F3F8E"/>
    <w:rsid w:val="005F5B33"/>
    <w:rsid w:val="005F6275"/>
    <w:rsid w:val="005F62BE"/>
    <w:rsid w:val="005F792B"/>
    <w:rsid w:val="0060025C"/>
    <w:rsid w:val="006023CA"/>
    <w:rsid w:val="00602840"/>
    <w:rsid w:val="00602E60"/>
    <w:rsid w:val="0060485A"/>
    <w:rsid w:val="00604B65"/>
    <w:rsid w:val="0060584A"/>
    <w:rsid w:val="00606D47"/>
    <w:rsid w:val="0061222B"/>
    <w:rsid w:val="00612659"/>
    <w:rsid w:val="006131DE"/>
    <w:rsid w:val="0061347A"/>
    <w:rsid w:val="00613719"/>
    <w:rsid w:val="00613934"/>
    <w:rsid w:val="00613F98"/>
    <w:rsid w:val="00614DFA"/>
    <w:rsid w:val="00617EC6"/>
    <w:rsid w:val="006203BB"/>
    <w:rsid w:val="00620E2D"/>
    <w:rsid w:val="00624839"/>
    <w:rsid w:val="00624BD3"/>
    <w:rsid w:val="00624C38"/>
    <w:rsid w:val="00625515"/>
    <w:rsid w:val="00626777"/>
    <w:rsid w:val="0062677E"/>
    <w:rsid w:val="00626F5F"/>
    <w:rsid w:val="0063076C"/>
    <w:rsid w:val="00630ACC"/>
    <w:rsid w:val="0063283A"/>
    <w:rsid w:val="00632B0B"/>
    <w:rsid w:val="006339A6"/>
    <w:rsid w:val="00633F49"/>
    <w:rsid w:val="006366D6"/>
    <w:rsid w:val="00636C38"/>
    <w:rsid w:val="00636D59"/>
    <w:rsid w:val="00637048"/>
    <w:rsid w:val="00640109"/>
    <w:rsid w:val="00641C25"/>
    <w:rsid w:val="006421AA"/>
    <w:rsid w:val="0064268F"/>
    <w:rsid w:val="00643001"/>
    <w:rsid w:val="0064300F"/>
    <w:rsid w:val="006438DB"/>
    <w:rsid w:val="00643DE3"/>
    <w:rsid w:val="0064420B"/>
    <w:rsid w:val="00646527"/>
    <w:rsid w:val="00647B80"/>
    <w:rsid w:val="00647C68"/>
    <w:rsid w:val="00650952"/>
    <w:rsid w:val="00651713"/>
    <w:rsid w:val="0065199C"/>
    <w:rsid w:val="00651B2A"/>
    <w:rsid w:val="00651F73"/>
    <w:rsid w:val="0065227C"/>
    <w:rsid w:val="006527AF"/>
    <w:rsid w:val="00652E6F"/>
    <w:rsid w:val="00654365"/>
    <w:rsid w:val="006551C8"/>
    <w:rsid w:val="006560D9"/>
    <w:rsid w:val="00660E45"/>
    <w:rsid w:val="00661146"/>
    <w:rsid w:val="00661471"/>
    <w:rsid w:val="0066157E"/>
    <w:rsid w:val="00661B56"/>
    <w:rsid w:val="006628EB"/>
    <w:rsid w:val="00662E6D"/>
    <w:rsid w:val="00664C6B"/>
    <w:rsid w:val="00670D90"/>
    <w:rsid w:val="0067278C"/>
    <w:rsid w:val="0067425E"/>
    <w:rsid w:val="00674988"/>
    <w:rsid w:val="0067537E"/>
    <w:rsid w:val="006759C0"/>
    <w:rsid w:val="006764C3"/>
    <w:rsid w:val="006775DA"/>
    <w:rsid w:val="006810F6"/>
    <w:rsid w:val="00682D34"/>
    <w:rsid w:val="006830A1"/>
    <w:rsid w:val="0068382B"/>
    <w:rsid w:val="0068385D"/>
    <w:rsid w:val="006874B2"/>
    <w:rsid w:val="00687C94"/>
    <w:rsid w:val="00690016"/>
    <w:rsid w:val="00690668"/>
    <w:rsid w:val="00690A92"/>
    <w:rsid w:val="00690CD1"/>
    <w:rsid w:val="00691A31"/>
    <w:rsid w:val="006928A0"/>
    <w:rsid w:val="00692C8E"/>
    <w:rsid w:val="006936A8"/>
    <w:rsid w:val="00694588"/>
    <w:rsid w:val="00695C78"/>
    <w:rsid w:val="00696073"/>
    <w:rsid w:val="00696481"/>
    <w:rsid w:val="00696AA5"/>
    <w:rsid w:val="0069763A"/>
    <w:rsid w:val="006A0B06"/>
    <w:rsid w:val="006A16BF"/>
    <w:rsid w:val="006A1946"/>
    <w:rsid w:val="006A1E66"/>
    <w:rsid w:val="006A2A87"/>
    <w:rsid w:val="006A3FEF"/>
    <w:rsid w:val="006A64C8"/>
    <w:rsid w:val="006B1892"/>
    <w:rsid w:val="006B1C24"/>
    <w:rsid w:val="006B3A07"/>
    <w:rsid w:val="006B5C21"/>
    <w:rsid w:val="006B6DCA"/>
    <w:rsid w:val="006B6E98"/>
    <w:rsid w:val="006B7800"/>
    <w:rsid w:val="006C0462"/>
    <w:rsid w:val="006C0725"/>
    <w:rsid w:val="006C179D"/>
    <w:rsid w:val="006C1BDF"/>
    <w:rsid w:val="006C36A7"/>
    <w:rsid w:val="006C3D66"/>
    <w:rsid w:val="006C759E"/>
    <w:rsid w:val="006C7E86"/>
    <w:rsid w:val="006D15DA"/>
    <w:rsid w:val="006D1B31"/>
    <w:rsid w:val="006D1BCB"/>
    <w:rsid w:val="006D268A"/>
    <w:rsid w:val="006D42A3"/>
    <w:rsid w:val="006D4D8B"/>
    <w:rsid w:val="006D74A1"/>
    <w:rsid w:val="006E0FF7"/>
    <w:rsid w:val="006E1362"/>
    <w:rsid w:val="006E32D5"/>
    <w:rsid w:val="006E3D86"/>
    <w:rsid w:val="006E54A4"/>
    <w:rsid w:val="006E5A84"/>
    <w:rsid w:val="006F0C1E"/>
    <w:rsid w:val="006F2626"/>
    <w:rsid w:val="006F43EB"/>
    <w:rsid w:val="006F5EED"/>
    <w:rsid w:val="006F6B5F"/>
    <w:rsid w:val="00700AA6"/>
    <w:rsid w:val="00700F15"/>
    <w:rsid w:val="007017FA"/>
    <w:rsid w:val="00702872"/>
    <w:rsid w:val="0070537F"/>
    <w:rsid w:val="007058E3"/>
    <w:rsid w:val="00706051"/>
    <w:rsid w:val="00706531"/>
    <w:rsid w:val="0070671A"/>
    <w:rsid w:val="00706D9E"/>
    <w:rsid w:val="007106AE"/>
    <w:rsid w:val="00711279"/>
    <w:rsid w:val="0071357C"/>
    <w:rsid w:val="0071513E"/>
    <w:rsid w:val="0071601F"/>
    <w:rsid w:val="0071672A"/>
    <w:rsid w:val="0072095F"/>
    <w:rsid w:val="00722C81"/>
    <w:rsid w:val="00723229"/>
    <w:rsid w:val="0072355A"/>
    <w:rsid w:val="007239E6"/>
    <w:rsid w:val="00724775"/>
    <w:rsid w:val="00724D11"/>
    <w:rsid w:val="00727C9C"/>
    <w:rsid w:val="007309D7"/>
    <w:rsid w:val="00730E23"/>
    <w:rsid w:val="00730F8D"/>
    <w:rsid w:val="00731D95"/>
    <w:rsid w:val="00732A9A"/>
    <w:rsid w:val="007337C0"/>
    <w:rsid w:val="00733ED4"/>
    <w:rsid w:val="007341AF"/>
    <w:rsid w:val="007344B3"/>
    <w:rsid w:val="00736F34"/>
    <w:rsid w:val="00737ED5"/>
    <w:rsid w:val="00741332"/>
    <w:rsid w:val="007417C3"/>
    <w:rsid w:val="00742653"/>
    <w:rsid w:val="00743329"/>
    <w:rsid w:val="00743630"/>
    <w:rsid w:val="00744138"/>
    <w:rsid w:val="00744DA2"/>
    <w:rsid w:val="00745CF9"/>
    <w:rsid w:val="00745D7F"/>
    <w:rsid w:val="007479E9"/>
    <w:rsid w:val="00750C87"/>
    <w:rsid w:val="00751348"/>
    <w:rsid w:val="00751A29"/>
    <w:rsid w:val="007522FD"/>
    <w:rsid w:val="00752F22"/>
    <w:rsid w:val="00754277"/>
    <w:rsid w:val="007547C0"/>
    <w:rsid w:val="00754863"/>
    <w:rsid w:val="00754EDC"/>
    <w:rsid w:val="00754F4A"/>
    <w:rsid w:val="0075630A"/>
    <w:rsid w:val="00756DA5"/>
    <w:rsid w:val="00756FA0"/>
    <w:rsid w:val="007571E0"/>
    <w:rsid w:val="00757A39"/>
    <w:rsid w:val="00760BB7"/>
    <w:rsid w:val="00762C58"/>
    <w:rsid w:val="00764BBE"/>
    <w:rsid w:val="007664E7"/>
    <w:rsid w:val="0076654A"/>
    <w:rsid w:val="00766E6C"/>
    <w:rsid w:val="007678C5"/>
    <w:rsid w:val="0077057E"/>
    <w:rsid w:val="00770772"/>
    <w:rsid w:val="00770999"/>
    <w:rsid w:val="00771AE6"/>
    <w:rsid w:val="00773037"/>
    <w:rsid w:val="00773A86"/>
    <w:rsid w:val="00773BD2"/>
    <w:rsid w:val="00774529"/>
    <w:rsid w:val="00774664"/>
    <w:rsid w:val="0077534B"/>
    <w:rsid w:val="00776038"/>
    <w:rsid w:val="00776385"/>
    <w:rsid w:val="00776512"/>
    <w:rsid w:val="00777158"/>
    <w:rsid w:val="0077790C"/>
    <w:rsid w:val="00780F27"/>
    <w:rsid w:val="00781149"/>
    <w:rsid w:val="00782990"/>
    <w:rsid w:val="00784C56"/>
    <w:rsid w:val="00784C73"/>
    <w:rsid w:val="00787BFF"/>
    <w:rsid w:val="00790607"/>
    <w:rsid w:val="00790859"/>
    <w:rsid w:val="007920DA"/>
    <w:rsid w:val="00795EFF"/>
    <w:rsid w:val="00796A48"/>
    <w:rsid w:val="007A04DC"/>
    <w:rsid w:val="007A0997"/>
    <w:rsid w:val="007A09E4"/>
    <w:rsid w:val="007A15AF"/>
    <w:rsid w:val="007A176E"/>
    <w:rsid w:val="007A1D75"/>
    <w:rsid w:val="007A398E"/>
    <w:rsid w:val="007A5906"/>
    <w:rsid w:val="007A601E"/>
    <w:rsid w:val="007A655B"/>
    <w:rsid w:val="007A6E7A"/>
    <w:rsid w:val="007A72DF"/>
    <w:rsid w:val="007A765A"/>
    <w:rsid w:val="007A7AA4"/>
    <w:rsid w:val="007B02E1"/>
    <w:rsid w:val="007B075B"/>
    <w:rsid w:val="007B1F91"/>
    <w:rsid w:val="007B2522"/>
    <w:rsid w:val="007B272A"/>
    <w:rsid w:val="007B3948"/>
    <w:rsid w:val="007B43CE"/>
    <w:rsid w:val="007B4488"/>
    <w:rsid w:val="007B44CD"/>
    <w:rsid w:val="007B70FE"/>
    <w:rsid w:val="007B75FB"/>
    <w:rsid w:val="007B791A"/>
    <w:rsid w:val="007B7B28"/>
    <w:rsid w:val="007B7B95"/>
    <w:rsid w:val="007B7C61"/>
    <w:rsid w:val="007B7CCF"/>
    <w:rsid w:val="007C0C82"/>
    <w:rsid w:val="007C27D9"/>
    <w:rsid w:val="007C30E8"/>
    <w:rsid w:val="007C329A"/>
    <w:rsid w:val="007C4AAC"/>
    <w:rsid w:val="007C5ED2"/>
    <w:rsid w:val="007C600D"/>
    <w:rsid w:val="007C607D"/>
    <w:rsid w:val="007C6C7E"/>
    <w:rsid w:val="007C7006"/>
    <w:rsid w:val="007D08AF"/>
    <w:rsid w:val="007D0F76"/>
    <w:rsid w:val="007D184A"/>
    <w:rsid w:val="007D21C1"/>
    <w:rsid w:val="007D3E9A"/>
    <w:rsid w:val="007D4060"/>
    <w:rsid w:val="007D4C08"/>
    <w:rsid w:val="007D53BC"/>
    <w:rsid w:val="007D5ADE"/>
    <w:rsid w:val="007E0AE7"/>
    <w:rsid w:val="007E0DA2"/>
    <w:rsid w:val="007E16BF"/>
    <w:rsid w:val="007E17FD"/>
    <w:rsid w:val="007E26FD"/>
    <w:rsid w:val="007E31CD"/>
    <w:rsid w:val="007E3E2B"/>
    <w:rsid w:val="007E6E9D"/>
    <w:rsid w:val="007E6F0C"/>
    <w:rsid w:val="007F0786"/>
    <w:rsid w:val="007F12AF"/>
    <w:rsid w:val="007F1689"/>
    <w:rsid w:val="007F3335"/>
    <w:rsid w:val="007F3A41"/>
    <w:rsid w:val="007F3C30"/>
    <w:rsid w:val="007F6A14"/>
    <w:rsid w:val="007F6A38"/>
    <w:rsid w:val="007F6FF9"/>
    <w:rsid w:val="008016F8"/>
    <w:rsid w:val="00801F7B"/>
    <w:rsid w:val="008024E8"/>
    <w:rsid w:val="00802ECE"/>
    <w:rsid w:val="00803509"/>
    <w:rsid w:val="00803B8B"/>
    <w:rsid w:val="00804578"/>
    <w:rsid w:val="008075F0"/>
    <w:rsid w:val="00812E9F"/>
    <w:rsid w:val="008136CA"/>
    <w:rsid w:val="00815614"/>
    <w:rsid w:val="008168C9"/>
    <w:rsid w:val="00816AD1"/>
    <w:rsid w:val="0081700E"/>
    <w:rsid w:val="008212DB"/>
    <w:rsid w:val="00821A6E"/>
    <w:rsid w:val="00822462"/>
    <w:rsid w:val="00822487"/>
    <w:rsid w:val="00823916"/>
    <w:rsid w:val="0082501A"/>
    <w:rsid w:val="00825284"/>
    <w:rsid w:val="008261AA"/>
    <w:rsid w:val="00826862"/>
    <w:rsid w:val="00831D4A"/>
    <w:rsid w:val="008415C5"/>
    <w:rsid w:val="00841D81"/>
    <w:rsid w:val="00842F9B"/>
    <w:rsid w:val="00843117"/>
    <w:rsid w:val="008448CA"/>
    <w:rsid w:val="00845673"/>
    <w:rsid w:val="00845AE0"/>
    <w:rsid w:val="00845ED4"/>
    <w:rsid w:val="008473E6"/>
    <w:rsid w:val="00850635"/>
    <w:rsid w:val="00850AB4"/>
    <w:rsid w:val="00857A4C"/>
    <w:rsid w:val="00860133"/>
    <w:rsid w:val="0086328D"/>
    <w:rsid w:val="00863C07"/>
    <w:rsid w:val="00865B8E"/>
    <w:rsid w:val="00866815"/>
    <w:rsid w:val="008669C3"/>
    <w:rsid w:val="0086711B"/>
    <w:rsid w:val="00870678"/>
    <w:rsid w:val="008708C2"/>
    <w:rsid w:val="00872E7A"/>
    <w:rsid w:val="00875C89"/>
    <w:rsid w:val="00876F5B"/>
    <w:rsid w:val="008771DB"/>
    <w:rsid w:val="00880F34"/>
    <w:rsid w:val="00881ED2"/>
    <w:rsid w:val="00882BDC"/>
    <w:rsid w:val="00882BDD"/>
    <w:rsid w:val="0088365D"/>
    <w:rsid w:val="00885C6F"/>
    <w:rsid w:val="00887F20"/>
    <w:rsid w:val="0089042E"/>
    <w:rsid w:val="00890CC6"/>
    <w:rsid w:val="00890E9D"/>
    <w:rsid w:val="00892FC2"/>
    <w:rsid w:val="0089498B"/>
    <w:rsid w:val="00895205"/>
    <w:rsid w:val="00895494"/>
    <w:rsid w:val="00895D79"/>
    <w:rsid w:val="00896C9A"/>
    <w:rsid w:val="0089705F"/>
    <w:rsid w:val="008A1BEF"/>
    <w:rsid w:val="008A2067"/>
    <w:rsid w:val="008A38CF"/>
    <w:rsid w:val="008A477A"/>
    <w:rsid w:val="008A48C3"/>
    <w:rsid w:val="008A502D"/>
    <w:rsid w:val="008A5BA9"/>
    <w:rsid w:val="008A6DCE"/>
    <w:rsid w:val="008A6EF8"/>
    <w:rsid w:val="008B030E"/>
    <w:rsid w:val="008B03BD"/>
    <w:rsid w:val="008B0794"/>
    <w:rsid w:val="008B0DC5"/>
    <w:rsid w:val="008B0E0C"/>
    <w:rsid w:val="008B10A6"/>
    <w:rsid w:val="008B11D2"/>
    <w:rsid w:val="008B203F"/>
    <w:rsid w:val="008B25CA"/>
    <w:rsid w:val="008B2A81"/>
    <w:rsid w:val="008B2C22"/>
    <w:rsid w:val="008B4F7A"/>
    <w:rsid w:val="008B580F"/>
    <w:rsid w:val="008C0012"/>
    <w:rsid w:val="008C1E9F"/>
    <w:rsid w:val="008C33D7"/>
    <w:rsid w:val="008C3C91"/>
    <w:rsid w:val="008C50B6"/>
    <w:rsid w:val="008C5D0B"/>
    <w:rsid w:val="008C6756"/>
    <w:rsid w:val="008C7199"/>
    <w:rsid w:val="008D0239"/>
    <w:rsid w:val="008D06AA"/>
    <w:rsid w:val="008D083F"/>
    <w:rsid w:val="008D2718"/>
    <w:rsid w:val="008D3DDB"/>
    <w:rsid w:val="008D50FC"/>
    <w:rsid w:val="008D5166"/>
    <w:rsid w:val="008D6012"/>
    <w:rsid w:val="008E02B3"/>
    <w:rsid w:val="008E0A7C"/>
    <w:rsid w:val="008E0AF0"/>
    <w:rsid w:val="008E0B90"/>
    <w:rsid w:val="008E2047"/>
    <w:rsid w:val="008E2080"/>
    <w:rsid w:val="008E2C17"/>
    <w:rsid w:val="008E2F5E"/>
    <w:rsid w:val="008E5828"/>
    <w:rsid w:val="008F0325"/>
    <w:rsid w:val="008F0961"/>
    <w:rsid w:val="008F0BB9"/>
    <w:rsid w:val="008F248C"/>
    <w:rsid w:val="008F26DE"/>
    <w:rsid w:val="008F3239"/>
    <w:rsid w:val="008F44BE"/>
    <w:rsid w:val="008F51AE"/>
    <w:rsid w:val="008F5968"/>
    <w:rsid w:val="008F6005"/>
    <w:rsid w:val="009001B5"/>
    <w:rsid w:val="00901212"/>
    <w:rsid w:val="00901F48"/>
    <w:rsid w:val="009026E3"/>
    <w:rsid w:val="0090428B"/>
    <w:rsid w:val="00905A0E"/>
    <w:rsid w:val="009061A1"/>
    <w:rsid w:val="00907B90"/>
    <w:rsid w:val="00911E85"/>
    <w:rsid w:val="009129F5"/>
    <w:rsid w:val="00914B0E"/>
    <w:rsid w:val="00915AF3"/>
    <w:rsid w:val="009163C7"/>
    <w:rsid w:val="0091646B"/>
    <w:rsid w:val="00917D78"/>
    <w:rsid w:val="0092035A"/>
    <w:rsid w:val="00920FBD"/>
    <w:rsid w:val="009228E3"/>
    <w:rsid w:val="00922DB8"/>
    <w:rsid w:val="009230A6"/>
    <w:rsid w:val="00923423"/>
    <w:rsid w:val="009239B2"/>
    <w:rsid w:val="00923D50"/>
    <w:rsid w:val="0092461F"/>
    <w:rsid w:val="009256F9"/>
    <w:rsid w:val="00927E0D"/>
    <w:rsid w:val="00930D91"/>
    <w:rsid w:val="00932391"/>
    <w:rsid w:val="00934533"/>
    <w:rsid w:val="00934B03"/>
    <w:rsid w:val="00936077"/>
    <w:rsid w:val="009367AB"/>
    <w:rsid w:val="00936CA7"/>
    <w:rsid w:val="009374C8"/>
    <w:rsid w:val="0094029D"/>
    <w:rsid w:val="00940D68"/>
    <w:rsid w:val="00940E8A"/>
    <w:rsid w:val="00941626"/>
    <w:rsid w:val="00941A8A"/>
    <w:rsid w:val="00942977"/>
    <w:rsid w:val="00942E1A"/>
    <w:rsid w:val="0094311A"/>
    <w:rsid w:val="00943862"/>
    <w:rsid w:val="00943D91"/>
    <w:rsid w:val="0094494C"/>
    <w:rsid w:val="00945559"/>
    <w:rsid w:val="00950194"/>
    <w:rsid w:val="00950929"/>
    <w:rsid w:val="009512B5"/>
    <w:rsid w:val="00951D32"/>
    <w:rsid w:val="009520F8"/>
    <w:rsid w:val="00953B01"/>
    <w:rsid w:val="009566F7"/>
    <w:rsid w:val="00956E36"/>
    <w:rsid w:val="00957232"/>
    <w:rsid w:val="00957EDB"/>
    <w:rsid w:val="00961DCE"/>
    <w:rsid w:val="00963112"/>
    <w:rsid w:val="009632B2"/>
    <w:rsid w:val="009633F6"/>
    <w:rsid w:val="00963B9F"/>
    <w:rsid w:val="00964F75"/>
    <w:rsid w:val="0096527F"/>
    <w:rsid w:val="00965AEA"/>
    <w:rsid w:val="0096622E"/>
    <w:rsid w:val="009668AB"/>
    <w:rsid w:val="00970A08"/>
    <w:rsid w:val="00970EAA"/>
    <w:rsid w:val="00971B69"/>
    <w:rsid w:val="00971FC5"/>
    <w:rsid w:val="00972F23"/>
    <w:rsid w:val="009733DA"/>
    <w:rsid w:val="0097340B"/>
    <w:rsid w:val="009742EC"/>
    <w:rsid w:val="009755C7"/>
    <w:rsid w:val="0097610A"/>
    <w:rsid w:val="0097644A"/>
    <w:rsid w:val="00976586"/>
    <w:rsid w:val="00981175"/>
    <w:rsid w:val="009813FD"/>
    <w:rsid w:val="0098221A"/>
    <w:rsid w:val="00982B72"/>
    <w:rsid w:val="00982BDB"/>
    <w:rsid w:val="009833FE"/>
    <w:rsid w:val="00983BC6"/>
    <w:rsid w:val="00983C3B"/>
    <w:rsid w:val="00985234"/>
    <w:rsid w:val="00985E09"/>
    <w:rsid w:val="00987216"/>
    <w:rsid w:val="00987285"/>
    <w:rsid w:val="00991D89"/>
    <w:rsid w:val="00993C42"/>
    <w:rsid w:val="00994128"/>
    <w:rsid w:val="00995052"/>
    <w:rsid w:val="00995D8C"/>
    <w:rsid w:val="0099638B"/>
    <w:rsid w:val="00996710"/>
    <w:rsid w:val="00996E10"/>
    <w:rsid w:val="0099705E"/>
    <w:rsid w:val="009A0BD7"/>
    <w:rsid w:val="009A1666"/>
    <w:rsid w:val="009A2369"/>
    <w:rsid w:val="009A3C53"/>
    <w:rsid w:val="009A429C"/>
    <w:rsid w:val="009A4874"/>
    <w:rsid w:val="009A4E74"/>
    <w:rsid w:val="009A56B6"/>
    <w:rsid w:val="009A6630"/>
    <w:rsid w:val="009B0771"/>
    <w:rsid w:val="009B0BC9"/>
    <w:rsid w:val="009B0D1E"/>
    <w:rsid w:val="009B27BE"/>
    <w:rsid w:val="009B3642"/>
    <w:rsid w:val="009B3841"/>
    <w:rsid w:val="009B54B2"/>
    <w:rsid w:val="009B55BD"/>
    <w:rsid w:val="009B5713"/>
    <w:rsid w:val="009B73C9"/>
    <w:rsid w:val="009B7B56"/>
    <w:rsid w:val="009C01E2"/>
    <w:rsid w:val="009C0862"/>
    <w:rsid w:val="009C12A1"/>
    <w:rsid w:val="009C28AB"/>
    <w:rsid w:val="009C3B5A"/>
    <w:rsid w:val="009C3F3E"/>
    <w:rsid w:val="009C49EE"/>
    <w:rsid w:val="009C5901"/>
    <w:rsid w:val="009D02A7"/>
    <w:rsid w:val="009D06D2"/>
    <w:rsid w:val="009D08DD"/>
    <w:rsid w:val="009D220C"/>
    <w:rsid w:val="009D2347"/>
    <w:rsid w:val="009D276C"/>
    <w:rsid w:val="009D3D08"/>
    <w:rsid w:val="009D5A3B"/>
    <w:rsid w:val="009D6218"/>
    <w:rsid w:val="009D65C8"/>
    <w:rsid w:val="009D67DD"/>
    <w:rsid w:val="009D7388"/>
    <w:rsid w:val="009E074A"/>
    <w:rsid w:val="009E2CB0"/>
    <w:rsid w:val="009E47E5"/>
    <w:rsid w:val="009E494C"/>
    <w:rsid w:val="009E64D3"/>
    <w:rsid w:val="009F179E"/>
    <w:rsid w:val="009F2B7B"/>
    <w:rsid w:val="009F3463"/>
    <w:rsid w:val="009F38C7"/>
    <w:rsid w:val="009F5229"/>
    <w:rsid w:val="009F5CE5"/>
    <w:rsid w:val="009F72EF"/>
    <w:rsid w:val="00A015F3"/>
    <w:rsid w:val="00A03B96"/>
    <w:rsid w:val="00A03C16"/>
    <w:rsid w:val="00A048B4"/>
    <w:rsid w:val="00A04F32"/>
    <w:rsid w:val="00A05CAC"/>
    <w:rsid w:val="00A067ED"/>
    <w:rsid w:val="00A06A8A"/>
    <w:rsid w:val="00A06AD3"/>
    <w:rsid w:val="00A07C68"/>
    <w:rsid w:val="00A10327"/>
    <w:rsid w:val="00A10DA0"/>
    <w:rsid w:val="00A111C9"/>
    <w:rsid w:val="00A11812"/>
    <w:rsid w:val="00A11EB5"/>
    <w:rsid w:val="00A12330"/>
    <w:rsid w:val="00A12780"/>
    <w:rsid w:val="00A153BD"/>
    <w:rsid w:val="00A15CB0"/>
    <w:rsid w:val="00A172B4"/>
    <w:rsid w:val="00A174C3"/>
    <w:rsid w:val="00A1776F"/>
    <w:rsid w:val="00A20B34"/>
    <w:rsid w:val="00A20F4F"/>
    <w:rsid w:val="00A22179"/>
    <w:rsid w:val="00A225F1"/>
    <w:rsid w:val="00A22CE4"/>
    <w:rsid w:val="00A23303"/>
    <w:rsid w:val="00A23D11"/>
    <w:rsid w:val="00A23DAE"/>
    <w:rsid w:val="00A24239"/>
    <w:rsid w:val="00A253BA"/>
    <w:rsid w:val="00A253F7"/>
    <w:rsid w:val="00A25EB7"/>
    <w:rsid w:val="00A270C3"/>
    <w:rsid w:val="00A276AF"/>
    <w:rsid w:val="00A27C8F"/>
    <w:rsid w:val="00A33B05"/>
    <w:rsid w:val="00A34054"/>
    <w:rsid w:val="00A34623"/>
    <w:rsid w:val="00A35462"/>
    <w:rsid w:val="00A35675"/>
    <w:rsid w:val="00A35BCF"/>
    <w:rsid w:val="00A35C09"/>
    <w:rsid w:val="00A35FD4"/>
    <w:rsid w:val="00A3623A"/>
    <w:rsid w:val="00A368D0"/>
    <w:rsid w:val="00A369B9"/>
    <w:rsid w:val="00A36B89"/>
    <w:rsid w:val="00A36CB9"/>
    <w:rsid w:val="00A370C4"/>
    <w:rsid w:val="00A374D0"/>
    <w:rsid w:val="00A3750D"/>
    <w:rsid w:val="00A37E17"/>
    <w:rsid w:val="00A4007D"/>
    <w:rsid w:val="00A406B0"/>
    <w:rsid w:val="00A4194B"/>
    <w:rsid w:val="00A429E8"/>
    <w:rsid w:val="00A44166"/>
    <w:rsid w:val="00A448EA"/>
    <w:rsid w:val="00A45A5A"/>
    <w:rsid w:val="00A465DE"/>
    <w:rsid w:val="00A466FA"/>
    <w:rsid w:val="00A4672E"/>
    <w:rsid w:val="00A46865"/>
    <w:rsid w:val="00A5080F"/>
    <w:rsid w:val="00A509EB"/>
    <w:rsid w:val="00A50EB2"/>
    <w:rsid w:val="00A52233"/>
    <w:rsid w:val="00A525B7"/>
    <w:rsid w:val="00A52EB2"/>
    <w:rsid w:val="00A5585C"/>
    <w:rsid w:val="00A61DB6"/>
    <w:rsid w:val="00A62738"/>
    <w:rsid w:val="00A627D0"/>
    <w:rsid w:val="00A64108"/>
    <w:rsid w:val="00A64307"/>
    <w:rsid w:val="00A65046"/>
    <w:rsid w:val="00A6506D"/>
    <w:rsid w:val="00A669AC"/>
    <w:rsid w:val="00A66F2A"/>
    <w:rsid w:val="00A67DFE"/>
    <w:rsid w:val="00A702A2"/>
    <w:rsid w:val="00A70477"/>
    <w:rsid w:val="00A705C4"/>
    <w:rsid w:val="00A70815"/>
    <w:rsid w:val="00A70B77"/>
    <w:rsid w:val="00A71144"/>
    <w:rsid w:val="00A7271A"/>
    <w:rsid w:val="00A735FB"/>
    <w:rsid w:val="00A73FC6"/>
    <w:rsid w:val="00A74937"/>
    <w:rsid w:val="00A76C29"/>
    <w:rsid w:val="00A7732E"/>
    <w:rsid w:val="00A8040C"/>
    <w:rsid w:val="00A8084B"/>
    <w:rsid w:val="00A809ED"/>
    <w:rsid w:val="00A82338"/>
    <w:rsid w:val="00A83232"/>
    <w:rsid w:val="00A84765"/>
    <w:rsid w:val="00A8601D"/>
    <w:rsid w:val="00A87279"/>
    <w:rsid w:val="00A8750C"/>
    <w:rsid w:val="00A87AB6"/>
    <w:rsid w:val="00A87D7F"/>
    <w:rsid w:val="00A9031B"/>
    <w:rsid w:val="00A906A6"/>
    <w:rsid w:val="00A90B5E"/>
    <w:rsid w:val="00A92AF2"/>
    <w:rsid w:val="00A9390A"/>
    <w:rsid w:val="00A94641"/>
    <w:rsid w:val="00A94740"/>
    <w:rsid w:val="00A95179"/>
    <w:rsid w:val="00A951AD"/>
    <w:rsid w:val="00A956A2"/>
    <w:rsid w:val="00A964E0"/>
    <w:rsid w:val="00A96F1B"/>
    <w:rsid w:val="00A9781F"/>
    <w:rsid w:val="00AA1922"/>
    <w:rsid w:val="00AA2D90"/>
    <w:rsid w:val="00AA3621"/>
    <w:rsid w:val="00AA506A"/>
    <w:rsid w:val="00AA53A8"/>
    <w:rsid w:val="00AA7F6C"/>
    <w:rsid w:val="00AB01D2"/>
    <w:rsid w:val="00AB3026"/>
    <w:rsid w:val="00AB32B8"/>
    <w:rsid w:val="00AB38B8"/>
    <w:rsid w:val="00AC0284"/>
    <w:rsid w:val="00AC0347"/>
    <w:rsid w:val="00AC07DE"/>
    <w:rsid w:val="00AC1E81"/>
    <w:rsid w:val="00AC2E7A"/>
    <w:rsid w:val="00AC3A1D"/>
    <w:rsid w:val="00AC486B"/>
    <w:rsid w:val="00AC4F4D"/>
    <w:rsid w:val="00AC5A02"/>
    <w:rsid w:val="00AC5EF1"/>
    <w:rsid w:val="00AC6ED6"/>
    <w:rsid w:val="00AC7582"/>
    <w:rsid w:val="00AC7D24"/>
    <w:rsid w:val="00AD181F"/>
    <w:rsid w:val="00AD1FB5"/>
    <w:rsid w:val="00AD2357"/>
    <w:rsid w:val="00AD31F7"/>
    <w:rsid w:val="00AD3F3E"/>
    <w:rsid w:val="00AD451C"/>
    <w:rsid w:val="00AD65F0"/>
    <w:rsid w:val="00AD7ABA"/>
    <w:rsid w:val="00AE0623"/>
    <w:rsid w:val="00AE2867"/>
    <w:rsid w:val="00AE35BA"/>
    <w:rsid w:val="00AE3E6C"/>
    <w:rsid w:val="00AE4046"/>
    <w:rsid w:val="00AE457C"/>
    <w:rsid w:val="00AE53C6"/>
    <w:rsid w:val="00AE5BCF"/>
    <w:rsid w:val="00AF19FB"/>
    <w:rsid w:val="00AF2B00"/>
    <w:rsid w:val="00AF2EFB"/>
    <w:rsid w:val="00AF3505"/>
    <w:rsid w:val="00AF4165"/>
    <w:rsid w:val="00B00798"/>
    <w:rsid w:val="00B009DC"/>
    <w:rsid w:val="00B00E96"/>
    <w:rsid w:val="00B01DCC"/>
    <w:rsid w:val="00B041E4"/>
    <w:rsid w:val="00B045D9"/>
    <w:rsid w:val="00B05B6C"/>
    <w:rsid w:val="00B05D4E"/>
    <w:rsid w:val="00B07227"/>
    <w:rsid w:val="00B076C5"/>
    <w:rsid w:val="00B10B5A"/>
    <w:rsid w:val="00B12DD2"/>
    <w:rsid w:val="00B138E3"/>
    <w:rsid w:val="00B13AC2"/>
    <w:rsid w:val="00B14444"/>
    <w:rsid w:val="00B145AF"/>
    <w:rsid w:val="00B14B1A"/>
    <w:rsid w:val="00B14BD8"/>
    <w:rsid w:val="00B16603"/>
    <w:rsid w:val="00B16610"/>
    <w:rsid w:val="00B16776"/>
    <w:rsid w:val="00B16E6B"/>
    <w:rsid w:val="00B16EF4"/>
    <w:rsid w:val="00B176AB"/>
    <w:rsid w:val="00B17A80"/>
    <w:rsid w:val="00B20241"/>
    <w:rsid w:val="00B2035E"/>
    <w:rsid w:val="00B20852"/>
    <w:rsid w:val="00B21089"/>
    <w:rsid w:val="00B2192E"/>
    <w:rsid w:val="00B22AF4"/>
    <w:rsid w:val="00B22F23"/>
    <w:rsid w:val="00B2316A"/>
    <w:rsid w:val="00B238FE"/>
    <w:rsid w:val="00B23CA6"/>
    <w:rsid w:val="00B240CF"/>
    <w:rsid w:val="00B24C31"/>
    <w:rsid w:val="00B24C6B"/>
    <w:rsid w:val="00B25131"/>
    <w:rsid w:val="00B2579B"/>
    <w:rsid w:val="00B26975"/>
    <w:rsid w:val="00B3116D"/>
    <w:rsid w:val="00B311E5"/>
    <w:rsid w:val="00B31639"/>
    <w:rsid w:val="00B31ACB"/>
    <w:rsid w:val="00B33597"/>
    <w:rsid w:val="00B33AFD"/>
    <w:rsid w:val="00B3458A"/>
    <w:rsid w:val="00B3475C"/>
    <w:rsid w:val="00B349D4"/>
    <w:rsid w:val="00B361D3"/>
    <w:rsid w:val="00B36D5F"/>
    <w:rsid w:val="00B37C14"/>
    <w:rsid w:val="00B37D58"/>
    <w:rsid w:val="00B37EBC"/>
    <w:rsid w:val="00B40AD8"/>
    <w:rsid w:val="00B41BF4"/>
    <w:rsid w:val="00B4221C"/>
    <w:rsid w:val="00B42535"/>
    <w:rsid w:val="00B43928"/>
    <w:rsid w:val="00B43EF9"/>
    <w:rsid w:val="00B446E6"/>
    <w:rsid w:val="00B451B8"/>
    <w:rsid w:val="00B4584F"/>
    <w:rsid w:val="00B462FD"/>
    <w:rsid w:val="00B46878"/>
    <w:rsid w:val="00B47F7D"/>
    <w:rsid w:val="00B51F10"/>
    <w:rsid w:val="00B521C0"/>
    <w:rsid w:val="00B52EDF"/>
    <w:rsid w:val="00B52F9E"/>
    <w:rsid w:val="00B547F7"/>
    <w:rsid w:val="00B555B4"/>
    <w:rsid w:val="00B55CAB"/>
    <w:rsid w:val="00B56304"/>
    <w:rsid w:val="00B57BB4"/>
    <w:rsid w:val="00B603A4"/>
    <w:rsid w:val="00B603F8"/>
    <w:rsid w:val="00B60B34"/>
    <w:rsid w:val="00B61606"/>
    <w:rsid w:val="00B61805"/>
    <w:rsid w:val="00B62F24"/>
    <w:rsid w:val="00B6567C"/>
    <w:rsid w:val="00B7003B"/>
    <w:rsid w:val="00B70A34"/>
    <w:rsid w:val="00B71639"/>
    <w:rsid w:val="00B71D2A"/>
    <w:rsid w:val="00B7283A"/>
    <w:rsid w:val="00B72E3D"/>
    <w:rsid w:val="00B732E3"/>
    <w:rsid w:val="00B733B7"/>
    <w:rsid w:val="00B73DF6"/>
    <w:rsid w:val="00B74599"/>
    <w:rsid w:val="00B7477C"/>
    <w:rsid w:val="00B75A24"/>
    <w:rsid w:val="00B77450"/>
    <w:rsid w:val="00B778AD"/>
    <w:rsid w:val="00B814F0"/>
    <w:rsid w:val="00B8172C"/>
    <w:rsid w:val="00B824AD"/>
    <w:rsid w:val="00B83179"/>
    <w:rsid w:val="00B8438C"/>
    <w:rsid w:val="00B85388"/>
    <w:rsid w:val="00B85770"/>
    <w:rsid w:val="00B863D1"/>
    <w:rsid w:val="00B867CD"/>
    <w:rsid w:val="00B87A15"/>
    <w:rsid w:val="00B9013B"/>
    <w:rsid w:val="00B93D10"/>
    <w:rsid w:val="00B93FAC"/>
    <w:rsid w:val="00B947AF"/>
    <w:rsid w:val="00B94EB4"/>
    <w:rsid w:val="00B94F2B"/>
    <w:rsid w:val="00B96AC0"/>
    <w:rsid w:val="00B96B52"/>
    <w:rsid w:val="00B97A84"/>
    <w:rsid w:val="00BA38AE"/>
    <w:rsid w:val="00BA3E4F"/>
    <w:rsid w:val="00BA64F6"/>
    <w:rsid w:val="00BA762C"/>
    <w:rsid w:val="00BB09C0"/>
    <w:rsid w:val="00BB16FC"/>
    <w:rsid w:val="00BB245B"/>
    <w:rsid w:val="00BB24B5"/>
    <w:rsid w:val="00BB2E28"/>
    <w:rsid w:val="00BB2E79"/>
    <w:rsid w:val="00BB3E18"/>
    <w:rsid w:val="00BB3FD9"/>
    <w:rsid w:val="00BB4508"/>
    <w:rsid w:val="00BB4ED1"/>
    <w:rsid w:val="00BB5A22"/>
    <w:rsid w:val="00BB60E4"/>
    <w:rsid w:val="00BB6C79"/>
    <w:rsid w:val="00BB70E6"/>
    <w:rsid w:val="00BB7471"/>
    <w:rsid w:val="00BC05A4"/>
    <w:rsid w:val="00BC1B9A"/>
    <w:rsid w:val="00BC1D0C"/>
    <w:rsid w:val="00BC2A3D"/>
    <w:rsid w:val="00BC32A3"/>
    <w:rsid w:val="00BC7DD7"/>
    <w:rsid w:val="00BD11C1"/>
    <w:rsid w:val="00BD19B6"/>
    <w:rsid w:val="00BD2389"/>
    <w:rsid w:val="00BD4B6A"/>
    <w:rsid w:val="00BD4C1B"/>
    <w:rsid w:val="00BD5AFD"/>
    <w:rsid w:val="00BD695C"/>
    <w:rsid w:val="00BE0181"/>
    <w:rsid w:val="00BE03E4"/>
    <w:rsid w:val="00BE070E"/>
    <w:rsid w:val="00BE21EF"/>
    <w:rsid w:val="00BE2A39"/>
    <w:rsid w:val="00BE35E0"/>
    <w:rsid w:val="00BE4137"/>
    <w:rsid w:val="00BE47F0"/>
    <w:rsid w:val="00BF0E40"/>
    <w:rsid w:val="00BF29FA"/>
    <w:rsid w:val="00BF2B24"/>
    <w:rsid w:val="00BF30DE"/>
    <w:rsid w:val="00BF3578"/>
    <w:rsid w:val="00BF3988"/>
    <w:rsid w:val="00BF5002"/>
    <w:rsid w:val="00BF7C33"/>
    <w:rsid w:val="00BF7D18"/>
    <w:rsid w:val="00C0279B"/>
    <w:rsid w:val="00C02821"/>
    <w:rsid w:val="00C03F8A"/>
    <w:rsid w:val="00C04511"/>
    <w:rsid w:val="00C05905"/>
    <w:rsid w:val="00C0666D"/>
    <w:rsid w:val="00C0748A"/>
    <w:rsid w:val="00C10005"/>
    <w:rsid w:val="00C10047"/>
    <w:rsid w:val="00C1012E"/>
    <w:rsid w:val="00C10F9B"/>
    <w:rsid w:val="00C11449"/>
    <w:rsid w:val="00C1191F"/>
    <w:rsid w:val="00C1250E"/>
    <w:rsid w:val="00C15230"/>
    <w:rsid w:val="00C1753A"/>
    <w:rsid w:val="00C230D2"/>
    <w:rsid w:val="00C23F5F"/>
    <w:rsid w:val="00C24B4A"/>
    <w:rsid w:val="00C268C5"/>
    <w:rsid w:val="00C271CA"/>
    <w:rsid w:val="00C27844"/>
    <w:rsid w:val="00C27B09"/>
    <w:rsid w:val="00C27EF6"/>
    <w:rsid w:val="00C3063C"/>
    <w:rsid w:val="00C30689"/>
    <w:rsid w:val="00C32913"/>
    <w:rsid w:val="00C361FE"/>
    <w:rsid w:val="00C40AA1"/>
    <w:rsid w:val="00C40BA8"/>
    <w:rsid w:val="00C42D4E"/>
    <w:rsid w:val="00C433A7"/>
    <w:rsid w:val="00C43B60"/>
    <w:rsid w:val="00C44705"/>
    <w:rsid w:val="00C451AA"/>
    <w:rsid w:val="00C455CE"/>
    <w:rsid w:val="00C45AC9"/>
    <w:rsid w:val="00C46200"/>
    <w:rsid w:val="00C4792E"/>
    <w:rsid w:val="00C5025B"/>
    <w:rsid w:val="00C5194B"/>
    <w:rsid w:val="00C534E4"/>
    <w:rsid w:val="00C53C75"/>
    <w:rsid w:val="00C540DB"/>
    <w:rsid w:val="00C55435"/>
    <w:rsid w:val="00C56251"/>
    <w:rsid w:val="00C566D6"/>
    <w:rsid w:val="00C56E48"/>
    <w:rsid w:val="00C57278"/>
    <w:rsid w:val="00C57580"/>
    <w:rsid w:val="00C60C1B"/>
    <w:rsid w:val="00C60FF3"/>
    <w:rsid w:val="00C61290"/>
    <w:rsid w:val="00C62240"/>
    <w:rsid w:val="00C63813"/>
    <w:rsid w:val="00C64436"/>
    <w:rsid w:val="00C64DDD"/>
    <w:rsid w:val="00C665D2"/>
    <w:rsid w:val="00C67102"/>
    <w:rsid w:val="00C7205A"/>
    <w:rsid w:val="00C7223A"/>
    <w:rsid w:val="00C735EE"/>
    <w:rsid w:val="00C73688"/>
    <w:rsid w:val="00C739E3"/>
    <w:rsid w:val="00C770E9"/>
    <w:rsid w:val="00C77C4F"/>
    <w:rsid w:val="00C8017A"/>
    <w:rsid w:val="00C81542"/>
    <w:rsid w:val="00C81BB0"/>
    <w:rsid w:val="00C83638"/>
    <w:rsid w:val="00C83797"/>
    <w:rsid w:val="00C8399E"/>
    <w:rsid w:val="00C846A3"/>
    <w:rsid w:val="00C86A2F"/>
    <w:rsid w:val="00C8731B"/>
    <w:rsid w:val="00C90FD5"/>
    <w:rsid w:val="00C91214"/>
    <w:rsid w:val="00C914E1"/>
    <w:rsid w:val="00C91ECD"/>
    <w:rsid w:val="00C92059"/>
    <w:rsid w:val="00C92639"/>
    <w:rsid w:val="00C94A09"/>
    <w:rsid w:val="00C951EE"/>
    <w:rsid w:val="00C95CCD"/>
    <w:rsid w:val="00C95D59"/>
    <w:rsid w:val="00C96E03"/>
    <w:rsid w:val="00C96EBC"/>
    <w:rsid w:val="00C97158"/>
    <w:rsid w:val="00CA0305"/>
    <w:rsid w:val="00CA06A8"/>
    <w:rsid w:val="00CA094E"/>
    <w:rsid w:val="00CA17A4"/>
    <w:rsid w:val="00CA1C10"/>
    <w:rsid w:val="00CA4A8D"/>
    <w:rsid w:val="00CA5961"/>
    <w:rsid w:val="00CA6471"/>
    <w:rsid w:val="00CA6A5D"/>
    <w:rsid w:val="00CA784A"/>
    <w:rsid w:val="00CB00A3"/>
    <w:rsid w:val="00CB065B"/>
    <w:rsid w:val="00CB1451"/>
    <w:rsid w:val="00CB1C45"/>
    <w:rsid w:val="00CB2419"/>
    <w:rsid w:val="00CB3306"/>
    <w:rsid w:val="00CB33D0"/>
    <w:rsid w:val="00CB4991"/>
    <w:rsid w:val="00CB5D9F"/>
    <w:rsid w:val="00CC0883"/>
    <w:rsid w:val="00CC22A8"/>
    <w:rsid w:val="00CC2632"/>
    <w:rsid w:val="00CC26C6"/>
    <w:rsid w:val="00CC38EB"/>
    <w:rsid w:val="00CC46F5"/>
    <w:rsid w:val="00CC5EEE"/>
    <w:rsid w:val="00CC6CAC"/>
    <w:rsid w:val="00CC7175"/>
    <w:rsid w:val="00CC7C43"/>
    <w:rsid w:val="00CD0293"/>
    <w:rsid w:val="00CD119B"/>
    <w:rsid w:val="00CD1704"/>
    <w:rsid w:val="00CD1C88"/>
    <w:rsid w:val="00CD26AB"/>
    <w:rsid w:val="00CD3EB4"/>
    <w:rsid w:val="00CD48C4"/>
    <w:rsid w:val="00CD5D72"/>
    <w:rsid w:val="00CD70B3"/>
    <w:rsid w:val="00CE081F"/>
    <w:rsid w:val="00CE1C3A"/>
    <w:rsid w:val="00CE3B10"/>
    <w:rsid w:val="00CE4279"/>
    <w:rsid w:val="00CE4EE1"/>
    <w:rsid w:val="00CE5B50"/>
    <w:rsid w:val="00CE604C"/>
    <w:rsid w:val="00CE75B6"/>
    <w:rsid w:val="00CE7B3A"/>
    <w:rsid w:val="00CE7F41"/>
    <w:rsid w:val="00CF1371"/>
    <w:rsid w:val="00CF4028"/>
    <w:rsid w:val="00CF413A"/>
    <w:rsid w:val="00CF4F20"/>
    <w:rsid w:val="00CF6654"/>
    <w:rsid w:val="00CF6B40"/>
    <w:rsid w:val="00CF73D6"/>
    <w:rsid w:val="00D0159F"/>
    <w:rsid w:val="00D021E0"/>
    <w:rsid w:val="00D0313B"/>
    <w:rsid w:val="00D0399A"/>
    <w:rsid w:val="00D049CB"/>
    <w:rsid w:val="00D071E6"/>
    <w:rsid w:val="00D075DE"/>
    <w:rsid w:val="00D10F96"/>
    <w:rsid w:val="00D10FDA"/>
    <w:rsid w:val="00D11029"/>
    <w:rsid w:val="00D1173D"/>
    <w:rsid w:val="00D147FB"/>
    <w:rsid w:val="00D14875"/>
    <w:rsid w:val="00D151A4"/>
    <w:rsid w:val="00D15C39"/>
    <w:rsid w:val="00D17852"/>
    <w:rsid w:val="00D204AB"/>
    <w:rsid w:val="00D20872"/>
    <w:rsid w:val="00D20C0D"/>
    <w:rsid w:val="00D20D44"/>
    <w:rsid w:val="00D20F15"/>
    <w:rsid w:val="00D22341"/>
    <w:rsid w:val="00D23C23"/>
    <w:rsid w:val="00D252A1"/>
    <w:rsid w:val="00D303FD"/>
    <w:rsid w:val="00D30670"/>
    <w:rsid w:val="00D30E9B"/>
    <w:rsid w:val="00D320ED"/>
    <w:rsid w:val="00D324DF"/>
    <w:rsid w:val="00D35287"/>
    <w:rsid w:val="00D35947"/>
    <w:rsid w:val="00D36AB5"/>
    <w:rsid w:val="00D373E6"/>
    <w:rsid w:val="00D40715"/>
    <w:rsid w:val="00D40D5C"/>
    <w:rsid w:val="00D4224B"/>
    <w:rsid w:val="00D429BC"/>
    <w:rsid w:val="00D42DF1"/>
    <w:rsid w:val="00D43942"/>
    <w:rsid w:val="00D44B6A"/>
    <w:rsid w:val="00D44B89"/>
    <w:rsid w:val="00D44DEA"/>
    <w:rsid w:val="00D51844"/>
    <w:rsid w:val="00D51D3C"/>
    <w:rsid w:val="00D520CB"/>
    <w:rsid w:val="00D52344"/>
    <w:rsid w:val="00D525D5"/>
    <w:rsid w:val="00D52709"/>
    <w:rsid w:val="00D5472B"/>
    <w:rsid w:val="00D55897"/>
    <w:rsid w:val="00D5753C"/>
    <w:rsid w:val="00D6004F"/>
    <w:rsid w:val="00D606D1"/>
    <w:rsid w:val="00D61F08"/>
    <w:rsid w:val="00D62100"/>
    <w:rsid w:val="00D62201"/>
    <w:rsid w:val="00D637E2"/>
    <w:rsid w:val="00D64FC0"/>
    <w:rsid w:val="00D666F2"/>
    <w:rsid w:val="00D67746"/>
    <w:rsid w:val="00D7175B"/>
    <w:rsid w:val="00D7201F"/>
    <w:rsid w:val="00D7247F"/>
    <w:rsid w:val="00D731D8"/>
    <w:rsid w:val="00D747CD"/>
    <w:rsid w:val="00D74C86"/>
    <w:rsid w:val="00D75E20"/>
    <w:rsid w:val="00D76500"/>
    <w:rsid w:val="00D76D58"/>
    <w:rsid w:val="00D82116"/>
    <w:rsid w:val="00D82AE9"/>
    <w:rsid w:val="00D8313F"/>
    <w:rsid w:val="00D83FAF"/>
    <w:rsid w:val="00D8417E"/>
    <w:rsid w:val="00D8498B"/>
    <w:rsid w:val="00D84EAE"/>
    <w:rsid w:val="00D857BB"/>
    <w:rsid w:val="00D85FFB"/>
    <w:rsid w:val="00D86405"/>
    <w:rsid w:val="00D903C9"/>
    <w:rsid w:val="00D907BA"/>
    <w:rsid w:val="00D90B87"/>
    <w:rsid w:val="00D92B23"/>
    <w:rsid w:val="00D935FA"/>
    <w:rsid w:val="00D9374F"/>
    <w:rsid w:val="00D9483E"/>
    <w:rsid w:val="00D94EF2"/>
    <w:rsid w:val="00D958C3"/>
    <w:rsid w:val="00D96CFB"/>
    <w:rsid w:val="00DA2390"/>
    <w:rsid w:val="00DA2538"/>
    <w:rsid w:val="00DA2DB3"/>
    <w:rsid w:val="00DA34F7"/>
    <w:rsid w:val="00DA3A13"/>
    <w:rsid w:val="00DA3E9B"/>
    <w:rsid w:val="00DA3F3E"/>
    <w:rsid w:val="00DA4781"/>
    <w:rsid w:val="00DA4A84"/>
    <w:rsid w:val="00DA4F9B"/>
    <w:rsid w:val="00DA5D45"/>
    <w:rsid w:val="00DA64C9"/>
    <w:rsid w:val="00DB05AB"/>
    <w:rsid w:val="00DB05F8"/>
    <w:rsid w:val="00DB0701"/>
    <w:rsid w:val="00DB10A7"/>
    <w:rsid w:val="00DB2CE1"/>
    <w:rsid w:val="00DB4490"/>
    <w:rsid w:val="00DB50EA"/>
    <w:rsid w:val="00DB5E94"/>
    <w:rsid w:val="00DB6C59"/>
    <w:rsid w:val="00DB726F"/>
    <w:rsid w:val="00DB7344"/>
    <w:rsid w:val="00DB7AAD"/>
    <w:rsid w:val="00DC00F9"/>
    <w:rsid w:val="00DC08C1"/>
    <w:rsid w:val="00DC23F1"/>
    <w:rsid w:val="00DC39FC"/>
    <w:rsid w:val="00DC473D"/>
    <w:rsid w:val="00DC58D3"/>
    <w:rsid w:val="00DC6196"/>
    <w:rsid w:val="00DC63AF"/>
    <w:rsid w:val="00DC66E0"/>
    <w:rsid w:val="00DD1210"/>
    <w:rsid w:val="00DD1258"/>
    <w:rsid w:val="00DD1F8F"/>
    <w:rsid w:val="00DD2672"/>
    <w:rsid w:val="00DD32A8"/>
    <w:rsid w:val="00DD32B3"/>
    <w:rsid w:val="00DD34D3"/>
    <w:rsid w:val="00DD46E8"/>
    <w:rsid w:val="00DD4EB3"/>
    <w:rsid w:val="00DD6570"/>
    <w:rsid w:val="00DD6E55"/>
    <w:rsid w:val="00DD7261"/>
    <w:rsid w:val="00DE2B31"/>
    <w:rsid w:val="00DE3F76"/>
    <w:rsid w:val="00DE4D03"/>
    <w:rsid w:val="00DE4E57"/>
    <w:rsid w:val="00DE5826"/>
    <w:rsid w:val="00DE5C58"/>
    <w:rsid w:val="00DE73EE"/>
    <w:rsid w:val="00DE75BB"/>
    <w:rsid w:val="00DF2CD6"/>
    <w:rsid w:val="00DF380E"/>
    <w:rsid w:val="00DF477D"/>
    <w:rsid w:val="00DF6A49"/>
    <w:rsid w:val="00E00D7D"/>
    <w:rsid w:val="00E04328"/>
    <w:rsid w:val="00E0452E"/>
    <w:rsid w:val="00E04D52"/>
    <w:rsid w:val="00E05FE9"/>
    <w:rsid w:val="00E10978"/>
    <w:rsid w:val="00E1162A"/>
    <w:rsid w:val="00E126BD"/>
    <w:rsid w:val="00E1355A"/>
    <w:rsid w:val="00E1665A"/>
    <w:rsid w:val="00E17293"/>
    <w:rsid w:val="00E205F3"/>
    <w:rsid w:val="00E2099F"/>
    <w:rsid w:val="00E20F11"/>
    <w:rsid w:val="00E21912"/>
    <w:rsid w:val="00E22966"/>
    <w:rsid w:val="00E22A9A"/>
    <w:rsid w:val="00E237DC"/>
    <w:rsid w:val="00E23965"/>
    <w:rsid w:val="00E23A54"/>
    <w:rsid w:val="00E247FC"/>
    <w:rsid w:val="00E25961"/>
    <w:rsid w:val="00E26198"/>
    <w:rsid w:val="00E27AB4"/>
    <w:rsid w:val="00E30009"/>
    <w:rsid w:val="00E31E28"/>
    <w:rsid w:val="00E324B8"/>
    <w:rsid w:val="00E33B84"/>
    <w:rsid w:val="00E3647F"/>
    <w:rsid w:val="00E36FE4"/>
    <w:rsid w:val="00E41785"/>
    <w:rsid w:val="00E41DF4"/>
    <w:rsid w:val="00E42600"/>
    <w:rsid w:val="00E4309E"/>
    <w:rsid w:val="00E44FC3"/>
    <w:rsid w:val="00E45FB8"/>
    <w:rsid w:val="00E46577"/>
    <w:rsid w:val="00E46A35"/>
    <w:rsid w:val="00E46B57"/>
    <w:rsid w:val="00E46D41"/>
    <w:rsid w:val="00E470FC"/>
    <w:rsid w:val="00E509ED"/>
    <w:rsid w:val="00E50D29"/>
    <w:rsid w:val="00E51873"/>
    <w:rsid w:val="00E51F9D"/>
    <w:rsid w:val="00E538B9"/>
    <w:rsid w:val="00E5622D"/>
    <w:rsid w:val="00E56640"/>
    <w:rsid w:val="00E577E8"/>
    <w:rsid w:val="00E57B99"/>
    <w:rsid w:val="00E6074B"/>
    <w:rsid w:val="00E6075F"/>
    <w:rsid w:val="00E60C79"/>
    <w:rsid w:val="00E61587"/>
    <w:rsid w:val="00E631CB"/>
    <w:rsid w:val="00E6359E"/>
    <w:rsid w:val="00E639FF"/>
    <w:rsid w:val="00E63A0E"/>
    <w:rsid w:val="00E66946"/>
    <w:rsid w:val="00E676B7"/>
    <w:rsid w:val="00E7133A"/>
    <w:rsid w:val="00E71514"/>
    <w:rsid w:val="00E7387B"/>
    <w:rsid w:val="00E74092"/>
    <w:rsid w:val="00E749E0"/>
    <w:rsid w:val="00E75156"/>
    <w:rsid w:val="00E76553"/>
    <w:rsid w:val="00E76652"/>
    <w:rsid w:val="00E768F7"/>
    <w:rsid w:val="00E76C21"/>
    <w:rsid w:val="00E76D86"/>
    <w:rsid w:val="00E8188C"/>
    <w:rsid w:val="00E82172"/>
    <w:rsid w:val="00E8332E"/>
    <w:rsid w:val="00E83735"/>
    <w:rsid w:val="00E844B3"/>
    <w:rsid w:val="00E86E7F"/>
    <w:rsid w:val="00E87D2C"/>
    <w:rsid w:val="00E91C80"/>
    <w:rsid w:val="00E92AA9"/>
    <w:rsid w:val="00E94C8F"/>
    <w:rsid w:val="00E9644F"/>
    <w:rsid w:val="00E977EF"/>
    <w:rsid w:val="00E97C2E"/>
    <w:rsid w:val="00EA0CCD"/>
    <w:rsid w:val="00EA0E05"/>
    <w:rsid w:val="00EA16C1"/>
    <w:rsid w:val="00EA1D58"/>
    <w:rsid w:val="00EA37DE"/>
    <w:rsid w:val="00EA39D7"/>
    <w:rsid w:val="00EA3DDA"/>
    <w:rsid w:val="00EA3E2E"/>
    <w:rsid w:val="00EA426D"/>
    <w:rsid w:val="00EA473C"/>
    <w:rsid w:val="00EA54E9"/>
    <w:rsid w:val="00EA55F7"/>
    <w:rsid w:val="00EA6C4C"/>
    <w:rsid w:val="00EA7E34"/>
    <w:rsid w:val="00EB26C3"/>
    <w:rsid w:val="00EB2739"/>
    <w:rsid w:val="00EB589A"/>
    <w:rsid w:val="00EB6CEC"/>
    <w:rsid w:val="00EB7FFB"/>
    <w:rsid w:val="00EC0591"/>
    <w:rsid w:val="00EC0703"/>
    <w:rsid w:val="00EC10E8"/>
    <w:rsid w:val="00EC22BB"/>
    <w:rsid w:val="00EC2DE4"/>
    <w:rsid w:val="00EC4381"/>
    <w:rsid w:val="00EC4590"/>
    <w:rsid w:val="00EC51C3"/>
    <w:rsid w:val="00EC6592"/>
    <w:rsid w:val="00EC6809"/>
    <w:rsid w:val="00EC683E"/>
    <w:rsid w:val="00EC6E3F"/>
    <w:rsid w:val="00EC7247"/>
    <w:rsid w:val="00ED0C88"/>
    <w:rsid w:val="00ED0C89"/>
    <w:rsid w:val="00ED3786"/>
    <w:rsid w:val="00ED4D0B"/>
    <w:rsid w:val="00ED6DEB"/>
    <w:rsid w:val="00ED7CE5"/>
    <w:rsid w:val="00ED7D07"/>
    <w:rsid w:val="00EE0E85"/>
    <w:rsid w:val="00EE13CB"/>
    <w:rsid w:val="00EE2A8D"/>
    <w:rsid w:val="00EE38E5"/>
    <w:rsid w:val="00EE4140"/>
    <w:rsid w:val="00EE4437"/>
    <w:rsid w:val="00EE4F8F"/>
    <w:rsid w:val="00EE62AD"/>
    <w:rsid w:val="00EE720A"/>
    <w:rsid w:val="00EE73A8"/>
    <w:rsid w:val="00EE7F92"/>
    <w:rsid w:val="00EF019D"/>
    <w:rsid w:val="00EF0A3B"/>
    <w:rsid w:val="00EF0CF7"/>
    <w:rsid w:val="00EF0D77"/>
    <w:rsid w:val="00EF17C2"/>
    <w:rsid w:val="00EF1908"/>
    <w:rsid w:val="00EF1B26"/>
    <w:rsid w:val="00EF3E12"/>
    <w:rsid w:val="00EF4121"/>
    <w:rsid w:val="00EF652B"/>
    <w:rsid w:val="00F00AB8"/>
    <w:rsid w:val="00F00E62"/>
    <w:rsid w:val="00F014B2"/>
    <w:rsid w:val="00F02027"/>
    <w:rsid w:val="00F05661"/>
    <w:rsid w:val="00F063DD"/>
    <w:rsid w:val="00F06D11"/>
    <w:rsid w:val="00F07EC5"/>
    <w:rsid w:val="00F10FA9"/>
    <w:rsid w:val="00F110E2"/>
    <w:rsid w:val="00F11F0B"/>
    <w:rsid w:val="00F127F0"/>
    <w:rsid w:val="00F151D3"/>
    <w:rsid w:val="00F15516"/>
    <w:rsid w:val="00F15B25"/>
    <w:rsid w:val="00F21304"/>
    <w:rsid w:val="00F21371"/>
    <w:rsid w:val="00F21748"/>
    <w:rsid w:val="00F21B2B"/>
    <w:rsid w:val="00F21B4F"/>
    <w:rsid w:val="00F225FB"/>
    <w:rsid w:val="00F228BB"/>
    <w:rsid w:val="00F2397C"/>
    <w:rsid w:val="00F24785"/>
    <w:rsid w:val="00F2497B"/>
    <w:rsid w:val="00F250C9"/>
    <w:rsid w:val="00F25C1A"/>
    <w:rsid w:val="00F32CFE"/>
    <w:rsid w:val="00F33548"/>
    <w:rsid w:val="00F33A1D"/>
    <w:rsid w:val="00F34F84"/>
    <w:rsid w:val="00F3586D"/>
    <w:rsid w:val="00F35B8B"/>
    <w:rsid w:val="00F36DF8"/>
    <w:rsid w:val="00F37257"/>
    <w:rsid w:val="00F40E09"/>
    <w:rsid w:val="00F41F16"/>
    <w:rsid w:val="00F426CD"/>
    <w:rsid w:val="00F45B66"/>
    <w:rsid w:val="00F45FED"/>
    <w:rsid w:val="00F461AC"/>
    <w:rsid w:val="00F46657"/>
    <w:rsid w:val="00F50652"/>
    <w:rsid w:val="00F5161C"/>
    <w:rsid w:val="00F51EEB"/>
    <w:rsid w:val="00F52332"/>
    <w:rsid w:val="00F523B7"/>
    <w:rsid w:val="00F52C0C"/>
    <w:rsid w:val="00F53629"/>
    <w:rsid w:val="00F53F7E"/>
    <w:rsid w:val="00F55266"/>
    <w:rsid w:val="00F56F8D"/>
    <w:rsid w:val="00F620CE"/>
    <w:rsid w:val="00F62ED5"/>
    <w:rsid w:val="00F63A6C"/>
    <w:rsid w:val="00F65C88"/>
    <w:rsid w:val="00F66337"/>
    <w:rsid w:val="00F67476"/>
    <w:rsid w:val="00F67506"/>
    <w:rsid w:val="00F70131"/>
    <w:rsid w:val="00F70A65"/>
    <w:rsid w:val="00F71592"/>
    <w:rsid w:val="00F71FF5"/>
    <w:rsid w:val="00F72AD0"/>
    <w:rsid w:val="00F7394A"/>
    <w:rsid w:val="00F746D6"/>
    <w:rsid w:val="00F77E41"/>
    <w:rsid w:val="00F800DE"/>
    <w:rsid w:val="00F80D89"/>
    <w:rsid w:val="00F80EAB"/>
    <w:rsid w:val="00F81084"/>
    <w:rsid w:val="00F832F2"/>
    <w:rsid w:val="00F855BA"/>
    <w:rsid w:val="00F85B98"/>
    <w:rsid w:val="00F87FFD"/>
    <w:rsid w:val="00F905FB"/>
    <w:rsid w:val="00F912A2"/>
    <w:rsid w:val="00F92236"/>
    <w:rsid w:val="00F93BD3"/>
    <w:rsid w:val="00F94016"/>
    <w:rsid w:val="00F94BD0"/>
    <w:rsid w:val="00F95839"/>
    <w:rsid w:val="00F95A20"/>
    <w:rsid w:val="00FA067C"/>
    <w:rsid w:val="00FA20A8"/>
    <w:rsid w:val="00FA2F9D"/>
    <w:rsid w:val="00FA3A87"/>
    <w:rsid w:val="00FA40B8"/>
    <w:rsid w:val="00FA4F4A"/>
    <w:rsid w:val="00FA520C"/>
    <w:rsid w:val="00FA55EE"/>
    <w:rsid w:val="00FA64C9"/>
    <w:rsid w:val="00FA73AE"/>
    <w:rsid w:val="00FB3C32"/>
    <w:rsid w:val="00FB3F62"/>
    <w:rsid w:val="00FB70AD"/>
    <w:rsid w:val="00FB71F5"/>
    <w:rsid w:val="00FC0912"/>
    <w:rsid w:val="00FC0B53"/>
    <w:rsid w:val="00FC111D"/>
    <w:rsid w:val="00FC1CB5"/>
    <w:rsid w:val="00FC36FF"/>
    <w:rsid w:val="00FC3A87"/>
    <w:rsid w:val="00FC518C"/>
    <w:rsid w:val="00FC556B"/>
    <w:rsid w:val="00FC5B11"/>
    <w:rsid w:val="00FC6FD3"/>
    <w:rsid w:val="00FC7EBD"/>
    <w:rsid w:val="00FD0709"/>
    <w:rsid w:val="00FD093B"/>
    <w:rsid w:val="00FD2120"/>
    <w:rsid w:val="00FD464F"/>
    <w:rsid w:val="00FD576C"/>
    <w:rsid w:val="00FD5CC9"/>
    <w:rsid w:val="00FD6D69"/>
    <w:rsid w:val="00FD7F1D"/>
    <w:rsid w:val="00FE063F"/>
    <w:rsid w:val="00FE3AEA"/>
    <w:rsid w:val="00FE4E57"/>
    <w:rsid w:val="00FE54B3"/>
    <w:rsid w:val="00FE5D0A"/>
    <w:rsid w:val="00FE7945"/>
    <w:rsid w:val="00FF01AA"/>
    <w:rsid w:val="00FF0B21"/>
    <w:rsid w:val="00FF12F0"/>
    <w:rsid w:val="00FF4CB9"/>
    <w:rsid w:val="00FF4F32"/>
    <w:rsid w:val="00FF51D8"/>
    <w:rsid w:val="00FF58EF"/>
    <w:rsid w:val="00FF5C4B"/>
    <w:rsid w:val="00FF5DAB"/>
    <w:rsid w:val="00FF69B9"/>
    <w:rsid w:val="00FF6B58"/>
    <w:rsid w:val="00FF6E14"/>
    <w:rsid w:val="10DDD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ECE51F"/>
  <w15:docId w15:val="{EB2A5326-2CBB-43DA-81F7-6F38A344F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13B"/>
  </w:style>
  <w:style w:type="paragraph" w:styleId="Heading1">
    <w:name w:val="heading 1"/>
    <w:basedOn w:val="Normal"/>
    <w:next w:val="Normal"/>
    <w:link w:val="Heading1Char"/>
    <w:uiPriority w:val="9"/>
    <w:qFormat/>
    <w:rsid w:val="00B9013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9013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9013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9013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9013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9013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9013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9013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9013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AB2"/>
    <w:pPr>
      <w:tabs>
        <w:tab w:val="center" w:pos="4680"/>
        <w:tab w:val="right" w:pos="9360"/>
      </w:tabs>
    </w:pPr>
  </w:style>
  <w:style w:type="character" w:customStyle="1" w:styleId="HeaderChar">
    <w:name w:val="Header Char"/>
    <w:basedOn w:val="DefaultParagraphFont"/>
    <w:link w:val="Header"/>
    <w:uiPriority w:val="99"/>
    <w:rsid w:val="004E7A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E7AB2"/>
    <w:pPr>
      <w:tabs>
        <w:tab w:val="center" w:pos="4680"/>
        <w:tab w:val="right" w:pos="9360"/>
      </w:tabs>
    </w:pPr>
  </w:style>
  <w:style w:type="character" w:customStyle="1" w:styleId="FooterChar">
    <w:name w:val="Footer Char"/>
    <w:basedOn w:val="DefaultParagraphFont"/>
    <w:link w:val="Footer"/>
    <w:uiPriority w:val="99"/>
    <w:rsid w:val="004E7AB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7AB2"/>
    <w:rPr>
      <w:rFonts w:ascii="Tahoma" w:hAnsi="Tahoma" w:cs="Tahoma"/>
      <w:sz w:val="16"/>
      <w:szCs w:val="16"/>
    </w:rPr>
  </w:style>
  <w:style w:type="character" w:customStyle="1" w:styleId="BalloonTextChar">
    <w:name w:val="Balloon Text Char"/>
    <w:basedOn w:val="DefaultParagraphFont"/>
    <w:link w:val="BalloonText"/>
    <w:uiPriority w:val="99"/>
    <w:semiHidden/>
    <w:rsid w:val="004E7AB2"/>
    <w:rPr>
      <w:rFonts w:ascii="Tahoma" w:eastAsia="Times New Roman" w:hAnsi="Tahoma" w:cs="Tahoma"/>
      <w:sz w:val="16"/>
      <w:szCs w:val="16"/>
    </w:rPr>
  </w:style>
  <w:style w:type="paragraph" w:customStyle="1" w:styleId="CCHHeadingOne">
    <w:name w:val="CCH Heading One"/>
    <w:basedOn w:val="ListParagraph"/>
    <w:link w:val="CCHHeadingOneChar"/>
    <w:rsid w:val="00A174C3"/>
    <w:pPr>
      <w:numPr>
        <w:numId w:val="5"/>
      </w:numPr>
      <w:spacing w:before="240" w:after="120"/>
      <w:contextualSpacing w:val="0"/>
      <w:outlineLvl w:val="0"/>
    </w:pPr>
    <w:rPr>
      <w:b/>
      <w:caps/>
      <w:u w:val="single"/>
    </w:rPr>
  </w:style>
  <w:style w:type="paragraph" w:customStyle="1" w:styleId="CCHHeading1Text">
    <w:name w:val="CCH Heading 1 Text"/>
    <w:basedOn w:val="Normal"/>
    <w:link w:val="CCHHeading1TextChar"/>
    <w:rsid w:val="00265213"/>
    <w:pPr>
      <w:spacing w:after="120"/>
      <w:ind w:left="360"/>
      <w:jc w:val="both"/>
    </w:pPr>
  </w:style>
  <w:style w:type="character" w:customStyle="1" w:styleId="CCHHeading1TextChar">
    <w:name w:val="CCH Heading 1 Text Char"/>
    <w:basedOn w:val="DefaultParagraphFont"/>
    <w:link w:val="CCHHeading1Text"/>
    <w:rsid w:val="00265213"/>
  </w:style>
  <w:style w:type="paragraph" w:customStyle="1" w:styleId="CCHHeadingTwo">
    <w:name w:val="CCH Heading Two"/>
    <w:basedOn w:val="CCHHeadingOne"/>
    <w:link w:val="CCHHeadingTwoChar"/>
    <w:rsid w:val="00542E2D"/>
    <w:pPr>
      <w:numPr>
        <w:ilvl w:val="1"/>
      </w:numPr>
      <w:tabs>
        <w:tab w:val="left" w:pos="1080"/>
      </w:tabs>
      <w:outlineLvl w:val="1"/>
    </w:pPr>
    <w:rPr>
      <w:u w:val="none"/>
    </w:rPr>
  </w:style>
  <w:style w:type="paragraph" w:customStyle="1" w:styleId="CCHHeadingThree">
    <w:name w:val="CCH Heading Three"/>
    <w:basedOn w:val="CCHHeadingTwo"/>
    <w:link w:val="CCHHeadingThreeChar"/>
    <w:rsid w:val="00265213"/>
    <w:pPr>
      <w:numPr>
        <w:ilvl w:val="2"/>
      </w:numPr>
      <w:tabs>
        <w:tab w:val="clear" w:pos="1080"/>
        <w:tab w:val="left" w:pos="1980"/>
      </w:tabs>
      <w:jc w:val="both"/>
      <w:outlineLvl w:val="2"/>
    </w:pPr>
    <w:rPr>
      <w:caps w:val="0"/>
    </w:rPr>
  </w:style>
  <w:style w:type="paragraph" w:customStyle="1" w:styleId="CCHHeading2Bullet">
    <w:name w:val="CCH Heading 2 Bullet"/>
    <w:basedOn w:val="CCHHeading3Bullet"/>
    <w:rsid w:val="00265213"/>
    <w:pPr>
      <w:ind w:left="1800"/>
    </w:pPr>
  </w:style>
  <w:style w:type="paragraph" w:customStyle="1" w:styleId="CCHHeadingFour">
    <w:name w:val="CCH Heading Four"/>
    <w:basedOn w:val="CCHHeadingThree"/>
    <w:link w:val="CCHHeadingFourChar"/>
    <w:rsid w:val="00CB3306"/>
    <w:pPr>
      <w:numPr>
        <w:ilvl w:val="3"/>
      </w:numPr>
      <w:tabs>
        <w:tab w:val="clear" w:pos="1980"/>
        <w:tab w:val="left" w:pos="3060"/>
      </w:tabs>
      <w:outlineLvl w:val="3"/>
    </w:pPr>
    <w:rPr>
      <w:b w:val="0"/>
    </w:rPr>
  </w:style>
  <w:style w:type="paragraph" w:customStyle="1" w:styleId="CCHHeading4Text">
    <w:name w:val="CCH Heading 4 Text"/>
    <w:basedOn w:val="Normal"/>
    <w:link w:val="CCHHeading4TextChar"/>
    <w:rsid w:val="005F2CCE"/>
    <w:pPr>
      <w:spacing w:after="120"/>
      <w:ind w:left="3067"/>
      <w:jc w:val="both"/>
    </w:pPr>
  </w:style>
  <w:style w:type="character" w:customStyle="1" w:styleId="Heading2Char">
    <w:name w:val="Heading 2 Char"/>
    <w:basedOn w:val="DefaultParagraphFont"/>
    <w:link w:val="Heading2"/>
    <w:uiPriority w:val="9"/>
    <w:rsid w:val="00B9013B"/>
    <w:rPr>
      <w:rFonts w:asciiTheme="majorHAnsi" w:eastAsiaTheme="majorEastAsia" w:hAnsiTheme="majorHAnsi" w:cstheme="majorBidi"/>
      <w:color w:val="365F91" w:themeColor="accent1" w:themeShade="BF"/>
      <w:sz w:val="32"/>
      <w:szCs w:val="32"/>
    </w:rPr>
  </w:style>
  <w:style w:type="paragraph" w:customStyle="1" w:styleId="FPPHeading2Text">
    <w:name w:val="FPP Heading 2 Text"/>
    <w:basedOn w:val="Normal"/>
    <w:autoRedefine/>
    <w:rsid w:val="00EA37DE"/>
    <w:pPr>
      <w:numPr>
        <w:ilvl w:val="1"/>
        <w:numId w:val="2"/>
      </w:numPr>
      <w:tabs>
        <w:tab w:val="left" w:pos="1080"/>
      </w:tabs>
      <w:spacing w:before="240" w:after="240"/>
      <w:outlineLvl w:val="1"/>
    </w:pPr>
    <w:rPr>
      <w:b/>
      <w:caps/>
    </w:rPr>
  </w:style>
  <w:style w:type="paragraph" w:customStyle="1" w:styleId="CCHHeading2Text">
    <w:name w:val="CCH Heading 2 Text"/>
    <w:basedOn w:val="Normal"/>
    <w:link w:val="CCHHeading2TextChar"/>
    <w:rsid w:val="00265213"/>
    <w:pPr>
      <w:spacing w:after="120"/>
      <w:ind w:left="1080"/>
      <w:jc w:val="both"/>
    </w:pPr>
  </w:style>
  <w:style w:type="paragraph" w:customStyle="1" w:styleId="CCHHeading3Text">
    <w:name w:val="CCH Heading 3 Text"/>
    <w:basedOn w:val="Normal"/>
    <w:link w:val="CCHHeading3TextChar"/>
    <w:rsid w:val="00265213"/>
    <w:pPr>
      <w:spacing w:after="120"/>
      <w:ind w:left="1987"/>
      <w:jc w:val="both"/>
    </w:pPr>
  </w:style>
  <w:style w:type="character" w:customStyle="1" w:styleId="CCHHeading2TextChar">
    <w:name w:val="CCH Heading 2 Text Char"/>
    <w:basedOn w:val="DefaultParagraphFont"/>
    <w:link w:val="CCHHeading2Text"/>
    <w:rsid w:val="00265213"/>
  </w:style>
  <w:style w:type="paragraph" w:customStyle="1" w:styleId="CCHHeading1Bullet">
    <w:name w:val="CCH Heading 1 Bullet"/>
    <w:basedOn w:val="CCHHeading1Text"/>
    <w:link w:val="CCHHeading1BulletChar"/>
    <w:rsid w:val="009C0862"/>
    <w:pPr>
      <w:numPr>
        <w:numId w:val="1"/>
      </w:numPr>
    </w:pPr>
  </w:style>
  <w:style w:type="character" w:customStyle="1" w:styleId="CCHHeading3TextChar">
    <w:name w:val="CCH Heading 3 Text Char"/>
    <w:basedOn w:val="DefaultParagraphFont"/>
    <w:link w:val="CCHHeading3Text"/>
    <w:rsid w:val="00265213"/>
  </w:style>
  <w:style w:type="paragraph" w:customStyle="1" w:styleId="CCHHeading3Bullet">
    <w:name w:val="CCH Heading 3 Bullet"/>
    <w:basedOn w:val="CCHHeading3Text"/>
    <w:link w:val="CCHHeading3BulletChar"/>
    <w:rsid w:val="00265213"/>
    <w:pPr>
      <w:numPr>
        <w:numId w:val="4"/>
      </w:numPr>
    </w:pPr>
  </w:style>
  <w:style w:type="character" w:customStyle="1" w:styleId="CCHHeading1BulletChar">
    <w:name w:val="CCH Heading 1 Bullet Char"/>
    <w:basedOn w:val="CCHHeading1TextChar"/>
    <w:link w:val="CCHHeading1Bullet"/>
    <w:rsid w:val="009C0862"/>
  </w:style>
  <w:style w:type="paragraph" w:customStyle="1" w:styleId="CCHHeading4Bullet">
    <w:name w:val="CCH Heading 4 Bullet"/>
    <w:basedOn w:val="CCHHeading4Text"/>
    <w:link w:val="CCHHeading4BulletChar"/>
    <w:rsid w:val="00C10047"/>
    <w:pPr>
      <w:numPr>
        <w:numId w:val="3"/>
      </w:numPr>
      <w:ind w:left="3960"/>
    </w:pPr>
  </w:style>
  <w:style w:type="character" w:customStyle="1" w:styleId="CCHHeading3BulletChar">
    <w:name w:val="CCH Heading 3 Bullet Char"/>
    <w:basedOn w:val="CCHHeading3TextChar"/>
    <w:link w:val="CCHHeading3Bullet"/>
    <w:rsid w:val="00265213"/>
  </w:style>
  <w:style w:type="table" w:styleId="TableGrid">
    <w:name w:val="Table Grid"/>
    <w:basedOn w:val="TableNormal"/>
    <w:uiPriority w:val="39"/>
    <w:rsid w:val="00B72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CHHeading4TextChar">
    <w:name w:val="CCH Heading 4 Text Char"/>
    <w:basedOn w:val="DefaultParagraphFont"/>
    <w:link w:val="CCHHeading4Text"/>
    <w:rsid w:val="005F2CCE"/>
  </w:style>
  <w:style w:type="character" w:customStyle="1" w:styleId="CCHHeading4BulletChar">
    <w:name w:val="CCH Heading 4 Bullet Char"/>
    <w:basedOn w:val="CCHHeading4TextChar"/>
    <w:link w:val="CCHHeading4Bullet"/>
    <w:rsid w:val="00C10047"/>
  </w:style>
  <w:style w:type="paragraph" w:styleId="ListParagraph">
    <w:name w:val="List Paragraph"/>
    <w:basedOn w:val="Normal"/>
    <w:link w:val="ListParagraphChar"/>
    <w:uiPriority w:val="34"/>
    <w:qFormat/>
    <w:rsid w:val="00B72E3D"/>
    <w:pPr>
      <w:ind w:left="720"/>
      <w:contextualSpacing/>
    </w:pPr>
  </w:style>
  <w:style w:type="table" w:customStyle="1" w:styleId="TableGrid1">
    <w:name w:val="Table Grid1"/>
    <w:basedOn w:val="TableNormal"/>
    <w:next w:val="TableGrid"/>
    <w:uiPriority w:val="59"/>
    <w:rsid w:val="007A1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013B"/>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semiHidden/>
    <w:unhideWhenUsed/>
    <w:qFormat/>
    <w:rsid w:val="00B9013B"/>
    <w:pPr>
      <w:outlineLvl w:val="9"/>
    </w:pPr>
  </w:style>
  <w:style w:type="paragraph" w:styleId="TOC1">
    <w:name w:val="toc 1"/>
    <w:basedOn w:val="Normal"/>
    <w:next w:val="Normal"/>
    <w:link w:val="TOC1Char"/>
    <w:autoRedefine/>
    <w:uiPriority w:val="39"/>
    <w:unhideWhenUsed/>
    <w:rsid w:val="00DA2390"/>
    <w:pPr>
      <w:spacing w:after="100"/>
    </w:pPr>
    <w:rPr>
      <w:caps/>
    </w:rPr>
  </w:style>
  <w:style w:type="paragraph" w:styleId="TOC2">
    <w:name w:val="toc 2"/>
    <w:basedOn w:val="Normal"/>
    <w:next w:val="Normal"/>
    <w:autoRedefine/>
    <w:uiPriority w:val="39"/>
    <w:unhideWhenUsed/>
    <w:rsid w:val="00567E43"/>
    <w:pPr>
      <w:tabs>
        <w:tab w:val="left" w:pos="450"/>
        <w:tab w:val="left" w:pos="1080"/>
        <w:tab w:val="right" w:leader="dot" w:pos="10080"/>
        <w:tab w:val="left" w:pos="12960"/>
      </w:tabs>
      <w:spacing w:after="100"/>
      <w:ind w:left="450"/>
    </w:pPr>
  </w:style>
  <w:style w:type="character" w:styleId="Hyperlink">
    <w:name w:val="Hyperlink"/>
    <w:basedOn w:val="DefaultParagraphFont"/>
    <w:uiPriority w:val="99"/>
    <w:unhideWhenUsed/>
    <w:rsid w:val="007A15AF"/>
    <w:rPr>
      <w:color w:val="0000FF" w:themeColor="hyperlink"/>
      <w:u w:val="single"/>
    </w:rPr>
  </w:style>
  <w:style w:type="paragraph" w:styleId="TOC3">
    <w:name w:val="toc 3"/>
    <w:basedOn w:val="Normal"/>
    <w:next w:val="Normal"/>
    <w:autoRedefine/>
    <w:uiPriority w:val="39"/>
    <w:unhideWhenUsed/>
    <w:rsid w:val="003422E4"/>
    <w:pPr>
      <w:tabs>
        <w:tab w:val="left" w:pos="1620"/>
        <w:tab w:val="right" w:leader="dot" w:pos="10080"/>
      </w:tabs>
      <w:spacing w:after="100"/>
      <w:ind w:left="900" w:firstLine="30"/>
    </w:pPr>
  </w:style>
  <w:style w:type="paragraph" w:styleId="TOC4">
    <w:name w:val="toc 4"/>
    <w:basedOn w:val="Normal"/>
    <w:next w:val="Normal"/>
    <w:autoRedefine/>
    <w:uiPriority w:val="39"/>
    <w:unhideWhenUsed/>
    <w:rsid w:val="003422E4"/>
    <w:pPr>
      <w:tabs>
        <w:tab w:val="left" w:pos="2560"/>
        <w:tab w:val="right" w:leader="dot" w:pos="10080"/>
      </w:tabs>
      <w:spacing w:after="100"/>
      <w:ind w:left="1620"/>
    </w:pPr>
    <w:rPr>
      <w:noProof/>
    </w:rPr>
  </w:style>
  <w:style w:type="paragraph" w:customStyle="1" w:styleId="CCHTOC">
    <w:name w:val="CCH TOC"/>
    <w:basedOn w:val="TOC1"/>
    <w:link w:val="CCHTOCChar"/>
    <w:rsid w:val="00DB05F8"/>
    <w:pPr>
      <w:tabs>
        <w:tab w:val="left" w:pos="480"/>
        <w:tab w:val="right" w:leader="dot" w:pos="9350"/>
      </w:tabs>
    </w:pPr>
    <w:rPr>
      <w:noProof/>
    </w:rPr>
  </w:style>
  <w:style w:type="character" w:customStyle="1" w:styleId="TOC1Char">
    <w:name w:val="TOC 1 Char"/>
    <w:basedOn w:val="DefaultParagraphFont"/>
    <w:link w:val="TOC1"/>
    <w:uiPriority w:val="39"/>
    <w:rsid w:val="00DA2390"/>
    <w:rPr>
      <w:rFonts w:ascii="Arial" w:eastAsia="Times New Roman" w:hAnsi="Arial" w:cs="Times New Roman"/>
      <w:caps/>
      <w:sz w:val="24"/>
      <w:szCs w:val="24"/>
    </w:rPr>
  </w:style>
  <w:style w:type="character" w:customStyle="1" w:styleId="CCHTOCChar">
    <w:name w:val="CCH TOC Char"/>
    <w:basedOn w:val="TOC1Char"/>
    <w:link w:val="CCHTOC"/>
    <w:rsid w:val="00DB05F8"/>
    <w:rPr>
      <w:rFonts w:ascii="Arial" w:eastAsia="Times New Roman" w:hAnsi="Arial" w:cs="Arial"/>
      <w:caps/>
      <w:noProof/>
      <w:sz w:val="24"/>
      <w:szCs w:val="24"/>
    </w:rPr>
  </w:style>
  <w:style w:type="character" w:customStyle="1" w:styleId="Heading3Char">
    <w:name w:val="Heading 3 Char"/>
    <w:basedOn w:val="DefaultParagraphFont"/>
    <w:link w:val="Heading3"/>
    <w:uiPriority w:val="9"/>
    <w:semiHidden/>
    <w:rsid w:val="00B9013B"/>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9013B"/>
    <w:rPr>
      <w:rFonts w:asciiTheme="majorHAnsi" w:eastAsiaTheme="majorEastAsia" w:hAnsiTheme="majorHAnsi" w:cstheme="majorBidi"/>
      <w:color w:val="365F91" w:themeColor="accent1" w:themeShade="BF"/>
      <w:sz w:val="24"/>
      <w:szCs w:val="24"/>
    </w:rPr>
  </w:style>
  <w:style w:type="paragraph" w:styleId="TOC5">
    <w:name w:val="toc 5"/>
    <w:basedOn w:val="Normal"/>
    <w:next w:val="Normal"/>
    <w:autoRedefine/>
    <w:uiPriority w:val="39"/>
    <w:unhideWhenUsed/>
    <w:rsid w:val="00D0159F"/>
    <w:pPr>
      <w:spacing w:after="100"/>
      <w:ind w:left="960"/>
    </w:pPr>
  </w:style>
  <w:style w:type="character" w:styleId="PlaceholderText">
    <w:name w:val="Placeholder Text"/>
    <w:basedOn w:val="DefaultParagraphFont"/>
    <w:uiPriority w:val="99"/>
    <w:semiHidden/>
    <w:rsid w:val="00EB26C3"/>
    <w:rPr>
      <w:color w:val="808080"/>
    </w:rPr>
  </w:style>
  <w:style w:type="paragraph" w:customStyle="1" w:styleId="Default">
    <w:name w:val="Default"/>
    <w:rsid w:val="00B31ACB"/>
    <w:pPr>
      <w:autoSpaceDE w:val="0"/>
      <w:autoSpaceDN w:val="0"/>
      <w:adjustRightInd w:val="0"/>
      <w:spacing w:after="0" w:line="240" w:lineRule="auto"/>
    </w:pPr>
    <w:rPr>
      <w:rFonts w:ascii="Tahoma" w:hAnsi="Tahoma" w:cs="Tahoma"/>
      <w:color w:val="000000"/>
    </w:rPr>
  </w:style>
  <w:style w:type="character" w:customStyle="1" w:styleId="normaltextrun">
    <w:name w:val="normaltextrun"/>
    <w:basedOn w:val="DefaultParagraphFont"/>
    <w:rsid w:val="000533EC"/>
  </w:style>
  <w:style w:type="character" w:customStyle="1" w:styleId="apple-converted-space">
    <w:name w:val="apple-converted-space"/>
    <w:basedOn w:val="DefaultParagraphFont"/>
    <w:rsid w:val="000533EC"/>
  </w:style>
  <w:style w:type="character" w:customStyle="1" w:styleId="eop">
    <w:name w:val="eop"/>
    <w:basedOn w:val="DefaultParagraphFont"/>
    <w:rsid w:val="000533EC"/>
  </w:style>
  <w:style w:type="paragraph" w:customStyle="1" w:styleId="paragraph">
    <w:name w:val="paragraph"/>
    <w:basedOn w:val="Normal"/>
    <w:rsid w:val="0050351B"/>
    <w:pPr>
      <w:spacing w:before="100" w:beforeAutospacing="1" w:after="100" w:afterAutospacing="1"/>
    </w:pPr>
    <w:rPr>
      <w:rFonts w:ascii="Times New Roman" w:eastAsia="Times New Roman" w:hAnsi="Times New Roman" w:cs="Times New Roman"/>
    </w:rPr>
  </w:style>
  <w:style w:type="character" w:customStyle="1" w:styleId="spellingerror">
    <w:name w:val="spellingerror"/>
    <w:basedOn w:val="DefaultParagraphFont"/>
    <w:rsid w:val="0050351B"/>
  </w:style>
  <w:style w:type="numbering" w:customStyle="1" w:styleId="StyleNumberedRed">
    <w:name w:val="Style Numbered Red"/>
    <w:basedOn w:val="NoList"/>
    <w:rsid w:val="00F77E41"/>
    <w:pPr>
      <w:numPr>
        <w:numId w:val="6"/>
      </w:numPr>
    </w:pPr>
  </w:style>
  <w:style w:type="paragraph" w:customStyle="1" w:styleId="InfoBlue">
    <w:name w:val="InfoBlue"/>
    <w:basedOn w:val="Normal"/>
    <w:next w:val="BodyText"/>
    <w:autoRedefine/>
    <w:rsid w:val="00F77E41"/>
    <w:pPr>
      <w:widowControl w:val="0"/>
      <w:spacing w:after="120" w:line="240" w:lineRule="atLeast"/>
      <w:ind w:left="792"/>
    </w:pPr>
    <w:rPr>
      <w:rFonts w:eastAsia="Times New Roman" w:cs="Times New Roman"/>
      <w:b/>
      <w:sz w:val="18"/>
      <w:szCs w:val="18"/>
      <w:lang w:val="en-GB"/>
    </w:rPr>
  </w:style>
  <w:style w:type="paragraph" w:styleId="BodyText">
    <w:name w:val="Body Text"/>
    <w:basedOn w:val="Normal"/>
    <w:link w:val="BodyTextChar"/>
    <w:rsid w:val="00F77E41"/>
    <w:pPr>
      <w:spacing w:after="120" w:line="360" w:lineRule="auto"/>
      <w:ind w:left="720"/>
    </w:pPr>
    <w:rPr>
      <w:rFonts w:eastAsia="Times New Roman" w:cs="Times New Roman"/>
      <w:sz w:val="20"/>
      <w:szCs w:val="20"/>
      <w:lang w:val="en-GB"/>
    </w:rPr>
  </w:style>
  <w:style w:type="character" w:customStyle="1" w:styleId="BodyTextChar">
    <w:name w:val="Body Text Char"/>
    <w:basedOn w:val="DefaultParagraphFont"/>
    <w:link w:val="BodyText"/>
    <w:rsid w:val="00F77E41"/>
    <w:rPr>
      <w:rFonts w:eastAsia="Times New Roman" w:cs="Times New Roman"/>
      <w:sz w:val="20"/>
      <w:szCs w:val="20"/>
      <w:lang w:val="en-GB"/>
    </w:rPr>
  </w:style>
  <w:style w:type="character" w:customStyle="1" w:styleId="Body-TextChar">
    <w:name w:val="Body-Text Char"/>
    <w:basedOn w:val="DefaultParagraphFont"/>
    <w:link w:val="Body-Text"/>
    <w:rsid w:val="00F77E41"/>
    <w:rPr>
      <w:lang w:val="en-AU"/>
    </w:rPr>
  </w:style>
  <w:style w:type="paragraph" w:customStyle="1" w:styleId="Body-Text">
    <w:name w:val="Body-Text"/>
    <w:link w:val="Body-TextChar"/>
    <w:rsid w:val="00F77E41"/>
    <w:pPr>
      <w:spacing w:before="120" w:after="120" w:line="360" w:lineRule="auto"/>
      <w:ind w:left="720"/>
    </w:pPr>
    <w:rPr>
      <w:lang w:val="en-AU"/>
    </w:rPr>
  </w:style>
  <w:style w:type="character" w:styleId="CommentReference">
    <w:name w:val="annotation reference"/>
    <w:basedOn w:val="DefaultParagraphFont"/>
    <w:uiPriority w:val="99"/>
    <w:semiHidden/>
    <w:unhideWhenUsed/>
    <w:rsid w:val="007F12AF"/>
    <w:rPr>
      <w:sz w:val="16"/>
      <w:szCs w:val="16"/>
    </w:rPr>
  </w:style>
  <w:style w:type="paragraph" w:styleId="CommentText">
    <w:name w:val="annotation text"/>
    <w:basedOn w:val="Normal"/>
    <w:link w:val="CommentTextChar"/>
    <w:uiPriority w:val="99"/>
    <w:unhideWhenUsed/>
    <w:rsid w:val="007F12AF"/>
    <w:rPr>
      <w:sz w:val="20"/>
      <w:szCs w:val="20"/>
    </w:rPr>
  </w:style>
  <w:style w:type="character" w:customStyle="1" w:styleId="CommentTextChar">
    <w:name w:val="Comment Text Char"/>
    <w:basedOn w:val="DefaultParagraphFont"/>
    <w:link w:val="CommentText"/>
    <w:uiPriority w:val="99"/>
    <w:rsid w:val="007F12AF"/>
    <w:rPr>
      <w:sz w:val="20"/>
      <w:szCs w:val="20"/>
    </w:rPr>
  </w:style>
  <w:style w:type="paragraph" w:styleId="CommentSubject">
    <w:name w:val="annotation subject"/>
    <w:basedOn w:val="CommentText"/>
    <w:next w:val="CommentText"/>
    <w:link w:val="CommentSubjectChar"/>
    <w:uiPriority w:val="99"/>
    <w:semiHidden/>
    <w:unhideWhenUsed/>
    <w:rsid w:val="007F12AF"/>
    <w:rPr>
      <w:b/>
      <w:bCs/>
    </w:rPr>
  </w:style>
  <w:style w:type="character" w:customStyle="1" w:styleId="CommentSubjectChar">
    <w:name w:val="Comment Subject Char"/>
    <w:basedOn w:val="CommentTextChar"/>
    <w:link w:val="CommentSubject"/>
    <w:uiPriority w:val="99"/>
    <w:semiHidden/>
    <w:rsid w:val="007F12AF"/>
    <w:rPr>
      <w:b/>
      <w:bCs/>
      <w:sz w:val="20"/>
      <w:szCs w:val="20"/>
    </w:rPr>
  </w:style>
  <w:style w:type="paragraph" w:customStyle="1" w:styleId="xmsonormal">
    <w:name w:val="x_msonormal"/>
    <w:basedOn w:val="Normal"/>
    <w:rsid w:val="00964F75"/>
    <w:pPr>
      <w:spacing w:before="100" w:beforeAutospacing="1" w:after="100" w:afterAutospacing="1"/>
    </w:pPr>
    <w:rPr>
      <w:rFonts w:ascii="Times New Roman" w:eastAsia="Times New Roman" w:hAnsi="Times New Roman" w:cs="Times New Roman"/>
    </w:rPr>
  </w:style>
  <w:style w:type="paragraph" w:customStyle="1" w:styleId="TableText">
    <w:name w:val="Table Text"/>
    <w:basedOn w:val="Normal"/>
    <w:rsid w:val="0094311A"/>
    <w:pPr>
      <w:widowControl w:val="0"/>
      <w:spacing w:before="60" w:after="60" w:line="360" w:lineRule="auto"/>
    </w:pPr>
    <w:rPr>
      <w:rFonts w:eastAsia="Times New Roman" w:cs="Times New Roman"/>
      <w:sz w:val="20"/>
    </w:rPr>
  </w:style>
  <w:style w:type="paragraph" w:styleId="Caption">
    <w:name w:val="caption"/>
    <w:basedOn w:val="Normal"/>
    <w:next w:val="Normal"/>
    <w:uiPriority w:val="35"/>
    <w:unhideWhenUsed/>
    <w:qFormat/>
    <w:rsid w:val="00B9013B"/>
    <w:pPr>
      <w:spacing w:line="240" w:lineRule="auto"/>
    </w:pPr>
    <w:rPr>
      <w:b/>
      <w:bCs/>
      <w:smallCaps/>
      <w:color w:val="1F497D" w:themeColor="text2"/>
    </w:rPr>
  </w:style>
  <w:style w:type="paragraph" w:customStyle="1" w:styleId="NumberNumber">
    <w:name w:val="Number#.Number#"/>
    <w:basedOn w:val="ListNumber3"/>
    <w:rsid w:val="00B16610"/>
    <w:pPr>
      <w:spacing w:after="120" w:line="360" w:lineRule="auto"/>
      <w:ind w:left="1440"/>
      <w:contextualSpacing w:val="0"/>
    </w:pPr>
    <w:rPr>
      <w:rFonts w:eastAsia="Times New Roman" w:cs="Times New Roman"/>
      <w:sz w:val="20"/>
      <w:szCs w:val="20"/>
      <w:lang w:val="en-GB"/>
    </w:rPr>
  </w:style>
  <w:style w:type="paragraph" w:styleId="ListNumber3">
    <w:name w:val="List Number 3"/>
    <w:basedOn w:val="Normal"/>
    <w:uiPriority w:val="99"/>
    <w:semiHidden/>
    <w:unhideWhenUsed/>
    <w:rsid w:val="00B16610"/>
    <w:pPr>
      <w:tabs>
        <w:tab w:val="num" w:pos="360"/>
      </w:tabs>
      <w:ind w:left="360" w:hanging="360"/>
      <w:contextualSpacing/>
    </w:pPr>
  </w:style>
  <w:style w:type="paragraph" w:customStyle="1" w:styleId="TableTitle">
    <w:name w:val="Table Title"/>
    <w:basedOn w:val="Normal"/>
    <w:rsid w:val="00FB3C32"/>
    <w:pPr>
      <w:spacing w:before="60" w:after="60" w:line="360" w:lineRule="auto"/>
      <w:jc w:val="center"/>
    </w:pPr>
    <w:rPr>
      <w:rFonts w:ascii="Arial Bold" w:eastAsia="Times New Roman" w:hAnsi="Arial Bold" w:cs="Times New Roman"/>
      <w:b/>
      <w:sz w:val="20"/>
      <w:szCs w:val="20"/>
    </w:rPr>
  </w:style>
  <w:style w:type="paragraph" w:customStyle="1" w:styleId="TableBodyText">
    <w:name w:val="Table Body Text"/>
    <w:rsid w:val="00FB3C32"/>
    <w:pPr>
      <w:spacing w:before="60" w:after="60" w:line="360" w:lineRule="auto"/>
    </w:pPr>
    <w:rPr>
      <w:rFonts w:eastAsia="Times New Roman" w:cs="Times New Roman"/>
      <w:sz w:val="20"/>
      <w:szCs w:val="20"/>
    </w:rPr>
  </w:style>
  <w:style w:type="paragraph" w:styleId="Revision">
    <w:name w:val="Revision"/>
    <w:hidden/>
    <w:uiPriority w:val="99"/>
    <w:semiHidden/>
    <w:rsid w:val="00D23C23"/>
    <w:pPr>
      <w:spacing w:after="0" w:line="240" w:lineRule="auto"/>
    </w:pPr>
  </w:style>
  <w:style w:type="paragraph" w:styleId="TOC6">
    <w:name w:val="toc 6"/>
    <w:basedOn w:val="Normal"/>
    <w:next w:val="Normal"/>
    <w:autoRedefine/>
    <w:uiPriority w:val="39"/>
    <w:unhideWhenUsed/>
    <w:rsid w:val="0067425E"/>
    <w:pPr>
      <w:spacing w:after="100"/>
      <w:ind w:left="1100"/>
    </w:pPr>
  </w:style>
  <w:style w:type="paragraph" w:styleId="TOC7">
    <w:name w:val="toc 7"/>
    <w:basedOn w:val="Normal"/>
    <w:next w:val="Normal"/>
    <w:autoRedefine/>
    <w:uiPriority w:val="39"/>
    <w:unhideWhenUsed/>
    <w:rsid w:val="0067425E"/>
    <w:pPr>
      <w:spacing w:after="100"/>
      <w:ind w:left="1320"/>
    </w:pPr>
  </w:style>
  <w:style w:type="paragraph" w:styleId="TOC8">
    <w:name w:val="toc 8"/>
    <w:basedOn w:val="Normal"/>
    <w:next w:val="Normal"/>
    <w:autoRedefine/>
    <w:uiPriority w:val="39"/>
    <w:unhideWhenUsed/>
    <w:rsid w:val="0067425E"/>
    <w:pPr>
      <w:spacing w:after="100"/>
      <w:ind w:left="1540"/>
    </w:pPr>
  </w:style>
  <w:style w:type="paragraph" w:styleId="TOC9">
    <w:name w:val="toc 9"/>
    <w:basedOn w:val="Normal"/>
    <w:next w:val="Normal"/>
    <w:autoRedefine/>
    <w:uiPriority w:val="39"/>
    <w:unhideWhenUsed/>
    <w:rsid w:val="0067425E"/>
    <w:pPr>
      <w:spacing w:after="100"/>
      <w:ind w:left="1760"/>
    </w:pPr>
  </w:style>
  <w:style w:type="character" w:styleId="FollowedHyperlink">
    <w:name w:val="FollowedHyperlink"/>
    <w:basedOn w:val="DefaultParagraphFont"/>
    <w:uiPriority w:val="99"/>
    <w:semiHidden/>
    <w:unhideWhenUsed/>
    <w:rsid w:val="00E8188C"/>
    <w:rPr>
      <w:color w:val="800080" w:themeColor="followedHyperlink"/>
      <w:u w:val="single"/>
    </w:rPr>
  </w:style>
  <w:style w:type="paragraph" w:styleId="NormalWeb">
    <w:name w:val="Normal (Web)"/>
    <w:basedOn w:val="Normal"/>
    <w:uiPriority w:val="99"/>
    <w:semiHidden/>
    <w:unhideWhenUsed/>
    <w:rsid w:val="00E45FB8"/>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B9013B"/>
    <w:pPr>
      <w:spacing w:after="0" w:line="240" w:lineRule="auto"/>
    </w:pPr>
  </w:style>
  <w:style w:type="table" w:styleId="ListTable3-Accent2">
    <w:name w:val="List Table 3 Accent 2"/>
    <w:basedOn w:val="TableNormal"/>
    <w:uiPriority w:val="48"/>
    <w:rsid w:val="004C4566"/>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AlternateFlow">
    <w:name w:val="Alternate Flow"/>
    <w:basedOn w:val="CCHHeadingFour"/>
    <w:link w:val="AlternateFlowChar"/>
    <w:rsid w:val="00C534E4"/>
    <w:rPr>
      <w:b/>
    </w:rPr>
  </w:style>
  <w:style w:type="paragraph" w:customStyle="1" w:styleId="AlternateFlowHeading">
    <w:name w:val="Alternate Flow Heading"/>
    <w:basedOn w:val="AlternateFlow"/>
    <w:link w:val="AlternateFlowHeadingChar"/>
    <w:rsid w:val="00C534E4"/>
    <w:pPr>
      <w:tabs>
        <w:tab w:val="clear" w:pos="3060"/>
        <w:tab w:val="left" w:pos="1980"/>
      </w:tabs>
    </w:pPr>
  </w:style>
  <w:style w:type="character" w:customStyle="1" w:styleId="ListParagraphChar">
    <w:name w:val="List Paragraph Char"/>
    <w:basedOn w:val="DefaultParagraphFont"/>
    <w:link w:val="ListParagraph"/>
    <w:uiPriority w:val="34"/>
    <w:rsid w:val="00C534E4"/>
  </w:style>
  <w:style w:type="character" w:customStyle="1" w:styleId="CCHHeadingOneChar">
    <w:name w:val="CCH Heading One Char"/>
    <w:basedOn w:val="ListParagraphChar"/>
    <w:link w:val="CCHHeadingOne"/>
    <w:rsid w:val="00C534E4"/>
    <w:rPr>
      <w:b/>
      <w:caps/>
      <w:u w:val="single"/>
    </w:rPr>
  </w:style>
  <w:style w:type="character" w:customStyle="1" w:styleId="CCHHeadingTwoChar">
    <w:name w:val="CCH Heading Two Char"/>
    <w:basedOn w:val="CCHHeadingOneChar"/>
    <w:link w:val="CCHHeadingTwo"/>
    <w:rsid w:val="00C534E4"/>
    <w:rPr>
      <w:b/>
      <w:caps/>
      <w:u w:val="single"/>
    </w:rPr>
  </w:style>
  <w:style w:type="character" w:customStyle="1" w:styleId="CCHHeadingThreeChar">
    <w:name w:val="CCH Heading Three Char"/>
    <w:basedOn w:val="CCHHeadingTwoChar"/>
    <w:link w:val="CCHHeadingThree"/>
    <w:rsid w:val="00C534E4"/>
    <w:rPr>
      <w:b/>
      <w:caps w:val="0"/>
      <w:u w:val="single"/>
    </w:rPr>
  </w:style>
  <w:style w:type="character" w:customStyle="1" w:styleId="CCHHeadingFourChar">
    <w:name w:val="CCH Heading Four Char"/>
    <w:basedOn w:val="CCHHeadingThreeChar"/>
    <w:link w:val="CCHHeadingFour"/>
    <w:rsid w:val="00C534E4"/>
    <w:rPr>
      <w:b w:val="0"/>
      <w:caps w:val="0"/>
      <w:u w:val="single"/>
    </w:rPr>
  </w:style>
  <w:style w:type="character" w:customStyle="1" w:styleId="AlternateFlowChar">
    <w:name w:val="Alternate Flow Char"/>
    <w:basedOn w:val="CCHHeadingFourChar"/>
    <w:link w:val="AlternateFlow"/>
    <w:rsid w:val="00C534E4"/>
    <w:rPr>
      <w:b/>
      <w:caps w:val="0"/>
      <w:u w:val="single"/>
    </w:rPr>
  </w:style>
  <w:style w:type="paragraph" w:customStyle="1" w:styleId="AFNumberedList">
    <w:name w:val="AF Numbered List"/>
    <w:basedOn w:val="ListParagraph"/>
    <w:link w:val="AFNumberedListChar"/>
    <w:rsid w:val="00C534E4"/>
    <w:pPr>
      <w:numPr>
        <w:numId w:val="8"/>
      </w:numPr>
      <w:ind w:firstLine="360"/>
    </w:pPr>
  </w:style>
  <w:style w:type="character" w:customStyle="1" w:styleId="AlternateFlowHeadingChar">
    <w:name w:val="Alternate Flow Heading Char"/>
    <w:basedOn w:val="AlternateFlowChar"/>
    <w:link w:val="AlternateFlowHeading"/>
    <w:rsid w:val="00C534E4"/>
    <w:rPr>
      <w:b/>
      <w:caps w:val="0"/>
      <w:u w:val="single"/>
    </w:rPr>
  </w:style>
  <w:style w:type="character" w:customStyle="1" w:styleId="AFNumberedListChar">
    <w:name w:val="AF Numbered List Char"/>
    <w:basedOn w:val="ListParagraphChar"/>
    <w:link w:val="AFNumberedList"/>
    <w:rsid w:val="00C534E4"/>
  </w:style>
  <w:style w:type="character" w:customStyle="1" w:styleId="UnresolvedMention1">
    <w:name w:val="Unresolved Mention1"/>
    <w:basedOn w:val="DefaultParagraphFont"/>
    <w:uiPriority w:val="99"/>
    <w:semiHidden/>
    <w:unhideWhenUsed/>
    <w:rsid w:val="00DF477D"/>
    <w:rPr>
      <w:color w:val="605E5C"/>
      <w:shd w:val="clear" w:color="auto" w:fill="E1DFDD"/>
    </w:rPr>
  </w:style>
  <w:style w:type="character" w:customStyle="1" w:styleId="UnresolvedMention2">
    <w:name w:val="Unresolved Mention2"/>
    <w:basedOn w:val="DefaultParagraphFont"/>
    <w:uiPriority w:val="99"/>
    <w:semiHidden/>
    <w:unhideWhenUsed/>
    <w:rsid w:val="00F52C0C"/>
    <w:rPr>
      <w:color w:val="605E5C"/>
      <w:shd w:val="clear" w:color="auto" w:fill="E1DFDD"/>
    </w:rPr>
  </w:style>
  <w:style w:type="character" w:customStyle="1" w:styleId="Heading5Char">
    <w:name w:val="Heading 5 Char"/>
    <w:basedOn w:val="DefaultParagraphFont"/>
    <w:link w:val="Heading5"/>
    <w:uiPriority w:val="9"/>
    <w:semiHidden/>
    <w:rsid w:val="00B9013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9013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9013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9013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9013B"/>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B9013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9013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9013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9013B"/>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9013B"/>
    <w:rPr>
      <w:b/>
      <w:bCs/>
    </w:rPr>
  </w:style>
  <w:style w:type="character" w:styleId="Emphasis">
    <w:name w:val="Emphasis"/>
    <w:basedOn w:val="DefaultParagraphFont"/>
    <w:uiPriority w:val="20"/>
    <w:qFormat/>
    <w:rsid w:val="00B9013B"/>
    <w:rPr>
      <w:i/>
      <w:iCs/>
    </w:rPr>
  </w:style>
  <w:style w:type="paragraph" w:styleId="Quote">
    <w:name w:val="Quote"/>
    <w:basedOn w:val="Normal"/>
    <w:next w:val="Normal"/>
    <w:link w:val="QuoteChar"/>
    <w:uiPriority w:val="29"/>
    <w:qFormat/>
    <w:rsid w:val="00B9013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9013B"/>
    <w:rPr>
      <w:color w:val="1F497D" w:themeColor="text2"/>
      <w:sz w:val="24"/>
      <w:szCs w:val="24"/>
    </w:rPr>
  </w:style>
  <w:style w:type="paragraph" w:styleId="IntenseQuote">
    <w:name w:val="Intense Quote"/>
    <w:basedOn w:val="Normal"/>
    <w:next w:val="Normal"/>
    <w:link w:val="IntenseQuoteChar"/>
    <w:uiPriority w:val="30"/>
    <w:qFormat/>
    <w:rsid w:val="00B9013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9013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9013B"/>
    <w:rPr>
      <w:i/>
      <w:iCs/>
      <w:color w:val="595959" w:themeColor="text1" w:themeTint="A6"/>
    </w:rPr>
  </w:style>
  <w:style w:type="character" w:styleId="IntenseEmphasis">
    <w:name w:val="Intense Emphasis"/>
    <w:basedOn w:val="DefaultParagraphFont"/>
    <w:uiPriority w:val="21"/>
    <w:qFormat/>
    <w:rsid w:val="00B9013B"/>
    <w:rPr>
      <w:b/>
      <w:bCs/>
      <w:i/>
      <w:iCs/>
    </w:rPr>
  </w:style>
  <w:style w:type="character" w:styleId="SubtleReference">
    <w:name w:val="Subtle Reference"/>
    <w:basedOn w:val="DefaultParagraphFont"/>
    <w:uiPriority w:val="31"/>
    <w:qFormat/>
    <w:rsid w:val="00B901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013B"/>
    <w:rPr>
      <w:b/>
      <w:bCs/>
      <w:smallCaps/>
      <w:color w:val="1F497D" w:themeColor="text2"/>
      <w:u w:val="single"/>
    </w:rPr>
  </w:style>
  <w:style w:type="character" w:styleId="BookTitle">
    <w:name w:val="Book Title"/>
    <w:basedOn w:val="DefaultParagraphFont"/>
    <w:uiPriority w:val="33"/>
    <w:qFormat/>
    <w:rsid w:val="00B9013B"/>
    <w:rPr>
      <w:b/>
      <w:bCs/>
      <w:smallCaps/>
      <w:spacing w:val="10"/>
    </w:rPr>
  </w:style>
  <w:style w:type="character" w:customStyle="1" w:styleId="UnresolvedMention">
    <w:name w:val="Unresolved Mention"/>
    <w:basedOn w:val="DefaultParagraphFont"/>
    <w:uiPriority w:val="99"/>
    <w:semiHidden/>
    <w:unhideWhenUsed/>
    <w:rsid w:val="00513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91349">
      <w:bodyDiv w:val="1"/>
      <w:marLeft w:val="0"/>
      <w:marRight w:val="0"/>
      <w:marTop w:val="0"/>
      <w:marBottom w:val="0"/>
      <w:divBdr>
        <w:top w:val="none" w:sz="0" w:space="0" w:color="auto"/>
        <w:left w:val="none" w:sz="0" w:space="0" w:color="auto"/>
        <w:bottom w:val="none" w:sz="0" w:space="0" w:color="auto"/>
        <w:right w:val="none" w:sz="0" w:space="0" w:color="auto"/>
      </w:divBdr>
      <w:divsChild>
        <w:div w:id="923685914">
          <w:marLeft w:val="0"/>
          <w:marRight w:val="0"/>
          <w:marTop w:val="0"/>
          <w:marBottom w:val="0"/>
          <w:divBdr>
            <w:top w:val="none" w:sz="0" w:space="0" w:color="auto"/>
            <w:left w:val="none" w:sz="0" w:space="0" w:color="auto"/>
            <w:bottom w:val="none" w:sz="0" w:space="0" w:color="auto"/>
            <w:right w:val="none" w:sz="0" w:space="0" w:color="auto"/>
          </w:divBdr>
        </w:div>
        <w:div w:id="1020745245">
          <w:marLeft w:val="0"/>
          <w:marRight w:val="0"/>
          <w:marTop w:val="0"/>
          <w:marBottom w:val="0"/>
          <w:divBdr>
            <w:top w:val="none" w:sz="0" w:space="0" w:color="auto"/>
            <w:left w:val="none" w:sz="0" w:space="0" w:color="auto"/>
            <w:bottom w:val="none" w:sz="0" w:space="0" w:color="auto"/>
            <w:right w:val="none" w:sz="0" w:space="0" w:color="auto"/>
          </w:divBdr>
          <w:divsChild>
            <w:div w:id="1464153550">
              <w:marLeft w:val="-75"/>
              <w:marRight w:val="0"/>
              <w:marTop w:val="30"/>
              <w:marBottom w:val="30"/>
              <w:divBdr>
                <w:top w:val="none" w:sz="0" w:space="0" w:color="auto"/>
                <w:left w:val="none" w:sz="0" w:space="0" w:color="auto"/>
                <w:bottom w:val="none" w:sz="0" w:space="0" w:color="auto"/>
                <w:right w:val="none" w:sz="0" w:space="0" w:color="auto"/>
              </w:divBdr>
              <w:divsChild>
                <w:div w:id="82461703">
                  <w:marLeft w:val="0"/>
                  <w:marRight w:val="0"/>
                  <w:marTop w:val="0"/>
                  <w:marBottom w:val="0"/>
                  <w:divBdr>
                    <w:top w:val="none" w:sz="0" w:space="0" w:color="auto"/>
                    <w:left w:val="none" w:sz="0" w:space="0" w:color="auto"/>
                    <w:bottom w:val="none" w:sz="0" w:space="0" w:color="auto"/>
                    <w:right w:val="none" w:sz="0" w:space="0" w:color="auto"/>
                  </w:divBdr>
                  <w:divsChild>
                    <w:div w:id="422191183">
                      <w:marLeft w:val="0"/>
                      <w:marRight w:val="0"/>
                      <w:marTop w:val="0"/>
                      <w:marBottom w:val="0"/>
                      <w:divBdr>
                        <w:top w:val="none" w:sz="0" w:space="0" w:color="auto"/>
                        <w:left w:val="none" w:sz="0" w:space="0" w:color="auto"/>
                        <w:bottom w:val="none" w:sz="0" w:space="0" w:color="auto"/>
                        <w:right w:val="none" w:sz="0" w:space="0" w:color="auto"/>
                      </w:divBdr>
                    </w:div>
                  </w:divsChild>
                </w:div>
                <w:div w:id="89326193">
                  <w:marLeft w:val="0"/>
                  <w:marRight w:val="0"/>
                  <w:marTop w:val="0"/>
                  <w:marBottom w:val="0"/>
                  <w:divBdr>
                    <w:top w:val="none" w:sz="0" w:space="0" w:color="auto"/>
                    <w:left w:val="none" w:sz="0" w:space="0" w:color="auto"/>
                    <w:bottom w:val="none" w:sz="0" w:space="0" w:color="auto"/>
                    <w:right w:val="none" w:sz="0" w:space="0" w:color="auto"/>
                  </w:divBdr>
                  <w:divsChild>
                    <w:div w:id="595136920">
                      <w:marLeft w:val="0"/>
                      <w:marRight w:val="0"/>
                      <w:marTop w:val="0"/>
                      <w:marBottom w:val="0"/>
                      <w:divBdr>
                        <w:top w:val="none" w:sz="0" w:space="0" w:color="auto"/>
                        <w:left w:val="none" w:sz="0" w:space="0" w:color="auto"/>
                        <w:bottom w:val="none" w:sz="0" w:space="0" w:color="auto"/>
                        <w:right w:val="none" w:sz="0" w:space="0" w:color="auto"/>
                      </w:divBdr>
                    </w:div>
                  </w:divsChild>
                </w:div>
                <w:div w:id="203032160">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
                  </w:divsChild>
                </w:div>
                <w:div w:id="251596598">
                  <w:marLeft w:val="0"/>
                  <w:marRight w:val="0"/>
                  <w:marTop w:val="0"/>
                  <w:marBottom w:val="0"/>
                  <w:divBdr>
                    <w:top w:val="none" w:sz="0" w:space="0" w:color="auto"/>
                    <w:left w:val="none" w:sz="0" w:space="0" w:color="auto"/>
                    <w:bottom w:val="none" w:sz="0" w:space="0" w:color="auto"/>
                    <w:right w:val="none" w:sz="0" w:space="0" w:color="auto"/>
                  </w:divBdr>
                  <w:divsChild>
                    <w:div w:id="1189641715">
                      <w:marLeft w:val="0"/>
                      <w:marRight w:val="0"/>
                      <w:marTop w:val="0"/>
                      <w:marBottom w:val="0"/>
                      <w:divBdr>
                        <w:top w:val="none" w:sz="0" w:space="0" w:color="auto"/>
                        <w:left w:val="none" w:sz="0" w:space="0" w:color="auto"/>
                        <w:bottom w:val="none" w:sz="0" w:space="0" w:color="auto"/>
                        <w:right w:val="none" w:sz="0" w:space="0" w:color="auto"/>
                      </w:divBdr>
                    </w:div>
                  </w:divsChild>
                </w:div>
                <w:div w:id="392435412">
                  <w:marLeft w:val="0"/>
                  <w:marRight w:val="0"/>
                  <w:marTop w:val="0"/>
                  <w:marBottom w:val="0"/>
                  <w:divBdr>
                    <w:top w:val="none" w:sz="0" w:space="0" w:color="auto"/>
                    <w:left w:val="none" w:sz="0" w:space="0" w:color="auto"/>
                    <w:bottom w:val="none" w:sz="0" w:space="0" w:color="auto"/>
                    <w:right w:val="none" w:sz="0" w:space="0" w:color="auto"/>
                  </w:divBdr>
                  <w:divsChild>
                    <w:div w:id="1615867401">
                      <w:marLeft w:val="0"/>
                      <w:marRight w:val="0"/>
                      <w:marTop w:val="0"/>
                      <w:marBottom w:val="0"/>
                      <w:divBdr>
                        <w:top w:val="none" w:sz="0" w:space="0" w:color="auto"/>
                        <w:left w:val="none" w:sz="0" w:space="0" w:color="auto"/>
                        <w:bottom w:val="none" w:sz="0" w:space="0" w:color="auto"/>
                        <w:right w:val="none" w:sz="0" w:space="0" w:color="auto"/>
                      </w:divBdr>
                    </w:div>
                  </w:divsChild>
                </w:div>
                <w:div w:id="397829514">
                  <w:marLeft w:val="0"/>
                  <w:marRight w:val="0"/>
                  <w:marTop w:val="0"/>
                  <w:marBottom w:val="0"/>
                  <w:divBdr>
                    <w:top w:val="none" w:sz="0" w:space="0" w:color="auto"/>
                    <w:left w:val="none" w:sz="0" w:space="0" w:color="auto"/>
                    <w:bottom w:val="none" w:sz="0" w:space="0" w:color="auto"/>
                    <w:right w:val="none" w:sz="0" w:space="0" w:color="auto"/>
                  </w:divBdr>
                  <w:divsChild>
                    <w:div w:id="1260067742">
                      <w:marLeft w:val="0"/>
                      <w:marRight w:val="0"/>
                      <w:marTop w:val="0"/>
                      <w:marBottom w:val="0"/>
                      <w:divBdr>
                        <w:top w:val="none" w:sz="0" w:space="0" w:color="auto"/>
                        <w:left w:val="none" w:sz="0" w:space="0" w:color="auto"/>
                        <w:bottom w:val="none" w:sz="0" w:space="0" w:color="auto"/>
                        <w:right w:val="none" w:sz="0" w:space="0" w:color="auto"/>
                      </w:divBdr>
                    </w:div>
                  </w:divsChild>
                </w:div>
                <w:div w:id="440927466">
                  <w:marLeft w:val="0"/>
                  <w:marRight w:val="0"/>
                  <w:marTop w:val="0"/>
                  <w:marBottom w:val="0"/>
                  <w:divBdr>
                    <w:top w:val="none" w:sz="0" w:space="0" w:color="auto"/>
                    <w:left w:val="none" w:sz="0" w:space="0" w:color="auto"/>
                    <w:bottom w:val="none" w:sz="0" w:space="0" w:color="auto"/>
                    <w:right w:val="none" w:sz="0" w:space="0" w:color="auto"/>
                  </w:divBdr>
                  <w:divsChild>
                    <w:div w:id="687372057">
                      <w:marLeft w:val="0"/>
                      <w:marRight w:val="0"/>
                      <w:marTop w:val="0"/>
                      <w:marBottom w:val="0"/>
                      <w:divBdr>
                        <w:top w:val="none" w:sz="0" w:space="0" w:color="auto"/>
                        <w:left w:val="none" w:sz="0" w:space="0" w:color="auto"/>
                        <w:bottom w:val="none" w:sz="0" w:space="0" w:color="auto"/>
                        <w:right w:val="none" w:sz="0" w:space="0" w:color="auto"/>
                      </w:divBdr>
                    </w:div>
                  </w:divsChild>
                </w:div>
                <w:div w:id="443427904">
                  <w:marLeft w:val="0"/>
                  <w:marRight w:val="0"/>
                  <w:marTop w:val="0"/>
                  <w:marBottom w:val="0"/>
                  <w:divBdr>
                    <w:top w:val="none" w:sz="0" w:space="0" w:color="auto"/>
                    <w:left w:val="none" w:sz="0" w:space="0" w:color="auto"/>
                    <w:bottom w:val="none" w:sz="0" w:space="0" w:color="auto"/>
                    <w:right w:val="none" w:sz="0" w:space="0" w:color="auto"/>
                  </w:divBdr>
                  <w:divsChild>
                    <w:div w:id="1295260121">
                      <w:marLeft w:val="0"/>
                      <w:marRight w:val="0"/>
                      <w:marTop w:val="0"/>
                      <w:marBottom w:val="0"/>
                      <w:divBdr>
                        <w:top w:val="none" w:sz="0" w:space="0" w:color="auto"/>
                        <w:left w:val="none" w:sz="0" w:space="0" w:color="auto"/>
                        <w:bottom w:val="none" w:sz="0" w:space="0" w:color="auto"/>
                        <w:right w:val="none" w:sz="0" w:space="0" w:color="auto"/>
                      </w:divBdr>
                    </w:div>
                  </w:divsChild>
                </w:div>
                <w:div w:id="474875798">
                  <w:marLeft w:val="0"/>
                  <w:marRight w:val="0"/>
                  <w:marTop w:val="0"/>
                  <w:marBottom w:val="0"/>
                  <w:divBdr>
                    <w:top w:val="none" w:sz="0" w:space="0" w:color="auto"/>
                    <w:left w:val="none" w:sz="0" w:space="0" w:color="auto"/>
                    <w:bottom w:val="none" w:sz="0" w:space="0" w:color="auto"/>
                    <w:right w:val="none" w:sz="0" w:space="0" w:color="auto"/>
                  </w:divBdr>
                  <w:divsChild>
                    <w:div w:id="1143886110">
                      <w:marLeft w:val="0"/>
                      <w:marRight w:val="0"/>
                      <w:marTop w:val="0"/>
                      <w:marBottom w:val="0"/>
                      <w:divBdr>
                        <w:top w:val="none" w:sz="0" w:space="0" w:color="auto"/>
                        <w:left w:val="none" w:sz="0" w:space="0" w:color="auto"/>
                        <w:bottom w:val="none" w:sz="0" w:space="0" w:color="auto"/>
                        <w:right w:val="none" w:sz="0" w:space="0" w:color="auto"/>
                      </w:divBdr>
                    </w:div>
                  </w:divsChild>
                </w:div>
                <w:div w:id="493256395">
                  <w:marLeft w:val="0"/>
                  <w:marRight w:val="0"/>
                  <w:marTop w:val="0"/>
                  <w:marBottom w:val="0"/>
                  <w:divBdr>
                    <w:top w:val="none" w:sz="0" w:space="0" w:color="auto"/>
                    <w:left w:val="none" w:sz="0" w:space="0" w:color="auto"/>
                    <w:bottom w:val="none" w:sz="0" w:space="0" w:color="auto"/>
                    <w:right w:val="none" w:sz="0" w:space="0" w:color="auto"/>
                  </w:divBdr>
                  <w:divsChild>
                    <w:div w:id="654145625">
                      <w:marLeft w:val="0"/>
                      <w:marRight w:val="0"/>
                      <w:marTop w:val="0"/>
                      <w:marBottom w:val="0"/>
                      <w:divBdr>
                        <w:top w:val="none" w:sz="0" w:space="0" w:color="auto"/>
                        <w:left w:val="none" w:sz="0" w:space="0" w:color="auto"/>
                        <w:bottom w:val="none" w:sz="0" w:space="0" w:color="auto"/>
                        <w:right w:val="none" w:sz="0" w:space="0" w:color="auto"/>
                      </w:divBdr>
                    </w:div>
                  </w:divsChild>
                </w:div>
                <w:div w:id="525942448">
                  <w:marLeft w:val="0"/>
                  <w:marRight w:val="0"/>
                  <w:marTop w:val="0"/>
                  <w:marBottom w:val="0"/>
                  <w:divBdr>
                    <w:top w:val="none" w:sz="0" w:space="0" w:color="auto"/>
                    <w:left w:val="none" w:sz="0" w:space="0" w:color="auto"/>
                    <w:bottom w:val="none" w:sz="0" w:space="0" w:color="auto"/>
                    <w:right w:val="none" w:sz="0" w:space="0" w:color="auto"/>
                  </w:divBdr>
                  <w:divsChild>
                    <w:div w:id="1871989479">
                      <w:marLeft w:val="0"/>
                      <w:marRight w:val="0"/>
                      <w:marTop w:val="0"/>
                      <w:marBottom w:val="0"/>
                      <w:divBdr>
                        <w:top w:val="none" w:sz="0" w:space="0" w:color="auto"/>
                        <w:left w:val="none" w:sz="0" w:space="0" w:color="auto"/>
                        <w:bottom w:val="none" w:sz="0" w:space="0" w:color="auto"/>
                        <w:right w:val="none" w:sz="0" w:space="0" w:color="auto"/>
                      </w:divBdr>
                    </w:div>
                  </w:divsChild>
                </w:div>
                <w:div w:id="547037964">
                  <w:marLeft w:val="0"/>
                  <w:marRight w:val="0"/>
                  <w:marTop w:val="0"/>
                  <w:marBottom w:val="0"/>
                  <w:divBdr>
                    <w:top w:val="none" w:sz="0" w:space="0" w:color="auto"/>
                    <w:left w:val="none" w:sz="0" w:space="0" w:color="auto"/>
                    <w:bottom w:val="none" w:sz="0" w:space="0" w:color="auto"/>
                    <w:right w:val="none" w:sz="0" w:space="0" w:color="auto"/>
                  </w:divBdr>
                  <w:divsChild>
                    <w:div w:id="151872533">
                      <w:marLeft w:val="0"/>
                      <w:marRight w:val="0"/>
                      <w:marTop w:val="0"/>
                      <w:marBottom w:val="0"/>
                      <w:divBdr>
                        <w:top w:val="none" w:sz="0" w:space="0" w:color="auto"/>
                        <w:left w:val="none" w:sz="0" w:space="0" w:color="auto"/>
                        <w:bottom w:val="none" w:sz="0" w:space="0" w:color="auto"/>
                        <w:right w:val="none" w:sz="0" w:space="0" w:color="auto"/>
                      </w:divBdr>
                    </w:div>
                  </w:divsChild>
                </w:div>
                <w:div w:id="604077765">
                  <w:marLeft w:val="0"/>
                  <w:marRight w:val="0"/>
                  <w:marTop w:val="0"/>
                  <w:marBottom w:val="0"/>
                  <w:divBdr>
                    <w:top w:val="none" w:sz="0" w:space="0" w:color="auto"/>
                    <w:left w:val="none" w:sz="0" w:space="0" w:color="auto"/>
                    <w:bottom w:val="none" w:sz="0" w:space="0" w:color="auto"/>
                    <w:right w:val="none" w:sz="0" w:space="0" w:color="auto"/>
                  </w:divBdr>
                  <w:divsChild>
                    <w:div w:id="112945470">
                      <w:marLeft w:val="0"/>
                      <w:marRight w:val="0"/>
                      <w:marTop w:val="0"/>
                      <w:marBottom w:val="0"/>
                      <w:divBdr>
                        <w:top w:val="none" w:sz="0" w:space="0" w:color="auto"/>
                        <w:left w:val="none" w:sz="0" w:space="0" w:color="auto"/>
                        <w:bottom w:val="none" w:sz="0" w:space="0" w:color="auto"/>
                        <w:right w:val="none" w:sz="0" w:space="0" w:color="auto"/>
                      </w:divBdr>
                    </w:div>
                  </w:divsChild>
                </w:div>
                <w:div w:id="623776665">
                  <w:marLeft w:val="0"/>
                  <w:marRight w:val="0"/>
                  <w:marTop w:val="0"/>
                  <w:marBottom w:val="0"/>
                  <w:divBdr>
                    <w:top w:val="none" w:sz="0" w:space="0" w:color="auto"/>
                    <w:left w:val="none" w:sz="0" w:space="0" w:color="auto"/>
                    <w:bottom w:val="none" w:sz="0" w:space="0" w:color="auto"/>
                    <w:right w:val="none" w:sz="0" w:space="0" w:color="auto"/>
                  </w:divBdr>
                  <w:divsChild>
                    <w:div w:id="575625563">
                      <w:marLeft w:val="0"/>
                      <w:marRight w:val="0"/>
                      <w:marTop w:val="0"/>
                      <w:marBottom w:val="0"/>
                      <w:divBdr>
                        <w:top w:val="none" w:sz="0" w:space="0" w:color="auto"/>
                        <w:left w:val="none" w:sz="0" w:space="0" w:color="auto"/>
                        <w:bottom w:val="none" w:sz="0" w:space="0" w:color="auto"/>
                        <w:right w:val="none" w:sz="0" w:space="0" w:color="auto"/>
                      </w:divBdr>
                    </w:div>
                  </w:divsChild>
                </w:div>
                <w:div w:id="628633174">
                  <w:marLeft w:val="0"/>
                  <w:marRight w:val="0"/>
                  <w:marTop w:val="0"/>
                  <w:marBottom w:val="0"/>
                  <w:divBdr>
                    <w:top w:val="none" w:sz="0" w:space="0" w:color="auto"/>
                    <w:left w:val="none" w:sz="0" w:space="0" w:color="auto"/>
                    <w:bottom w:val="none" w:sz="0" w:space="0" w:color="auto"/>
                    <w:right w:val="none" w:sz="0" w:space="0" w:color="auto"/>
                  </w:divBdr>
                  <w:divsChild>
                    <w:div w:id="1406684950">
                      <w:marLeft w:val="0"/>
                      <w:marRight w:val="0"/>
                      <w:marTop w:val="0"/>
                      <w:marBottom w:val="0"/>
                      <w:divBdr>
                        <w:top w:val="none" w:sz="0" w:space="0" w:color="auto"/>
                        <w:left w:val="none" w:sz="0" w:space="0" w:color="auto"/>
                        <w:bottom w:val="none" w:sz="0" w:space="0" w:color="auto"/>
                        <w:right w:val="none" w:sz="0" w:space="0" w:color="auto"/>
                      </w:divBdr>
                    </w:div>
                  </w:divsChild>
                </w:div>
                <w:div w:id="744954434">
                  <w:marLeft w:val="0"/>
                  <w:marRight w:val="0"/>
                  <w:marTop w:val="0"/>
                  <w:marBottom w:val="0"/>
                  <w:divBdr>
                    <w:top w:val="none" w:sz="0" w:space="0" w:color="auto"/>
                    <w:left w:val="none" w:sz="0" w:space="0" w:color="auto"/>
                    <w:bottom w:val="none" w:sz="0" w:space="0" w:color="auto"/>
                    <w:right w:val="none" w:sz="0" w:space="0" w:color="auto"/>
                  </w:divBdr>
                  <w:divsChild>
                    <w:div w:id="754085600">
                      <w:marLeft w:val="0"/>
                      <w:marRight w:val="0"/>
                      <w:marTop w:val="0"/>
                      <w:marBottom w:val="0"/>
                      <w:divBdr>
                        <w:top w:val="none" w:sz="0" w:space="0" w:color="auto"/>
                        <w:left w:val="none" w:sz="0" w:space="0" w:color="auto"/>
                        <w:bottom w:val="none" w:sz="0" w:space="0" w:color="auto"/>
                        <w:right w:val="none" w:sz="0" w:space="0" w:color="auto"/>
                      </w:divBdr>
                    </w:div>
                  </w:divsChild>
                </w:div>
                <w:div w:id="771320349">
                  <w:marLeft w:val="0"/>
                  <w:marRight w:val="0"/>
                  <w:marTop w:val="0"/>
                  <w:marBottom w:val="0"/>
                  <w:divBdr>
                    <w:top w:val="none" w:sz="0" w:space="0" w:color="auto"/>
                    <w:left w:val="none" w:sz="0" w:space="0" w:color="auto"/>
                    <w:bottom w:val="none" w:sz="0" w:space="0" w:color="auto"/>
                    <w:right w:val="none" w:sz="0" w:space="0" w:color="auto"/>
                  </w:divBdr>
                  <w:divsChild>
                    <w:div w:id="1098330837">
                      <w:marLeft w:val="0"/>
                      <w:marRight w:val="0"/>
                      <w:marTop w:val="0"/>
                      <w:marBottom w:val="0"/>
                      <w:divBdr>
                        <w:top w:val="none" w:sz="0" w:space="0" w:color="auto"/>
                        <w:left w:val="none" w:sz="0" w:space="0" w:color="auto"/>
                        <w:bottom w:val="none" w:sz="0" w:space="0" w:color="auto"/>
                        <w:right w:val="none" w:sz="0" w:space="0" w:color="auto"/>
                      </w:divBdr>
                    </w:div>
                  </w:divsChild>
                </w:div>
                <w:div w:id="772628619">
                  <w:marLeft w:val="0"/>
                  <w:marRight w:val="0"/>
                  <w:marTop w:val="0"/>
                  <w:marBottom w:val="0"/>
                  <w:divBdr>
                    <w:top w:val="none" w:sz="0" w:space="0" w:color="auto"/>
                    <w:left w:val="none" w:sz="0" w:space="0" w:color="auto"/>
                    <w:bottom w:val="none" w:sz="0" w:space="0" w:color="auto"/>
                    <w:right w:val="none" w:sz="0" w:space="0" w:color="auto"/>
                  </w:divBdr>
                  <w:divsChild>
                    <w:div w:id="299924910">
                      <w:marLeft w:val="0"/>
                      <w:marRight w:val="0"/>
                      <w:marTop w:val="0"/>
                      <w:marBottom w:val="0"/>
                      <w:divBdr>
                        <w:top w:val="none" w:sz="0" w:space="0" w:color="auto"/>
                        <w:left w:val="none" w:sz="0" w:space="0" w:color="auto"/>
                        <w:bottom w:val="none" w:sz="0" w:space="0" w:color="auto"/>
                        <w:right w:val="none" w:sz="0" w:space="0" w:color="auto"/>
                      </w:divBdr>
                    </w:div>
                  </w:divsChild>
                </w:div>
                <w:div w:id="843672028">
                  <w:marLeft w:val="0"/>
                  <w:marRight w:val="0"/>
                  <w:marTop w:val="0"/>
                  <w:marBottom w:val="0"/>
                  <w:divBdr>
                    <w:top w:val="none" w:sz="0" w:space="0" w:color="auto"/>
                    <w:left w:val="none" w:sz="0" w:space="0" w:color="auto"/>
                    <w:bottom w:val="none" w:sz="0" w:space="0" w:color="auto"/>
                    <w:right w:val="none" w:sz="0" w:space="0" w:color="auto"/>
                  </w:divBdr>
                  <w:divsChild>
                    <w:div w:id="663626906">
                      <w:marLeft w:val="0"/>
                      <w:marRight w:val="0"/>
                      <w:marTop w:val="0"/>
                      <w:marBottom w:val="0"/>
                      <w:divBdr>
                        <w:top w:val="none" w:sz="0" w:space="0" w:color="auto"/>
                        <w:left w:val="none" w:sz="0" w:space="0" w:color="auto"/>
                        <w:bottom w:val="none" w:sz="0" w:space="0" w:color="auto"/>
                        <w:right w:val="none" w:sz="0" w:space="0" w:color="auto"/>
                      </w:divBdr>
                    </w:div>
                  </w:divsChild>
                </w:div>
                <w:div w:id="855002580">
                  <w:marLeft w:val="0"/>
                  <w:marRight w:val="0"/>
                  <w:marTop w:val="0"/>
                  <w:marBottom w:val="0"/>
                  <w:divBdr>
                    <w:top w:val="none" w:sz="0" w:space="0" w:color="auto"/>
                    <w:left w:val="none" w:sz="0" w:space="0" w:color="auto"/>
                    <w:bottom w:val="none" w:sz="0" w:space="0" w:color="auto"/>
                    <w:right w:val="none" w:sz="0" w:space="0" w:color="auto"/>
                  </w:divBdr>
                  <w:divsChild>
                    <w:div w:id="956376845">
                      <w:marLeft w:val="0"/>
                      <w:marRight w:val="0"/>
                      <w:marTop w:val="0"/>
                      <w:marBottom w:val="0"/>
                      <w:divBdr>
                        <w:top w:val="none" w:sz="0" w:space="0" w:color="auto"/>
                        <w:left w:val="none" w:sz="0" w:space="0" w:color="auto"/>
                        <w:bottom w:val="none" w:sz="0" w:space="0" w:color="auto"/>
                        <w:right w:val="none" w:sz="0" w:space="0" w:color="auto"/>
                      </w:divBdr>
                    </w:div>
                  </w:divsChild>
                </w:div>
                <w:div w:id="872696194">
                  <w:marLeft w:val="0"/>
                  <w:marRight w:val="0"/>
                  <w:marTop w:val="0"/>
                  <w:marBottom w:val="0"/>
                  <w:divBdr>
                    <w:top w:val="none" w:sz="0" w:space="0" w:color="auto"/>
                    <w:left w:val="none" w:sz="0" w:space="0" w:color="auto"/>
                    <w:bottom w:val="none" w:sz="0" w:space="0" w:color="auto"/>
                    <w:right w:val="none" w:sz="0" w:space="0" w:color="auto"/>
                  </w:divBdr>
                  <w:divsChild>
                    <w:div w:id="1258323748">
                      <w:marLeft w:val="0"/>
                      <w:marRight w:val="0"/>
                      <w:marTop w:val="0"/>
                      <w:marBottom w:val="0"/>
                      <w:divBdr>
                        <w:top w:val="none" w:sz="0" w:space="0" w:color="auto"/>
                        <w:left w:val="none" w:sz="0" w:space="0" w:color="auto"/>
                        <w:bottom w:val="none" w:sz="0" w:space="0" w:color="auto"/>
                        <w:right w:val="none" w:sz="0" w:space="0" w:color="auto"/>
                      </w:divBdr>
                    </w:div>
                  </w:divsChild>
                </w:div>
                <w:div w:id="936409077">
                  <w:marLeft w:val="0"/>
                  <w:marRight w:val="0"/>
                  <w:marTop w:val="0"/>
                  <w:marBottom w:val="0"/>
                  <w:divBdr>
                    <w:top w:val="none" w:sz="0" w:space="0" w:color="auto"/>
                    <w:left w:val="none" w:sz="0" w:space="0" w:color="auto"/>
                    <w:bottom w:val="none" w:sz="0" w:space="0" w:color="auto"/>
                    <w:right w:val="none" w:sz="0" w:space="0" w:color="auto"/>
                  </w:divBdr>
                  <w:divsChild>
                    <w:div w:id="2117092588">
                      <w:marLeft w:val="0"/>
                      <w:marRight w:val="0"/>
                      <w:marTop w:val="0"/>
                      <w:marBottom w:val="0"/>
                      <w:divBdr>
                        <w:top w:val="none" w:sz="0" w:space="0" w:color="auto"/>
                        <w:left w:val="none" w:sz="0" w:space="0" w:color="auto"/>
                        <w:bottom w:val="none" w:sz="0" w:space="0" w:color="auto"/>
                        <w:right w:val="none" w:sz="0" w:space="0" w:color="auto"/>
                      </w:divBdr>
                    </w:div>
                  </w:divsChild>
                </w:div>
                <w:div w:id="945694139">
                  <w:marLeft w:val="0"/>
                  <w:marRight w:val="0"/>
                  <w:marTop w:val="0"/>
                  <w:marBottom w:val="0"/>
                  <w:divBdr>
                    <w:top w:val="none" w:sz="0" w:space="0" w:color="auto"/>
                    <w:left w:val="none" w:sz="0" w:space="0" w:color="auto"/>
                    <w:bottom w:val="none" w:sz="0" w:space="0" w:color="auto"/>
                    <w:right w:val="none" w:sz="0" w:space="0" w:color="auto"/>
                  </w:divBdr>
                  <w:divsChild>
                    <w:div w:id="1759322463">
                      <w:marLeft w:val="0"/>
                      <w:marRight w:val="0"/>
                      <w:marTop w:val="0"/>
                      <w:marBottom w:val="0"/>
                      <w:divBdr>
                        <w:top w:val="none" w:sz="0" w:space="0" w:color="auto"/>
                        <w:left w:val="none" w:sz="0" w:space="0" w:color="auto"/>
                        <w:bottom w:val="none" w:sz="0" w:space="0" w:color="auto"/>
                        <w:right w:val="none" w:sz="0" w:space="0" w:color="auto"/>
                      </w:divBdr>
                    </w:div>
                  </w:divsChild>
                </w:div>
                <w:div w:id="952789126">
                  <w:marLeft w:val="0"/>
                  <w:marRight w:val="0"/>
                  <w:marTop w:val="0"/>
                  <w:marBottom w:val="0"/>
                  <w:divBdr>
                    <w:top w:val="none" w:sz="0" w:space="0" w:color="auto"/>
                    <w:left w:val="none" w:sz="0" w:space="0" w:color="auto"/>
                    <w:bottom w:val="none" w:sz="0" w:space="0" w:color="auto"/>
                    <w:right w:val="none" w:sz="0" w:space="0" w:color="auto"/>
                  </w:divBdr>
                  <w:divsChild>
                    <w:div w:id="48920662">
                      <w:marLeft w:val="0"/>
                      <w:marRight w:val="0"/>
                      <w:marTop w:val="0"/>
                      <w:marBottom w:val="0"/>
                      <w:divBdr>
                        <w:top w:val="none" w:sz="0" w:space="0" w:color="auto"/>
                        <w:left w:val="none" w:sz="0" w:space="0" w:color="auto"/>
                        <w:bottom w:val="none" w:sz="0" w:space="0" w:color="auto"/>
                        <w:right w:val="none" w:sz="0" w:space="0" w:color="auto"/>
                      </w:divBdr>
                    </w:div>
                  </w:divsChild>
                </w:div>
                <w:div w:id="978608963">
                  <w:marLeft w:val="0"/>
                  <w:marRight w:val="0"/>
                  <w:marTop w:val="0"/>
                  <w:marBottom w:val="0"/>
                  <w:divBdr>
                    <w:top w:val="none" w:sz="0" w:space="0" w:color="auto"/>
                    <w:left w:val="none" w:sz="0" w:space="0" w:color="auto"/>
                    <w:bottom w:val="none" w:sz="0" w:space="0" w:color="auto"/>
                    <w:right w:val="none" w:sz="0" w:space="0" w:color="auto"/>
                  </w:divBdr>
                  <w:divsChild>
                    <w:div w:id="2040743392">
                      <w:marLeft w:val="0"/>
                      <w:marRight w:val="0"/>
                      <w:marTop w:val="0"/>
                      <w:marBottom w:val="0"/>
                      <w:divBdr>
                        <w:top w:val="none" w:sz="0" w:space="0" w:color="auto"/>
                        <w:left w:val="none" w:sz="0" w:space="0" w:color="auto"/>
                        <w:bottom w:val="none" w:sz="0" w:space="0" w:color="auto"/>
                        <w:right w:val="none" w:sz="0" w:space="0" w:color="auto"/>
                      </w:divBdr>
                    </w:div>
                  </w:divsChild>
                </w:div>
                <w:div w:id="990673925">
                  <w:marLeft w:val="0"/>
                  <w:marRight w:val="0"/>
                  <w:marTop w:val="0"/>
                  <w:marBottom w:val="0"/>
                  <w:divBdr>
                    <w:top w:val="none" w:sz="0" w:space="0" w:color="auto"/>
                    <w:left w:val="none" w:sz="0" w:space="0" w:color="auto"/>
                    <w:bottom w:val="none" w:sz="0" w:space="0" w:color="auto"/>
                    <w:right w:val="none" w:sz="0" w:space="0" w:color="auto"/>
                  </w:divBdr>
                  <w:divsChild>
                    <w:div w:id="1495416871">
                      <w:marLeft w:val="0"/>
                      <w:marRight w:val="0"/>
                      <w:marTop w:val="0"/>
                      <w:marBottom w:val="0"/>
                      <w:divBdr>
                        <w:top w:val="none" w:sz="0" w:space="0" w:color="auto"/>
                        <w:left w:val="none" w:sz="0" w:space="0" w:color="auto"/>
                        <w:bottom w:val="none" w:sz="0" w:space="0" w:color="auto"/>
                        <w:right w:val="none" w:sz="0" w:space="0" w:color="auto"/>
                      </w:divBdr>
                    </w:div>
                  </w:divsChild>
                </w:div>
                <w:div w:id="1025790336">
                  <w:marLeft w:val="0"/>
                  <w:marRight w:val="0"/>
                  <w:marTop w:val="0"/>
                  <w:marBottom w:val="0"/>
                  <w:divBdr>
                    <w:top w:val="none" w:sz="0" w:space="0" w:color="auto"/>
                    <w:left w:val="none" w:sz="0" w:space="0" w:color="auto"/>
                    <w:bottom w:val="none" w:sz="0" w:space="0" w:color="auto"/>
                    <w:right w:val="none" w:sz="0" w:space="0" w:color="auto"/>
                  </w:divBdr>
                  <w:divsChild>
                    <w:div w:id="1659068968">
                      <w:marLeft w:val="0"/>
                      <w:marRight w:val="0"/>
                      <w:marTop w:val="0"/>
                      <w:marBottom w:val="0"/>
                      <w:divBdr>
                        <w:top w:val="none" w:sz="0" w:space="0" w:color="auto"/>
                        <w:left w:val="none" w:sz="0" w:space="0" w:color="auto"/>
                        <w:bottom w:val="none" w:sz="0" w:space="0" w:color="auto"/>
                        <w:right w:val="none" w:sz="0" w:space="0" w:color="auto"/>
                      </w:divBdr>
                    </w:div>
                  </w:divsChild>
                </w:div>
                <w:div w:id="1028918599">
                  <w:marLeft w:val="0"/>
                  <w:marRight w:val="0"/>
                  <w:marTop w:val="0"/>
                  <w:marBottom w:val="0"/>
                  <w:divBdr>
                    <w:top w:val="none" w:sz="0" w:space="0" w:color="auto"/>
                    <w:left w:val="none" w:sz="0" w:space="0" w:color="auto"/>
                    <w:bottom w:val="none" w:sz="0" w:space="0" w:color="auto"/>
                    <w:right w:val="none" w:sz="0" w:space="0" w:color="auto"/>
                  </w:divBdr>
                  <w:divsChild>
                    <w:div w:id="626811402">
                      <w:marLeft w:val="0"/>
                      <w:marRight w:val="0"/>
                      <w:marTop w:val="0"/>
                      <w:marBottom w:val="0"/>
                      <w:divBdr>
                        <w:top w:val="none" w:sz="0" w:space="0" w:color="auto"/>
                        <w:left w:val="none" w:sz="0" w:space="0" w:color="auto"/>
                        <w:bottom w:val="none" w:sz="0" w:space="0" w:color="auto"/>
                        <w:right w:val="none" w:sz="0" w:space="0" w:color="auto"/>
                      </w:divBdr>
                    </w:div>
                  </w:divsChild>
                </w:div>
                <w:div w:id="1085034684">
                  <w:marLeft w:val="0"/>
                  <w:marRight w:val="0"/>
                  <w:marTop w:val="0"/>
                  <w:marBottom w:val="0"/>
                  <w:divBdr>
                    <w:top w:val="none" w:sz="0" w:space="0" w:color="auto"/>
                    <w:left w:val="none" w:sz="0" w:space="0" w:color="auto"/>
                    <w:bottom w:val="none" w:sz="0" w:space="0" w:color="auto"/>
                    <w:right w:val="none" w:sz="0" w:space="0" w:color="auto"/>
                  </w:divBdr>
                  <w:divsChild>
                    <w:div w:id="1045253157">
                      <w:marLeft w:val="0"/>
                      <w:marRight w:val="0"/>
                      <w:marTop w:val="0"/>
                      <w:marBottom w:val="0"/>
                      <w:divBdr>
                        <w:top w:val="none" w:sz="0" w:space="0" w:color="auto"/>
                        <w:left w:val="none" w:sz="0" w:space="0" w:color="auto"/>
                        <w:bottom w:val="none" w:sz="0" w:space="0" w:color="auto"/>
                        <w:right w:val="none" w:sz="0" w:space="0" w:color="auto"/>
                      </w:divBdr>
                    </w:div>
                  </w:divsChild>
                </w:div>
                <w:div w:id="1110860132">
                  <w:marLeft w:val="0"/>
                  <w:marRight w:val="0"/>
                  <w:marTop w:val="0"/>
                  <w:marBottom w:val="0"/>
                  <w:divBdr>
                    <w:top w:val="none" w:sz="0" w:space="0" w:color="auto"/>
                    <w:left w:val="none" w:sz="0" w:space="0" w:color="auto"/>
                    <w:bottom w:val="none" w:sz="0" w:space="0" w:color="auto"/>
                    <w:right w:val="none" w:sz="0" w:space="0" w:color="auto"/>
                  </w:divBdr>
                  <w:divsChild>
                    <w:div w:id="1851068639">
                      <w:marLeft w:val="0"/>
                      <w:marRight w:val="0"/>
                      <w:marTop w:val="0"/>
                      <w:marBottom w:val="0"/>
                      <w:divBdr>
                        <w:top w:val="none" w:sz="0" w:space="0" w:color="auto"/>
                        <w:left w:val="none" w:sz="0" w:space="0" w:color="auto"/>
                        <w:bottom w:val="none" w:sz="0" w:space="0" w:color="auto"/>
                        <w:right w:val="none" w:sz="0" w:space="0" w:color="auto"/>
                      </w:divBdr>
                    </w:div>
                  </w:divsChild>
                </w:div>
                <w:div w:id="1150512610">
                  <w:marLeft w:val="0"/>
                  <w:marRight w:val="0"/>
                  <w:marTop w:val="0"/>
                  <w:marBottom w:val="0"/>
                  <w:divBdr>
                    <w:top w:val="none" w:sz="0" w:space="0" w:color="auto"/>
                    <w:left w:val="none" w:sz="0" w:space="0" w:color="auto"/>
                    <w:bottom w:val="none" w:sz="0" w:space="0" w:color="auto"/>
                    <w:right w:val="none" w:sz="0" w:space="0" w:color="auto"/>
                  </w:divBdr>
                  <w:divsChild>
                    <w:div w:id="2038239815">
                      <w:marLeft w:val="0"/>
                      <w:marRight w:val="0"/>
                      <w:marTop w:val="0"/>
                      <w:marBottom w:val="0"/>
                      <w:divBdr>
                        <w:top w:val="none" w:sz="0" w:space="0" w:color="auto"/>
                        <w:left w:val="none" w:sz="0" w:space="0" w:color="auto"/>
                        <w:bottom w:val="none" w:sz="0" w:space="0" w:color="auto"/>
                        <w:right w:val="none" w:sz="0" w:space="0" w:color="auto"/>
                      </w:divBdr>
                    </w:div>
                  </w:divsChild>
                </w:div>
                <w:div w:id="1151946598">
                  <w:marLeft w:val="0"/>
                  <w:marRight w:val="0"/>
                  <w:marTop w:val="0"/>
                  <w:marBottom w:val="0"/>
                  <w:divBdr>
                    <w:top w:val="none" w:sz="0" w:space="0" w:color="auto"/>
                    <w:left w:val="none" w:sz="0" w:space="0" w:color="auto"/>
                    <w:bottom w:val="none" w:sz="0" w:space="0" w:color="auto"/>
                    <w:right w:val="none" w:sz="0" w:space="0" w:color="auto"/>
                  </w:divBdr>
                  <w:divsChild>
                    <w:div w:id="1299066191">
                      <w:marLeft w:val="0"/>
                      <w:marRight w:val="0"/>
                      <w:marTop w:val="0"/>
                      <w:marBottom w:val="0"/>
                      <w:divBdr>
                        <w:top w:val="none" w:sz="0" w:space="0" w:color="auto"/>
                        <w:left w:val="none" w:sz="0" w:space="0" w:color="auto"/>
                        <w:bottom w:val="none" w:sz="0" w:space="0" w:color="auto"/>
                        <w:right w:val="none" w:sz="0" w:space="0" w:color="auto"/>
                      </w:divBdr>
                    </w:div>
                  </w:divsChild>
                </w:div>
                <w:div w:id="1201213138">
                  <w:marLeft w:val="0"/>
                  <w:marRight w:val="0"/>
                  <w:marTop w:val="0"/>
                  <w:marBottom w:val="0"/>
                  <w:divBdr>
                    <w:top w:val="none" w:sz="0" w:space="0" w:color="auto"/>
                    <w:left w:val="none" w:sz="0" w:space="0" w:color="auto"/>
                    <w:bottom w:val="none" w:sz="0" w:space="0" w:color="auto"/>
                    <w:right w:val="none" w:sz="0" w:space="0" w:color="auto"/>
                  </w:divBdr>
                  <w:divsChild>
                    <w:div w:id="1736704636">
                      <w:marLeft w:val="0"/>
                      <w:marRight w:val="0"/>
                      <w:marTop w:val="0"/>
                      <w:marBottom w:val="0"/>
                      <w:divBdr>
                        <w:top w:val="none" w:sz="0" w:space="0" w:color="auto"/>
                        <w:left w:val="none" w:sz="0" w:space="0" w:color="auto"/>
                        <w:bottom w:val="none" w:sz="0" w:space="0" w:color="auto"/>
                        <w:right w:val="none" w:sz="0" w:space="0" w:color="auto"/>
                      </w:divBdr>
                    </w:div>
                  </w:divsChild>
                </w:div>
                <w:div w:id="1204638135">
                  <w:marLeft w:val="0"/>
                  <w:marRight w:val="0"/>
                  <w:marTop w:val="0"/>
                  <w:marBottom w:val="0"/>
                  <w:divBdr>
                    <w:top w:val="none" w:sz="0" w:space="0" w:color="auto"/>
                    <w:left w:val="none" w:sz="0" w:space="0" w:color="auto"/>
                    <w:bottom w:val="none" w:sz="0" w:space="0" w:color="auto"/>
                    <w:right w:val="none" w:sz="0" w:space="0" w:color="auto"/>
                  </w:divBdr>
                  <w:divsChild>
                    <w:div w:id="1903905359">
                      <w:marLeft w:val="0"/>
                      <w:marRight w:val="0"/>
                      <w:marTop w:val="0"/>
                      <w:marBottom w:val="0"/>
                      <w:divBdr>
                        <w:top w:val="none" w:sz="0" w:space="0" w:color="auto"/>
                        <w:left w:val="none" w:sz="0" w:space="0" w:color="auto"/>
                        <w:bottom w:val="none" w:sz="0" w:space="0" w:color="auto"/>
                        <w:right w:val="none" w:sz="0" w:space="0" w:color="auto"/>
                      </w:divBdr>
                    </w:div>
                  </w:divsChild>
                </w:div>
                <w:div w:id="1233932402">
                  <w:marLeft w:val="0"/>
                  <w:marRight w:val="0"/>
                  <w:marTop w:val="0"/>
                  <w:marBottom w:val="0"/>
                  <w:divBdr>
                    <w:top w:val="none" w:sz="0" w:space="0" w:color="auto"/>
                    <w:left w:val="none" w:sz="0" w:space="0" w:color="auto"/>
                    <w:bottom w:val="none" w:sz="0" w:space="0" w:color="auto"/>
                    <w:right w:val="none" w:sz="0" w:space="0" w:color="auto"/>
                  </w:divBdr>
                  <w:divsChild>
                    <w:div w:id="672344883">
                      <w:marLeft w:val="0"/>
                      <w:marRight w:val="0"/>
                      <w:marTop w:val="0"/>
                      <w:marBottom w:val="0"/>
                      <w:divBdr>
                        <w:top w:val="none" w:sz="0" w:space="0" w:color="auto"/>
                        <w:left w:val="none" w:sz="0" w:space="0" w:color="auto"/>
                        <w:bottom w:val="none" w:sz="0" w:space="0" w:color="auto"/>
                        <w:right w:val="none" w:sz="0" w:space="0" w:color="auto"/>
                      </w:divBdr>
                    </w:div>
                  </w:divsChild>
                </w:div>
                <w:div w:id="1252350828">
                  <w:marLeft w:val="0"/>
                  <w:marRight w:val="0"/>
                  <w:marTop w:val="0"/>
                  <w:marBottom w:val="0"/>
                  <w:divBdr>
                    <w:top w:val="none" w:sz="0" w:space="0" w:color="auto"/>
                    <w:left w:val="none" w:sz="0" w:space="0" w:color="auto"/>
                    <w:bottom w:val="none" w:sz="0" w:space="0" w:color="auto"/>
                    <w:right w:val="none" w:sz="0" w:space="0" w:color="auto"/>
                  </w:divBdr>
                  <w:divsChild>
                    <w:div w:id="822501294">
                      <w:marLeft w:val="0"/>
                      <w:marRight w:val="0"/>
                      <w:marTop w:val="0"/>
                      <w:marBottom w:val="0"/>
                      <w:divBdr>
                        <w:top w:val="none" w:sz="0" w:space="0" w:color="auto"/>
                        <w:left w:val="none" w:sz="0" w:space="0" w:color="auto"/>
                        <w:bottom w:val="none" w:sz="0" w:space="0" w:color="auto"/>
                        <w:right w:val="none" w:sz="0" w:space="0" w:color="auto"/>
                      </w:divBdr>
                    </w:div>
                  </w:divsChild>
                </w:div>
                <w:div w:id="1269965551">
                  <w:marLeft w:val="0"/>
                  <w:marRight w:val="0"/>
                  <w:marTop w:val="0"/>
                  <w:marBottom w:val="0"/>
                  <w:divBdr>
                    <w:top w:val="none" w:sz="0" w:space="0" w:color="auto"/>
                    <w:left w:val="none" w:sz="0" w:space="0" w:color="auto"/>
                    <w:bottom w:val="none" w:sz="0" w:space="0" w:color="auto"/>
                    <w:right w:val="none" w:sz="0" w:space="0" w:color="auto"/>
                  </w:divBdr>
                  <w:divsChild>
                    <w:div w:id="336882868">
                      <w:marLeft w:val="0"/>
                      <w:marRight w:val="0"/>
                      <w:marTop w:val="0"/>
                      <w:marBottom w:val="0"/>
                      <w:divBdr>
                        <w:top w:val="none" w:sz="0" w:space="0" w:color="auto"/>
                        <w:left w:val="none" w:sz="0" w:space="0" w:color="auto"/>
                        <w:bottom w:val="none" w:sz="0" w:space="0" w:color="auto"/>
                        <w:right w:val="none" w:sz="0" w:space="0" w:color="auto"/>
                      </w:divBdr>
                    </w:div>
                  </w:divsChild>
                </w:div>
                <w:div w:id="1315528184">
                  <w:marLeft w:val="0"/>
                  <w:marRight w:val="0"/>
                  <w:marTop w:val="0"/>
                  <w:marBottom w:val="0"/>
                  <w:divBdr>
                    <w:top w:val="none" w:sz="0" w:space="0" w:color="auto"/>
                    <w:left w:val="none" w:sz="0" w:space="0" w:color="auto"/>
                    <w:bottom w:val="none" w:sz="0" w:space="0" w:color="auto"/>
                    <w:right w:val="none" w:sz="0" w:space="0" w:color="auto"/>
                  </w:divBdr>
                  <w:divsChild>
                    <w:div w:id="1959677039">
                      <w:marLeft w:val="0"/>
                      <w:marRight w:val="0"/>
                      <w:marTop w:val="0"/>
                      <w:marBottom w:val="0"/>
                      <w:divBdr>
                        <w:top w:val="none" w:sz="0" w:space="0" w:color="auto"/>
                        <w:left w:val="none" w:sz="0" w:space="0" w:color="auto"/>
                        <w:bottom w:val="none" w:sz="0" w:space="0" w:color="auto"/>
                        <w:right w:val="none" w:sz="0" w:space="0" w:color="auto"/>
                      </w:divBdr>
                    </w:div>
                  </w:divsChild>
                </w:div>
                <w:div w:id="1316643521">
                  <w:marLeft w:val="0"/>
                  <w:marRight w:val="0"/>
                  <w:marTop w:val="0"/>
                  <w:marBottom w:val="0"/>
                  <w:divBdr>
                    <w:top w:val="none" w:sz="0" w:space="0" w:color="auto"/>
                    <w:left w:val="none" w:sz="0" w:space="0" w:color="auto"/>
                    <w:bottom w:val="none" w:sz="0" w:space="0" w:color="auto"/>
                    <w:right w:val="none" w:sz="0" w:space="0" w:color="auto"/>
                  </w:divBdr>
                  <w:divsChild>
                    <w:div w:id="119301449">
                      <w:marLeft w:val="0"/>
                      <w:marRight w:val="0"/>
                      <w:marTop w:val="0"/>
                      <w:marBottom w:val="0"/>
                      <w:divBdr>
                        <w:top w:val="none" w:sz="0" w:space="0" w:color="auto"/>
                        <w:left w:val="none" w:sz="0" w:space="0" w:color="auto"/>
                        <w:bottom w:val="none" w:sz="0" w:space="0" w:color="auto"/>
                        <w:right w:val="none" w:sz="0" w:space="0" w:color="auto"/>
                      </w:divBdr>
                    </w:div>
                  </w:divsChild>
                </w:div>
                <w:div w:id="1349916211">
                  <w:marLeft w:val="0"/>
                  <w:marRight w:val="0"/>
                  <w:marTop w:val="0"/>
                  <w:marBottom w:val="0"/>
                  <w:divBdr>
                    <w:top w:val="none" w:sz="0" w:space="0" w:color="auto"/>
                    <w:left w:val="none" w:sz="0" w:space="0" w:color="auto"/>
                    <w:bottom w:val="none" w:sz="0" w:space="0" w:color="auto"/>
                    <w:right w:val="none" w:sz="0" w:space="0" w:color="auto"/>
                  </w:divBdr>
                  <w:divsChild>
                    <w:div w:id="952713599">
                      <w:marLeft w:val="0"/>
                      <w:marRight w:val="0"/>
                      <w:marTop w:val="0"/>
                      <w:marBottom w:val="0"/>
                      <w:divBdr>
                        <w:top w:val="none" w:sz="0" w:space="0" w:color="auto"/>
                        <w:left w:val="none" w:sz="0" w:space="0" w:color="auto"/>
                        <w:bottom w:val="none" w:sz="0" w:space="0" w:color="auto"/>
                        <w:right w:val="none" w:sz="0" w:space="0" w:color="auto"/>
                      </w:divBdr>
                    </w:div>
                  </w:divsChild>
                </w:div>
                <w:div w:id="1557819309">
                  <w:marLeft w:val="0"/>
                  <w:marRight w:val="0"/>
                  <w:marTop w:val="0"/>
                  <w:marBottom w:val="0"/>
                  <w:divBdr>
                    <w:top w:val="none" w:sz="0" w:space="0" w:color="auto"/>
                    <w:left w:val="none" w:sz="0" w:space="0" w:color="auto"/>
                    <w:bottom w:val="none" w:sz="0" w:space="0" w:color="auto"/>
                    <w:right w:val="none" w:sz="0" w:space="0" w:color="auto"/>
                  </w:divBdr>
                  <w:divsChild>
                    <w:div w:id="1191913734">
                      <w:marLeft w:val="0"/>
                      <w:marRight w:val="0"/>
                      <w:marTop w:val="0"/>
                      <w:marBottom w:val="0"/>
                      <w:divBdr>
                        <w:top w:val="none" w:sz="0" w:space="0" w:color="auto"/>
                        <w:left w:val="none" w:sz="0" w:space="0" w:color="auto"/>
                        <w:bottom w:val="none" w:sz="0" w:space="0" w:color="auto"/>
                        <w:right w:val="none" w:sz="0" w:space="0" w:color="auto"/>
                      </w:divBdr>
                    </w:div>
                  </w:divsChild>
                </w:div>
                <w:div w:id="1568875427">
                  <w:marLeft w:val="0"/>
                  <w:marRight w:val="0"/>
                  <w:marTop w:val="0"/>
                  <w:marBottom w:val="0"/>
                  <w:divBdr>
                    <w:top w:val="none" w:sz="0" w:space="0" w:color="auto"/>
                    <w:left w:val="none" w:sz="0" w:space="0" w:color="auto"/>
                    <w:bottom w:val="none" w:sz="0" w:space="0" w:color="auto"/>
                    <w:right w:val="none" w:sz="0" w:space="0" w:color="auto"/>
                  </w:divBdr>
                  <w:divsChild>
                    <w:div w:id="516119654">
                      <w:marLeft w:val="0"/>
                      <w:marRight w:val="0"/>
                      <w:marTop w:val="0"/>
                      <w:marBottom w:val="0"/>
                      <w:divBdr>
                        <w:top w:val="none" w:sz="0" w:space="0" w:color="auto"/>
                        <w:left w:val="none" w:sz="0" w:space="0" w:color="auto"/>
                        <w:bottom w:val="none" w:sz="0" w:space="0" w:color="auto"/>
                        <w:right w:val="none" w:sz="0" w:space="0" w:color="auto"/>
                      </w:divBdr>
                    </w:div>
                  </w:divsChild>
                </w:div>
                <w:div w:id="1615013869">
                  <w:marLeft w:val="0"/>
                  <w:marRight w:val="0"/>
                  <w:marTop w:val="0"/>
                  <w:marBottom w:val="0"/>
                  <w:divBdr>
                    <w:top w:val="none" w:sz="0" w:space="0" w:color="auto"/>
                    <w:left w:val="none" w:sz="0" w:space="0" w:color="auto"/>
                    <w:bottom w:val="none" w:sz="0" w:space="0" w:color="auto"/>
                    <w:right w:val="none" w:sz="0" w:space="0" w:color="auto"/>
                  </w:divBdr>
                  <w:divsChild>
                    <w:div w:id="172692711">
                      <w:marLeft w:val="0"/>
                      <w:marRight w:val="0"/>
                      <w:marTop w:val="0"/>
                      <w:marBottom w:val="0"/>
                      <w:divBdr>
                        <w:top w:val="none" w:sz="0" w:space="0" w:color="auto"/>
                        <w:left w:val="none" w:sz="0" w:space="0" w:color="auto"/>
                        <w:bottom w:val="none" w:sz="0" w:space="0" w:color="auto"/>
                        <w:right w:val="none" w:sz="0" w:space="0" w:color="auto"/>
                      </w:divBdr>
                    </w:div>
                  </w:divsChild>
                </w:div>
                <w:div w:id="1642736346">
                  <w:marLeft w:val="0"/>
                  <w:marRight w:val="0"/>
                  <w:marTop w:val="0"/>
                  <w:marBottom w:val="0"/>
                  <w:divBdr>
                    <w:top w:val="none" w:sz="0" w:space="0" w:color="auto"/>
                    <w:left w:val="none" w:sz="0" w:space="0" w:color="auto"/>
                    <w:bottom w:val="none" w:sz="0" w:space="0" w:color="auto"/>
                    <w:right w:val="none" w:sz="0" w:space="0" w:color="auto"/>
                  </w:divBdr>
                  <w:divsChild>
                    <w:div w:id="1051922676">
                      <w:marLeft w:val="0"/>
                      <w:marRight w:val="0"/>
                      <w:marTop w:val="0"/>
                      <w:marBottom w:val="0"/>
                      <w:divBdr>
                        <w:top w:val="none" w:sz="0" w:space="0" w:color="auto"/>
                        <w:left w:val="none" w:sz="0" w:space="0" w:color="auto"/>
                        <w:bottom w:val="none" w:sz="0" w:space="0" w:color="auto"/>
                        <w:right w:val="none" w:sz="0" w:space="0" w:color="auto"/>
                      </w:divBdr>
                    </w:div>
                  </w:divsChild>
                </w:div>
                <w:div w:id="1683510289">
                  <w:marLeft w:val="0"/>
                  <w:marRight w:val="0"/>
                  <w:marTop w:val="0"/>
                  <w:marBottom w:val="0"/>
                  <w:divBdr>
                    <w:top w:val="none" w:sz="0" w:space="0" w:color="auto"/>
                    <w:left w:val="none" w:sz="0" w:space="0" w:color="auto"/>
                    <w:bottom w:val="none" w:sz="0" w:space="0" w:color="auto"/>
                    <w:right w:val="none" w:sz="0" w:space="0" w:color="auto"/>
                  </w:divBdr>
                  <w:divsChild>
                    <w:div w:id="1733769806">
                      <w:marLeft w:val="0"/>
                      <w:marRight w:val="0"/>
                      <w:marTop w:val="0"/>
                      <w:marBottom w:val="0"/>
                      <w:divBdr>
                        <w:top w:val="none" w:sz="0" w:space="0" w:color="auto"/>
                        <w:left w:val="none" w:sz="0" w:space="0" w:color="auto"/>
                        <w:bottom w:val="none" w:sz="0" w:space="0" w:color="auto"/>
                        <w:right w:val="none" w:sz="0" w:space="0" w:color="auto"/>
                      </w:divBdr>
                    </w:div>
                  </w:divsChild>
                </w:div>
                <w:div w:id="1724786493">
                  <w:marLeft w:val="0"/>
                  <w:marRight w:val="0"/>
                  <w:marTop w:val="0"/>
                  <w:marBottom w:val="0"/>
                  <w:divBdr>
                    <w:top w:val="none" w:sz="0" w:space="0" w:color="auto"/>
                    <w:left w:val="none" w:sz="0" w:space="0" w:color="auto"/>
                    <w:bottom w:val="none" w:sz="0" w:space="0" w:color="auto"/>
                    <w:right w:val="none" w:sz="0" w:space="0" w:color="auto"/>
                  </w:divBdr>
                  <w:divsChild>
                    <w:div w:id="198783302">
                      <w:marLeft w:val="0"/>
                      <w:marRight w:val="0"/>
                      <w:marTop w:val="0"/>
                      <w:marBottom w:val="0"/>
                      <w:divBdr>
                        <w:top w:val="none" w:sz="0" w:space="0" w:color="auto"/>
                        <w:left w:val="none" w:sz="0" w:space="0" w:color="auto"/>
                        <w:bottom w:val="none" w:sz="0" w:space="0" w:color="auto"/>
                        <w:right w:val="none" w:sz="0" w:space="0" w:color="auto"/>
                      </w:divBdr>
                    </w:div>
                  </w:divsChild>
                </w:div>
                <w:div w:id="1787850545">
                  <w:marLeft w:val="0"/>
                  <w:marRight w:val="0"/>
                  <w:marTop w:val="0"/>
                  <w:marBottom w:val="0"/>
                  <w:divBdr>
                    <w:top w:val="none" w:sz="0" w:space="0" w:color="auto"/>
                    <w:left w:val="none" w:sz="0" w:space="0" w:color="auto"/>
                    <w:bottom w:val="none" w:sz="0" w:space="0" w:color="auto"/>
                    <w:right w:val="none" w:sz="0" w:space="0" w:color="auto"/>
                  </w:divBdr>
                  <w:divsChild>
                    <w:div w:id="642009246">
                      <w:marLeft w:val="0"/>
                      <w:marRight w:val="0"/>
                      <w:marTop w:val="0"/>
                      <w:marBottom w:val="0"/>
                      <w:divBdr>
                        <w:top w:val="none" w:sz="0" w:space="0" w:color="auto"/>
                        <w:left w:val="none" w:sz="0" w:space="0" w:color="auto"/>
                        <w:bottom w:val="none" w:sz="0" w:space="0" w:color="auto"/>
                        <w:right w:val="none" w:sz="0" w:space="0" w:color="auto"/>
                      </w:divBdr>
                    </w:div>
                  </w:divsChild>
                </w:div>
                <w:div w:id="1821188877">
                  <w:marLeft w:val="0"/>
                  <w:marRight w:val="0"/>
                  <w:marTop w:val="0"/>
                  <w:marBottom w:val="0"/>
                  <w:divBdr>
                    <w:top w:val="none" w:sz="0" w:space="0" w:color="auto"/>
                    <w:left w:val="none" w:sz="0" w:space="0" w:color="auto"/>
                    <w:bottom w:val="none" w:sz="0" w:space="0" w:color="auto"/>
                    <w:right w:val="none" w:sz="0" w:space="0" w:color="auto"/>
                  </w:divBdr>
                  <w:divsChild>
                    <w:div w:id="250968469">
                      <w:marLeft w:val="0"/>
                      <w:marRight w:val="0"/>
                      <w:marTop w:val="0"/>
                      <w:marBottom w:val="0"/>
                      <w:divBdr>
                        <w:top w:val="none" w:sz="0" w:space="0" w:color="auto"/>
                        <w:left w:val="none" w:sz="0" w:space="0" w:color="auto"/>
                        <w:bottom w:val="none" w:sz="0" w:space="0" w:color="auto"/>
                        <w:right w:val="none" w:sz="0" w:space="0" w:color="auto"/>
                      </w:divBdr>
                    </w:div>
                  </w:divsChild>
                </w:div>
                <w:div w:id="1858695096">
                  <w:marLeft w:val="0"/>
                  <w:marRight w:val="0"/>
                  <w:marTop w:val="0"/>
                  <w:marBottom w:val="0"/>
                  <w:divBdr>
                    <w:top w:val="none" w:sz="0" w:space="0" w:color="auto"/>
                    <w:left w:val="none" w:sz="0" w:space="0" w:color="auto"/>
                    <w:bottom w:val="none" w:sz="0" w:space="0" w:color="auto"/>
                    <w:right w:val="none" w:sz="0" w:space="0" w:color="auto"/>
                  </w:divBdr>
                  <w:divsChild>
                    <w:div w:id="1835414064">
                      <w:marLeft w:val="0"/>
                      <w:marRight w:val="0"/>
                      <w:marTop w:val="0"/>
                      <w:marBottom w:val="0"/>
                      <w:divBdr>
                        <w:top w:val="none" w:sz="0" w:space="0" w:color="auto"/>
                        <w:left w:val="none" w:sz="0" w:space="0" w:color="auto"/>
                        <w:bottom w:val="none" w:sz="0" w:space="0" w:color="auto"/>
                        <w:right w:val="none" w:sz="0" w:space="0" w:color="auto"/>
                      </w:divBdr>
                    </w:div>
                  </w:divsChild>
                </w:div>
                <w:div w:id="1934583729">
                  <w:marLeft w:val="0"/>
                  <w:marRight w:val="0"/>
                  <w:marTop w:val="0"/>
                  <w:marBottom w:val="0"/>
                  <w:divBdr>
                    <w:top w:val="none" w:sz="0" w:space="0" w:color="auto"/>
                    <w:left w:val="none" w:sz="0" w:space="0" w:color="auto"/>
                    <w:bottom w:val="none" w:sz="0" w:space="0" w:color="auto"/>
                    <w:right w:val="none" w:sz="0" w:space="0" w:color="auto"/>
                  </w:divBdr>
                  <w:divsChild>
                    <w:div w:id="2041782174">
                      <w:marLeft w:val="0"/>
                      <w:marRight w:val="0"/>
                      <w:marTop w:val="0"/>
                      <w:marBottom w:val="0"/>
                      <w:divBdr>
                        <w:top w:val="none" w:sz="0" w:space="0" w:color="auto"/>
                        <w:left w:val="none" w:sz="0" w:space="0" w:color="auto"/>
                        <w:bottom w:val="none" w:sz="0" w:space="0" w:color="auto"/>
                        <w:right w:val="none" w:sz="0" w:space="0" w:color="auto"/>
                      </w:divBdr>
                    </w:div>
                  </w:divsChild>
                </w:div>
                <w:div w:id="2011440911">
                  <w:marLeft w:val="0"/>
                  <w:marRight w:val="0"/>
                  <w:marTop w:val="0"/>
                  <w:marBottom w:val="0"/>
                  <w:divBdr>
                    <w:top w:val="none" w:sz="0" w:space="0" w:color="auto"/>
                    <w:left w:val="none" w:sz="0" w:space="0" w:color="auto"/>
                    <w:bottom w:val="none" w:sz="0" w:space="0" w:color="auto"/>
                    <w:right w:val="none" w:sz="0" w:space="0" w:color="auto"/>
                  </w:divBdr>
                  <w:divsChild>
                    <w:div w:id="1610744875">
                      <w:marLeft w:val="0"/>
                      <w:marRight w:val="0"/>
                      <w:marTop w:val="0"/>
                      <w:marBottom w:val="0"/>
                      <w:divBdr>
                        <w:top w:val="none" w:sz="0" w:space="0" w:color="auto"/>
                        <w:left w:val="none" w:sz="0" w:space="0" w:color="auto"/>
                        <w:bottom w:val="none" w:sz="0" w:space="0" w:color="auto"/>
                        <w:right w:val="none" w:sz="0" w:space="0" w:color="auto"/>
                      </w:divBdr>
                    </w:div>
                  </w:divsChild>
                </w:div>
                <w:div w:id="2060862558">
                  <w:marLeft w:val="0"/>
                  <w:marRight w:val="0"/>
                  <w:marTop w:val="0"/>
                  <w:marBottom w:val="0"/>
                  <w:divBdr>
                    <w:top w:val="none" w:sz="0" w:space="0" w:color="auto"/>
                    <w:left w:val="none" w:sz="0" w:space="0" w:color="auto"/>
                    <w:bottom w:val="none" w:sz="0" w:space="0" w:color="auto"/>
                    <w:right w:val="none" w:sz="0" w:space="0" w:color="auto"/>
                  </w:divBdr>
                  <w:divsChild>
                    <w:div w:id="100417410">
                      <w:marLeft w:val="0"/>
                      <w:marRight w:val="0"/>
                      <w:marTop w:val="0"/>
                      <w:marBottom w:val="0"/>
                      <w:divBdr>
                        <w:top w:val="none" w:sz="0" w:space="0" w:color="auto"/>
                        <w:left w:val="none" w:sz="0" w:space="0" w:color="auto"/>
                        <w:bottom w:val="none" w:sz="0" w:space="0" w:color="auto"/>
                        <w:right w:val="none" w:sz="0" w:space="0" w:color="auto"/>
                      </w:divBdr>
                    </w:div>
                  </w:divsChild>
                </w:div>
                <w:div w:id="2095317322">
                  <w:marLeft w:val="0"/>
                  <w:marRight w:val="0"/>
                  <w:marTop w:val="0"/>
                  <w:marBottom w:val="0"/>
                  <w:divBdr>
                    <w:top w:val="none" w:sz="0" w:space="0" w:color="auto"/>
                    <w:left w:val="none" w:sz="0" w:space="0" w:color="auto"/>
                    <w:bottom w:val="none" w:sz="0" w:space="0" w:color="auto"/>
                    <w:right w:val="none" w:sz="0" w:space="0" w:color="auto"/>
                  </w:divBdr>
                  <w:divsChild>
                    <w:div w:id="329139902">
                      <w:marLeft w:val="0"/>
                      <w:marRight w:val="0"/>
                      <w:marTop w:val="0"/>
                      <w:marBottom w:val="0"/>
                      <w:divBdr>
                        <w:top w:val="none" w:sz="0" w:space="0" w:color="auto"/>
                        <w:left w:val="none" w:sz="0" w:space="0" w:color="auto"/>
                        <w:bottom w:val="none" w:sz="0" w:space="0" w:color="auto"/>
                        <w:right w:val="none" w:sz="0" w:space="0" w:color="auto"/>
                      </w:divBdr>
                    </w:div>
                  </w:divsChild>
                </w:div>
                <w:div w:id="2104909567">
                  <w:marLeft w:val="0"/>
                  <w:marRight w:val="0"/>
                  <w:marTop w:val="0"/>
                  <w:marBottom w:val="0"/>
                  <w:divBdr>
                    <w:top w:val="none" w:sz="0" w:space="0" w:color="auto"/>
                    <w:left w:val="none" w:sz="0" w:space="0" w:color="auto"/>
                    <w:bottom w:val="none" w:sz="0" w:space="0" w:color="auto"/>
                    <w:right w:val="none" w:sz="0" w:space="0" w:color="auto"/>
                  </w:divBdr>
                  <w:divsChild>
                    <w:div w:id="412703440">
                      <w:marLeft w:val="0"/>
                      <w:marRight w:val="0"/>
                      <w:marTop w:val="0"/>
                      <w:marBottom w:val="0"/>
                      <w:divBdr>
                        <w:top w:val="none" w:sz="0" w:space="0" w:color="auto"/>
                        <w:left w:val="none" w:sz="0" w:space="0" w:color="auto"/>
                        <w:bottom w:val="none" w:sz="0" w:space="0" w:color="auto"/>
                        <w:right w:val="none" w:sz="0" w:space="0" w:color="auto"/>
                      </w:divBdr>
                    </w:div>
                  </w:divsChild>
                </w:div>
                <w:div w:id="2116628409">
                  <w:marLeft w:val="0"/>
                  <w:marRight w:val="0"/>
                  <w:marTop w:val="0"/>
                  <w:marBottom w:val="0"/>
                  <w:divBdr>
                    <w:top w:val="none" w:sz="0" w:space="0" w:color="auto"/>
                    <w:left w:val="none" w:sz="0" w:space="0" w:color="auto"/>
                    <w:bottom w:val="none" w:sz="0" w:space="0" w:color="auto"/>
                    <w:right w:val="none" w:sz="0" w:space="0" w:color="auto"/>
                  </w:divBdr>
                  <w:divsChild>
                    <w:div w:id="262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59428">
      <w:bodyDiv w:val="1"/>
      <w:marLeft w:val="0"/>
      <w:marRight w:val="0"/>
      <w:marTop w:val="0"/>
      <w:marBottom w:val="0"/>
      <w:divBdr>
        <w:top w:val="none" w:sz="0" w:space="0" w:color="auto"/>
        <w:left w:val="none" w:sz="0" w:space="0" w:color="auto"/>
        <w:bottom w:val="none" w:sz="0" w:space="0" w:color="auto"/>
        <w:right w:val="none" w:sz="0" w:space="0" w:color="auto"/>
      </w:divBdr>
    </w:div>
    <w:div w:id="300117439">
      <w:bodyDiv w:val="1"/>
      <w:marLeft w:val="0"/>
      <w:marRight w:val="0"/>
      <w:marTop w:val="0"/>
      <w:marBottom w:val="0"/>
      <w:divBdr>
        <w:top w:val="none" w:sz="0" w:space="0" w:color="auto"/>
        <w:left w:val="none" w:sz="0" w:space="0" w:color="auto"/>
        <w:bottom w:val="none" w:sz="0" w:space="0" w:color="auto"/>
        <w:right w:val="none" w:sz="0" w:space="0" w:color="auto"/>
      </w:divBdr>
    </w:div>
    <w:div w:id="303586482">
      <w:bodyDiv w:val="1"/>
      <w:marLeft w:val="0"/>
      <w:marRight w:val="0"/>
      <w:marTop w:val="0"/>
      <w:marBottom w:val="0"/>
      <w:divBdr>
        <w:top w:val="none" w:sz="0" w:space="0" w:color="auto"/>
        <w:left w:val="none" w:sz="0" w:space="0" w:color="auto"/>
        <w:bottom w:val="none" w:sz="0" w:space="0" w:color="auto"/>
        <w:right w:val="none" w:sz="0" w:space="0" w:color="auto"/>
      </w:divBdr>
    </w:div>
    <w:div w:id="371930539">
      <w:bodyDiv w:val="1"/>
      <w:marLeft w:val="0"/>
      <w:marRight w:val="0"/>
      <w:marTop w:val="0"/>
      <w:marBottom w:val="0"/>
      <w:divBdr>
        <w:top w:val="none" w:sz="0" w:space="0" w:color="auto"/>
        <w:left w:val="none" w:sz="0" w:space="0" w:color="auto"/>
        <w:bottom w:val="none" w:sz="0" w:space="0" w:color="auto"/>
        <w:right w:val="none" w:sz="0" w:space="0" w:color="auto"/>
      </w:divBdr>
    </w:div>
    <w:div w:id="440926719">
      <w:bodyDiv w:val="1"/>
      <w:marLeft w:val="0"/>
      <w:marRight w:val="0"/>
      <w:marTop w:val="0"/>
      <w:marBottom w:val="0"/>
      <w:divBdr>
        <w:top w:val="none" w:sz="0" w:space="0" w:color="auto"/>
        <w:left w:val="none" w:sz="0" w:space="0" w:color="auto"/>
        <w:bottom w:val="none" w:sz="0" w:space="0" w:color="auto"/>
        <w:right w:val="none" w:sz="0" w:space="0" w:color="auto"/>
      </w:divBdr>
    </w:div>
    <w:div w:id="450705210">
      <w:bodyDiv w:val="1"/>
      <w:marLeft w:val="0"/>
      <w:marRight w:val="0"/>
      <w:marTop w:val="0"/>
      <w:marBottom w:val="0"/>
      <w:divBdr>
        <w:top w:val="none" w:sz="0" w:space="0" w:color="auto"/>
        <w:left w:val="none" w:sz="0" w:space="0" w:color="auto"/>
        <w:bottom w:val="none" w:sz="0" w:space="0" w:color="auto"/>
        <w:right w:val="none" w:sz="0" w:space="0" w:color="auto"/>
      </w:divBdr>
    </w:div>
    <w:div w:id="526872842">
      <w:bodyDiv w:val="1"/>
      <w:marLeft w:val="0"/>
      <w:marRight w:val="0"/>
      <w:marTop w:val="0"/>
      <w:marBottom w:val="0"/>
      <w:divBdr>
        <w:top w:val="none" w:sz="0" w:space="0" w:color="auto"/>
        <w:left w:val="none" w:sz="0" w:space="0" w:color="auto"/>
        <w:bottom w:val="none" w:sz="0" w:space="0" w:color="auto"/>
        <w:right w:val="none" w:sz="0" w:space="0" w:color="auto"/>
      </w:divBdr>
    </w:div>
    <w:div w:id="758916452">
      <w:bodyDiv w:val="1"/>
      <w:marLeft w:val="0"/>
      <w:marRight w:val="0"/>
      <w:marTop w:val="0"/>
      <w:marBottom w:val="0"/>
      <w:divBdr>
        <w:top w:val="none" w:sz="0" w:space="0" w:color="auto"/>
        <w:left w:val="none" w:sz="0" w:space="0" w:color="auto"/>
        <w:bottom w:val="none" w:sz="0" w:space="0" w:color="auto"/>
        <w:right w:val="none" w:sz="0" w:space="0" w:color="auto"/>
      </w:divBdr>
    </w:div>
    <w:div w:id="813568357">
      <w:bodyDiv w:val="1"/>
      <w:marLeft w:val="0"/>
      <w:marRight w:val="0"/>
      <w:marTop w:val="0"/>
      <w:marBottom w:val="0"/>
      <w:divBdr>
        <w:top w:val="none" w:sz="0" w:space="0" w:color="auto"/>
        <w:left w:val="none" w:sz="0" w:space="0" w:color="auto"/>
        <w:bottom w:val="none" w:sz="0" w:space="0" w:color="auto"/>
        <w:right w:val="none" w:sz="0" w:space="0" w:color="auto"/>
      </w:divBdr>
    </w:div>
    <w:div w:id="857087961">
      <w:bodyDiv w:val="1"/>
      <w:marLeft w:val="0"/>
      <w:marRight w:val="0"/>
      <w:marTop w:val="0"/>
      <w:marBottom w:val="0"/>
      <w:divBdr>
        <w:top w:val="none" w:sz="0" w:space="0" w:color="auto"/>
        <w:left w:val="none" w:sz="0" w:space="0" w:color="auto"/>
        <w:bottom w:val="none" w:sz="0" w:space="0" w:color="auto"/>
        <w:right w:val="none" w:sz="0" w:space="0" w:color="auto"/>
      </w:divBdr>
    </w:div>
    <w:div w:id="877357786">
      <w:bodyDiv w:val="1"/>
      <w:marLeft w:val="0"/>
      <w:marRight w:val="0"/>
      <w:marTop w:val="0"/>
      <w:marBottom w:val="0"/>
      <w:divBdr>
        <w:top w:val="none" w:sz="0" w:space="0" w:color="auto"/>
        <w:left w:val="none" w:sz="0" w:space="0" w:color="auto"/>
        <w:bottom w:val="none" w:sz="0" w:space="0" w:color="auto"/>
        <w:right w:val="none" w:sz="0" w:space="0" w:color="auto"/>
      </w:divBdr>
    </w:div>
    <w:div w:id="977612180">
      <w:bodyDiv w:val="1"/>
      <w:marLeft w:val="0"/>
      <w:marRight w:val="0"/>
      <w:marTop w:val="0"/>
      <w:marBottom w:val="0"/>
      <w:divBdr>
        <w:top w:val="none" w:sz="0" w:space="0" w:color="auto"/>
        <w:left w:val="none" w:sz="0" w:space="0" w:color="auto"/>
        <w:bottom w:val="none" w:sz="0" w:space="0" w:color="auto"/>
        <w:right w:val="none" w:sz="0" w:space="0" w:color="auto"/>
      </w:divBdr>
    </w:div>
    <w:div w:id="1022167932">
      <w:bodyDiv w:val="1"/>
      <w:marLeft w:val="0"/>
      <w:marRight w:val="0"/>
      <w:marTop w:val="0"/>
      <w:marBottom w:val="0"/>
      <w:divBdr>
        <w:top w:val="none" w:sz="0" w:space="0" w:color="auto"/>
        <w:left w:val="none" w:sz="0" w:space="0" w:color="auto"/>
        <w:bottom w:val="none" w:sz="0" w:space="0" w:color="auto"/>
        <w:right w:val="none" w:sz="0" w:space="0" w:color="auto"/>
      </w:divBdr>
    </w:div>
    <w:div w:id="1098789331">
      <w:bodyDiv w:val="1"/>
      <w:marLeft w:val="0"/>
      <w:marRight w:val="0"/>
      <w:marTop w:val="0"/>
      <w:marBottom w:val="0"/>
      <w:divBdr>
        <w:top w:val="none" w:sz="0" w:space="0" w:color="auto"/>
        <w:left w:val="none" w:sz="0" w:space="0" w:color="auto"/>
        <w:bottom w:val="none" w:sz="0" w:space="0" w:color="auto"/>
        <w:right w:val="none" w:sz="0" w:space="0" w:color="auto"/>
      </w:divBdr>
    </w:div>
    <w:div w:id="1139221610">
      <w:bodyDiv w:val="1"/>
      <w:marLeft w:val="0"/>
      <w:marRight w:val="0"/>
      <w:marTop w:val="0"/>
      <w:marBottom w:val="0"/>
      <w:divBdr>
        <w:top w:val="none" w:sz="0" w:space="0" w:color="auto"/>
        <w:left w:val="none" w:sz="0" w:space="0" w:color="auto"/>
        <w:bottom w:val="none" w:sz="0" w:space="0" w:color="auto"/>
        <w:right w:val="none" w:sz="0" w:space="0" w:color="auto"/>
      </w:divBdr>
    </w:div>
    <w:div w:id="1209223122">
      <w:bodyDiv w:val="1"/>
      <w:marLeft w:val="0"/>
      <w:marRight w:val="0"/>
      <w:marTop w:val="0"/>
      <w:marBottom w:val="0"/>
      <w:divBdr>
        <w:top w:val="none" w:sz="0" w:space="0" w:color="auto"/>
        <w:left w:val="none" w:sz="0" w:space="0" w:color="auto"/>
        <w:bottom w:val="none" w:sz="0" w:space="0" w:color="auto"/>
        <w:right w:val="none" w:sz="0" w:space="0" w:color="auto"/>
      </w:divBdr>
    </w:div>
    <w:div w:id="1238704980">
      <w:bodyDiv w:val="1"/>
      <w:marLeft w:val="0"/>
      <w:marRight w:val="0"/>
      <w:marTop w:val="0"/>
      <w:marBottom w:val="0"/>
      <w:divBdr>
        <w:top w:val="none" w:sz="0" w:space="0" w:color="auto"/>
        <w:left w:val="none" w:sz="0" w:space="0" w:color="auto"/>
        <w:bottom w:val="none" w:sz="0" w:space="0" w:color="auto"/>
        <w:right w:val="none" w:sz="0" w:space="0" w:color="auto"/>
      </w:divBdr>
    </w:div>
    <w:div w:id="1358116770">
      <w:bodyDiv w:val="1"/>
      <w:marLeft w:val="0"/>
      <w:marRight w:val="0"/>
      <w:marTop w:val="0"/>
      <w:marBottom w:val="0"/>
      <w:divBdr>
        <w:top w:val="none" w:sz="0" w:space="0" w:color="auto"/>
        <w:left w:val="none" w:sz="0" w:space="0" w:color="auto"/>
        <w:bottom w:val="none" w:sz="0" w:space="0" w:color="auto"/>
        <w:right w:val="none" w:sz="0" w:space="0" w:color="auto"/>
      </w:divBdr>
    </w:div>
    <w:div w:id="1417943233">
      <w:bodyDiv w:val="1"/>
      <w:marLeft w:val="0"/>
      <w:marRight w:val="0"/>
      <w:marTop w:val="0"/>
      <w:marBottom w:val="0"/>
      <w:divBdr>
        <w:top w:val="none" w:sz="0" w:space="0" w:color="auto"/>
        <w:left w:val="none" w:sz="0" w:space="0" w:color="auto"/>
        <w:bottom w:val="none" w:sz="0" w:space="0" w:color="auto"/>
        <w:right w:val="none" w:sz="0" w:space="0" w:color="auto"/>
      </w:divBdr>
    </w:div>
    <w:div w:id="1558931988">
      <w:bodyDiv w:val="1"/>
      <w:marLeft w:val="0"/>
      <w:marRight w:val="0"/>
      <w:marTop w:val="0"/>
      <w:marBottom w:val="0"/>
      <w:divBdr>
        <w:top w:val="none" w:sz="0" w:space="0" w:color="auto"/>
        <w:left w:val="none" w:sz="0" w:space="0" w:color="auto"/>
        <w:bottom w:val="none" w:sz="0" w:space="0" w:color="auto"/>
        <w:right w:val="none" w:sz="0" w:space="0" w:color="auto"/>
      </w:divBdr>
      <w:divsChild>
        <w:div w:id="740907867">
          <w:marLeft w:val="0"/>
          <w:marRight w:val="0"/>
          <w:marTop w:val="0"/>
          <w:marBottom w:val="0"/>
          <w:divBdr>
            <w:top w:val="none" w:sz="0" w:space="0" w:color="auto"/>
            <w:left w:val="none" w:sz="0" w:space="0" w:color="auto"/>
            <w:bottom w:val="none" w:sz="0" w:space="0" w:color="auto"/>
            <w:right w:val="none" w:sz="0" w:space="0" w:color="auto"/>
          </w:divBdr>
        </w:div>
        <w:div w:id="1000473077">
          <w:marLeft w:val="0"/>
          <w:marRight w:val="0"/>
          <w:marTop w:val="0"/>
          <w:marBottom w:val="0"/>
          <w:divBdr>
            <w:top w:val="none" w:sz="0" w:space="0" w:color="auto"/>
            <w:left w:val="none" w:sz="0" w:space="0" w:color="auto"/>
            <w:bottom w:val="none" w:sz="0" w:space="0" w:color="auto"/>
            <w:right w:val="none" w:sz="0" w:space="0" w:color="auto"/>
          </w:divBdr>
          <w:divsChild>
            <w:div w:id="1878353919">
              <w:marLeft w:val="-75"/>
              <w:marRight w:val="0"/>
              <w:marTop w:val="30"/>
              <w:marBottom w:val="30"/>
              <w:divBdr>
                <w:top w:val="none" w:sz="0" w:space="0" w:color="auto"/>
                <w:left w:val="none" w:sz="0" w:space="0" w:color="auto"/>
                <w:bottom w:val="none" w:sz="0" w:space="0" w:color="auto"/>
                <w:right w:val="none" w:sz="0" w:space="0" w:color="auto"/>
              </w:divBdr>
              <w:divsChild>
                <w:div w:id="87311930">
                  <w:marLeft w:val="0"/>
                  <w:marRight w:val="0"/>
                  <w:marTop w:val="0"/>
                  <w:marBottom w:val="0"/>
                  <w:divBdr>
                    <w:top w:val="none" w:sz="0" w:space="0" w:color="auto"/>
                    <w:left w:val="none" w:sz="0" w:space="0" w:color="auto"/>
                    <w:bottom w:val="none" w:sz="0" w:space="0" w:color="auto"/>
                    <w:right w:val="none" w:sz="0" w:space="0" w:color="auto"/>
                  </w:divBdr>
                  <w:divsChild>
                    <w:div w:id="1810512136">
                      <w:marLeft w:val="0"/>
                      <w:marRight w:val="0"/>
                      <w:marTop w:val="0"/>
                      <w:marBottom w:val="0"/>
                      <w:divBdr>
                        <w:top w:val="none" w:sz="0" w:space="0" w:color="auto"/>
                        <w:left w:val="none" w:sz="0" w:space="0" w:color="auto"/>
                        <w:bottom w:val="none" w:sz="0" w:space="0" w:color="auto"/>
                        <w:right w:val="none" w:sz="0" w:space="0" w:color="auto"/>
                      </w:divBdr>
                    </w:div>
                  </w:divsChild>
                </w:div>
                <w:div w:id="215317974">
                  <w:marLeft w:val="0"/>
                  <w:marRight w:val="0"/>
                  <w:marTop w:val="0"/>
                  <w:marBottom w:val="0"/>
                  <w:divBdr>
                    <w:top w:val="none" w:sz="0" w:space="0" w:color="auto"/>
                    <w:left w:val="none" w:sz="0" w:space="0" w:color="auto"/>
                    <w:bottom w:val="none" w:sz="0" w:space="0" w:color="auto"/>
                    <w:right w:val="none" w:sz="0" w:space="0" w:color="auto"/>
                  </w:divBdr>
                  <w:divsChild>
                    <w:div w:id="727337806">
                      <w:marLeft w:val="0"/>
                      <w:marRight w:val="0"/>
                      <w:marTop w:val="0"/>
                      <w:marBottom w:val="0"/>
                      <w:divBdr>
                        <w:top w:val="none" w:sz="0" w:space="0" w:color="auto"/>
                        <w:left w:val="none" w:sz="0" w:space="0" w:color="auto"/>
                        <w:bottom w:val="none" w:sz="0" w:space="0" w:color="auto"/>
                        <w:right w:val="none" w:sz="0" w:space="0" w:color="auto"/>
                      </w:divBdr>
                    </w:div>
                  </w:divsChild>
                </w:div>
                <w:div w:id="231015151">
                  <w:marLeft w:val="0"/>
                  <w:marRight w:val="0"/>
                  <w:marTop w:val="0"/>
                  <w:marBottom w:val="0"/>
                  <w:divBdr>
                    <w:top w:val="none" w:sz="0" w:space="0" w:color="auto"/>
                    <w:left w:val="none" w:sz="0" w:space="0" w:color="auto"/>
                    <w:bottom w:val="none" w:sz="0" w:space="0" w:color="auto"/>
                    <w:right w:val="none" w:sz="0" w:space="0" w:color="auto"/>
                  </w:divBdr>
                  <w:divsChild>
                    <w:div w:id="1503155433">
                      <w:marLeft w:val="0"/>
                      <w:marRight w:val="0"/>
                      <w:marTop w:val="0"/>
                      <w:marBottom w:val="0"/>
                      <w:divBdr>
                        <w:top w:val="none" w:sz="0" w:space="0" w:color="auto"/>
                        <w:left w:val="none" w:sz="0" w:space="0" w:color="auto"/>
                        <w:bottom w:val="none" w:sz="0" w:space="0" w:color="auto"/>
                        <w:right w:val="none" w:sz="0" w:space="0" w:color="auto"/>
                      </w:divBdr>
                    </w:div>
                  </w:divsChild>
                </w:div>
                <w:div w:id="242422411">
                  <w:marLeft w:val="0"/>
                  <w:marRight w:val="0"/>
                  <w:marTop w:val="0"/>
                  <w:marBottom w:val="0"/>
                  <w:divBdr>
                    <w:top w:val="none" w:sz="0" w:space="0" w:color="auto"/>
                    <w:left w:val="none" w:sz="0" w:space="0" w:color="auto"/>
                    <w:bottom w:val="none" w:sz="0" w:space="0" w:color="auto"/>
                    <w:right w:val="none" w:sz="0" w:space="0" w:color="auto"/>
                  </w:divBdr>
                  <w:divsChild>
                    <w:div w:id="2001422852">
                      <w:marLeft w:val="0"/>
                      <w:marRight w:val="0"/>
                      <w:marTop w:val="0"/>
                      <w:marBottom w:val="0"/>
                      <w:divBdr>
                        <w:top w:val="none" w:sz="0" w:space="0" w:color="auto"/>
                        <w:left w:val="none" w:sz="0" w:space="0" w:color="auto"/>
                        <w:bottom w:val="none" w:sz="0" w:space="0" w:color="auto"/>
                        <w:right w:val="none" w:sz="0" w:space="0" w:color="auto"/>
                      </w:divBdr>
                    </w:div>
                  </w:divsChild>
                </w:div>
                <w:div w:id="278341064">
                  <w:marLeft w:val="0"/>
                  <w:marRight w:val="0"/>
                  <w:marTop w:val="0"/>
                  <w:marBottom w:val="0"/>
                  <w:divBdr>
                    <w:top w:val="none" w:sz="0" w:space="0" w:color="auto"/>
                    <w:left w:val="none" w:sz="0" w:space="0" w:color="auto"/>
                    <w:bottom w:val="none" w:sz="0" w:space="0" w:color="auto"/>
                    <w:right w:val="none" w:sz="0" w:space="0" w:color="auto"/>
                  </w:divBdr>
                  <w:divsChild>
                    <w:div w:id="1380469469">
                      <w:marLeft w:val="0"/>
                      <w:marRight w:val="0"/>
                      <w:marTop w:val="0"/>
                      <w:marBottom w:val="0"/>
                      <w:divBdr>
                        <w:top w:val="none" w:sz="0" w:space="0" w:color="auto"/>
                        <w:left w:val="none" w:sz="0" w:space="0" w:color="auto"/>
                        <w:bottom w:val="none" w:sz="0" w:space="0" w:color="auto"/>
                        <w:right w:val="none" w:sz="0" w:space="0" w:color="auto"/>
                      </w:divBdr>
                    </w:div>
                  </w:divsChild>
                </w:div>
                <w:div w:id="295911995">
                  <w:marLeft w:val="0"/>
                  <w:marRight w:val="0"/>
                  <w:marTop w:val="0"/>
                  <w:marBottom w:val="0"/>
                  <w:divBdr>
                    <w:top w:val="none" w:sz="0" w:space="0" w:color="auto"/>
                    <w:left w:val="none" w:sz="0" w:space="0" w:color="auto"/>
                    <w:bottom w:val="none" w:sz="0" w:space="0" w:color="auto"/>
                    <w:right w:val="none" w:sz="0" w:space="0" w:color="auto"/>
                  </w:divBdr>
                  <w:divsChild>
                    <w:div w:id="245311268">
                      <w:marLeft w:val="0"/>
                      <w:marRight w:val="0"/>
                      <w:marTop w:val="0"/>
                      <w:marBottom w:val="0"/>
                      <w:divBdr>
                        <w:top w:val="none" w:sz="0" w:space="0" w:color="auto"/>
                        <w:left w:val="none" w:sz="0" w:space="0" w:color="auto"/>
                        <w:bottom w:val="none" w:sz="0" w:space="0" w:color="auto"/>
                        <w:right w:val="none" w:sz="0" w:space="0" w:color="auto"/>
                      </w:divBdr>
                    </w:div>
                  </w:divsChild>
                </w:div>
                <w:div w:id="371197559">
                  <w:marLeft w:val="0"/>
                  <w:marRight w:val="0"/>
                  <w:marTop w:val="0"/>
                  <w:marBottom w:val="0"/>
                  <w:divBdr>
                    <w:top w:val="none" w:sz="0" w:space="0" w:color="auto"/>
                    <w:left w:val="none" w:sz="0" w:space="0" w:color="auto"/>
                    <w:bottom w:val="none" w:sz="0" w:space="0" w:color="auto"/>
                    <w:right w:val="none" w:sz="0" w:space="0" w:color="auto"/>
                  </w:divBdr>
                  <w:divsChild>
                    <w:div w:id="702824116">
                      <w:marLeft w:val="0"/>
                      <w:marRight w:val="0"/>
                      <w:marTop w:val="0"/>
                      <w:marBottom w:val="0"/>
                      <w:divBdr>
                        <w:top w:val="none" w:sz="0" w:space="0" w:color="auto"/>
                        <w:left w:val="none" w:sz="0" w:space="0" w:color="auto"/>
                        <w:bottom w:val="none" w:sz="0" w:space="0" w:color="auto"/>
                        <w:right w:val="none" w:sz="0" w:space="0" w:color="auto"/>
                      </w:divBdr>
                    </w:div>
                  </w:divsChild>
                </w:div>
                <w:div w:id="487941671">
                  <w:marLeft w:val="0"/>
                  <w:marRight w:val="0"/>
                  <w:marTop w:val="0"/>
                  <w:marBottom w:val="0"/>
                  <w:divBdr>
                    <w:top w:val="none" w:sz="0" w:space="0" w:color="auto"/>
                    <w:left w:val="none" w:sz="0" w:space="0" w:color="auto"/>
                    <w:bottom w:val="none" w:sz="0" w:space="0" w:color="auto"/>
                    <w:right w:val="none" w:sz="0" w:space="0" w:color="auto"/>
                  </w:divBdr>
                  <w:divsChild>
                    <w:div w:id="960963247">
                      <w:marLeft w:val="0"/>
                      <w:marRight w:val="0"/>
                      <w:marTop w:val="0"/>
                      <w:marBottom w:val="0"/>
                      <w:divBdr>
                        <w:top w:val="none" w:sz="0" w:space="0" w:color="auto"/>
                        <w:left w:val="none" w:sz="0" w:space="0" w:color="auto"/>
                        <w:bottom w:val="none" w:sz="0" w:space="0" w:color="auto"/>
                        <w:right w:val="none" w:sz="0" w:space="0" w:color="auto"/>
                      </w:divBdr>
                    </w:div>
                  </w:divsChild>
                </w:div>
                <w:div w:id="505940254">
                  <w:marLeft w:val="0"/>
                  <w:marRight w:val="0"/>
                  <w:marTop w:val="0"/>
                  <w:marBottom w:val="0"/>
                  <w:divBdr>
                    <w:top w:val="none" w:sz="0" w:space="0" w:color="auto"/>
                    <w:left w:val="none" w:sz="0" w:space="0" w:color="auto"/>
                    <w:bottom w:val="none" w:sz="0" w:space="0" w:color="auto"/>
                    <w:right w:val="none" w:sz="0" w:space="0" w:color="auto"/>
                  </w:divBdr>
                  <w:divsChild>
                    <w:div w:id="466510135">
                      <w:marLeft w:val="0"/>
                      <w:marRight w:val="0"/>
                      <w:marTop w:val="0"/>
                      <w:marBottom w:val="0"/>
                      <w:divBdr>
                        <w:top w:val="none" w:sz="0" w:space="0" w:color="auto"/>
                        <w:left w:val="none" w:sz="0" w:space="0" w:color="auto"/>
                        <w:bottom w:val="none" w:sz="0" w:space="0" w:color="auto"/>
                        <w:right w:val="none" w:sz="0" w:space="0" w:color="auto"/>
                      </w:divBdr>
                    </w:div>
                  </w:divsChild>
                </w:div>
                <w:div w:id="567034020">
                  <w:marLeft w:val="0"/>
                  <w:marRight w:val="0"/>
                  <w:marTop w:val="0"/>
                  <w:marBottom w:val="0"/>
                  <w:divBdr>
                    <w:top w:val="none" w:sz="0" w:space="0" w:color="auto"/>
                    <w:left w:val="none" w:sz="0" w:space="0" w:color="auto"/>
                    <w:bottom w:val="none" w:sz="0" w:space="0" w:color="auto"/>
                    <w:right w:val="none" w:sz="0" w:space="0" w:color="auto"/>
                  </w:divBdr>
                  <w:divsChild>
                    <w:div w:id="1578707114">
                      <w:marLeft w:val="0"/>
                      <w:marRight w:val="0"/>
                      <w:marTop w:val="0"/>
                      <w:marBottom w:val="0"/>
                      <w:divBdr>
                        <w:top w:val="none" w:sz="0" w:space="0" w:color="auto"/>
                        <w:left w:val="none" w:sz="0" w:space="0" w:color="auto"/>
                        <w:bottom w:val="none" w:sz="0" w:space="0" w:color="auto"/>
                        <w:right w:val="none" w:sz="0" w:space="0" w:color="auto"/>
                      </w:divBdr>
                    </w:div>
                  </w:divsChild>
                </w:div>
                <w:div w:id="601686481">
                  <w:marLeft w:val="0"/>
                  <w:marRight w:val="0"/>
                  <w:marTop w:val="0"/>
                  <w:marBottom w:val="0"/>
                  <w:divBdr>
                    <w:top w:val="none" w:sz="0" w:space="0" w:color="auto"/>
                    <w:left w:val="none" w:sz="0" w:space="0" w:color="auto"/>
                    <w:bottom w:val="none" w:sz="0" w:space="0" w:color="auto"/>
                    <w:right w:val="none" w:sz="0" w:space="0" w:color="auto"/>
                  </w:divBdr>
                  <w:divsChild>
                    <w:div w:id="2048607034">
                      <w:marLeft w:val="0"/>
                      <w:marRight w:val="0"/>
                      <w:marTop w:val="0"/>
                      <w:marBottom w:val="0"/>
                      <w:divBdr>
                        <w:top w:val="none" w:sz="0" w:space="0" w:color="auto"/>
                        <w:left w:val="none" w:sz="0" w:space="0" w:color="auto"/>
                        <w:bottom w:val="none" w:sz="0" w:space="0" w:color="auto"/>
                        <w:right w:val="none" w:sz="0" w:space="0" w:color="auto"/>
                      </w:divBdr>
                    </w:div>
                  </w:divsChild>
                </w:div>
                <w:div w:id="639462879">
                  <w:marLeft w:val="0"/>
                  <w:marRight w:val="0"/>
                  <w:marTop w:val="0"/>
                  <w:marBottom w:val="0"/>
                  <w:divBdr>
                    <w:top w:val="none" w:sz="0" w:space="0" w:color="auto"/>
                    <w:left w:val="none" w:sz="0" w:space="0" w:color="auto"/>
                    <w:bottom w:val="none" w:sz="0" w:space="0" w:color="auto"/>
                    <w:right w:val="none" w:sz="0" w:space="0" w:color="auto"/>
                  </w:divBdr>
                  <w:divsChild>
                    <w:div w:id="308245553">
                      <w:marLeft w:val="0"/>
                      <w:marRight w:val="0"/>
                      <w:marTop w:val="0"/>
                      <w:marBottom w:val="0"/>
                      <w:divBdr>
                        <w:top w:val="none" w:sz="0" w:space="0" w:color="auto"/>
                        <w:left w:val="none" w:sz="0" w:space="0" w:color="auto"/>
                        <w:bottom w:val="none" w:sz="0" w:space="0" w:color="auto"/>
                        <w:right w:val="none" w:sz="0" w:space="0" w:color="auto"/>
                      </w:divBdr>
                    </w:div>
                  </w:divsChild>
                </w:div>
                <w:div w:id="697462524">
                  <w:marLeft w:val="0"/>
                  <w:marRight w:val="0"/>
                  <w:marTop w:val="0"/>
                  <w:marBottom w:val="0"/>
                  <w:divBdr>
                    <w:top w:val="none" w:sz="0" w:space="0" w:color="auto"/>
                    <w:left w:val="none" w:sz="0" w:space="0" w:color="auto"/>
                    <w:bottom w:val="none" w:sz="0" w:space="0" w:color="auto"/>
                    <w:right w:val="none" w:sz="0" w:space="0" w:color="auto"/>
                  </w:divBdr>
                  <w:divsChild>
                    <w:div w:id="1102993482">
                      <w:marLeft w:val="0"/>
                      <w:marRight w:val="0"/>
                      <w:marTop w:val="0"/>
                      <w:marBottom w:val="0"/>
                      <w:divBdr>
                        <w:top w:val="none" w:sz="0" w:space="0" w:color="auto"/>
                        <w:left w:val="none" w:sz="0" w:space="0" w:color="auto"/>
                        <w:bottom w:val="none" w:sz="0" w:space="0" w:color="auto"/>
                        <w:right w:val="none" w:sz="0" w:space="0" w:color="auto"/>
                      </w:divBdr>
                    </w:div>
                  </w:divsChild>
                </w:div>
                <w:div w:id="716978746">
                  <w:marLeft w:val="0"/>
                  <w:marRight w:val="0"/>
                  <w:marTop w:val="0"/>
                  <w:marBottom w:val="0"/>
                  <w:divBdr>
                    <w:top w:val="none" w:sz="0" w:space="0" w:color="auto"/>
                    <w:left w:val="none" w:sz="0" w:space="0" w:color="auto"/>
                    <w:bottom w:val="none" w:sz="0" w:space="0" w:color="auto"/>
                    <w:right w:val="none" w:sz="0" w:space="0" w:color="auto"/>
                  </w:divBdr>
                  <w:divsChild>
                    <w:div w:id="1042751541">
                      <w:marLeft w:val="0"/>
                      <w:marRight w:val="0"/>
                      <w:marTop w:val="0"/>
                      <w:marBottom w:val="0"/>
                      <w:divBdr>
                        <w:top w:val="none" w:sz="0" w:space="0" w:color="auto"/>
                        <w:left w:val="none" w:sz="0" w:space="0" w:color="auto"/>
                        <w:bottom w:val="none" w:sz="0" w:space="0" w:color="auto"/>
                        <w:right w:val="none" w:sz="0" w:space="0" w:color="auto"/>
                      </w:divBdr>
                    </w:div>
                  </w:divsChild>
                </w:div>
                <w:div w:id="807550559">
                  <w:marLeft w:val="0"/>
                  <w:marRight w:val="0"/>
                  <w:marTop w:val="0"/>
                  <w:marBottom w:val="0"/>
                  <w:divBdr>
                    <w:top w:val="none" w:sz="0" w:space="0" w:color="auto"/>
                    <w:left w:val="none" w:sz="0" w:space="0" w:color="auto"/>
                    <w:bottom w:val="none" w:sz="0" w:space="0" w:color="auto"/>
                    <w:right w:val="none" w:sz="0" w:space="0" w:color="auto"/>
                  </w:divBdr>
                  <w:divsChild>
                    <w:div w:id="1504010538">
                      <w:marLeft w:val="0"/>
                      <w:marRight w:val="0"/>
                      <w:marTop w:val="0"/>
                      <w:marBottom w:val="0"/>
                      <w:divBdr>
                        <w:top w:val="none" w:sz="0" w:space="0" w:color="auto"/>
                        <w:left w:val="none" w:sz="0" w:space="0" w:color="auto"/>
                        <w:bottom w:val="none" w:sz="0" w:space="0" w:color="auto"/>
                        <w:right w:val="none" w:sz="0" w:space="0" w:color="auto"/>
                      </w:divBdr>
                    </w:div>
                  </w:divsChild>
                </w:div>
                <w:div w:id="862473565">
                  <w:marLeft w:val="0"/>
                  <w:marRight w:val="0"/>
                  <w:marTop w:val="0"/>
                  <w:marBottom w:val="0"/>
                  <w:divBdr>
                    <w:top w:val="none" w:sz="0" w:space="0" w:color="auto"/>
                    <w:left w:val="none" w:sz="0" w:space="0" w:color="auto"/>
                    <w:bottom w:val="none" w:sz="0" w:space="0" w:color="auto"/>
                    <w:right w:val="none" w:sz="0" w:space="0" w:color="auto"/>
                  </w:divBdr>
                  <w:divsChild>
                    <w:div w:id="1346637773">
                      <w:marLeft w:val="0"/>
                      <w:marRight w:val="0"/>
                      <w:marTop w:val="0"/>
                      <w:marBottom w:val="0"/>
                      <w:divBdr>
                        <w:top w:val="none" w:sz="0" w:space="0" w:color="auto"/>
                        <w:left w:val="none" w:sz="0" w:space="0" w:color="auto"/>
                        <w:bottom w:val="none" w:sz="0" w:space="0" w:color="auto"/>
                        <w:right w:val="none" w:sz="0" w:space="0" w:color="auto"/>
                      </w:divBdr>
                    </w:div>
                  </w:divsChild>
                </w:div>
                <w:div w:id="864251200">
                  <w:marLeft w:val="0"/>
                  <w:marRight w:val="0"/>
                  <w:marTop w:val="0"/>
                  <w:marBottom w:val="0"/>
                  <w:divBdr>
                    <w:top w:val="none" w:sz="0" w:space="0" w:color="auto"/>
                    <w:left w:val="none" w:sz="0" w:space="0" w:color="auto"/>
                    <w:bottom w:val="none" w:sz="0" w:space="0" w:color="auto"/>
                    <w:right w:val="none" w:sz="0" w:space="0" w:color="auto"/>
                  </w:divBdr>
                  <w:divsChild>
                    <w:div w:id="1321807513">
                      <w:marLeft w:val="0"/>
                      <w:marRight w:val="0"/>
                      <w:marTop w:val="0"/>
                      <w:marBottom w:val="0"/>
                      <w:divBdr>
                        <w:top w:val="none" w:sz="0" w:space="0" w:color="auto"/>
                        <w:left w:val="none" w:sz="0" w:space="0" w:color="auto"/>
                        <w:bottom w:val="none" w:sz="0" w:space="0" w:color="auto"/>
                        <w:right w:val="none" w:sz="0" w:space="0" w:color="auto"/>
                      </w:divBdr>
                    </w:div>
                  </w:divsChild>
                </w:div>
                <w:div w:id="996110055">
                  <w:marLeft w:val="0"/>
                  <w:marRight w:val="0"/>
                  <w:marTop w:val="0"/>
                  <w:marBottom w:val="0"/>
                  <w:divBdr>
                    <w:top w:val="none" w:sz="0" w:space="0" w:color="auto"/>
                    <w:left w:val="none" w:sz="0" w:space="0" w:color="auto"/>
                    <w:bottom w:val="none" w:sz="0" w:space="0" w:color="auto"/>
                    <w:right w:val="none" w:sz="0" w:space="0" w:color="auto"/>
                  </w:divBdr>
                  <w:divsChild>
                    <w:div w:id="581183536">
                      <w:marLeft w:val="0"/>
                      <w:marRight w:val="0"/>
                      <w:marTop w:val="0"/>
                      <w:marBottom w:val="0"/>
                      <w:divBdr>
                        <w:top w:val="none" w:sz="0" w:space="0" w:color="auto"/>
                        <w:left w:val="none" w:sz="0" w:space="0" w:color="auto"/>
                        <w:bottom w:val="none" w:sz="0" w:space="0" w:color="auto"/>
                        <w:right w:val="none" w:sz="0" w:space="0" w:color="auto"/>
                      </w:divBdr>
                    </w:div>
                  </w:divsChild>
                </w:div>
                <w:div w:id="1025407688">
                  <w:marLeft w:val="0"/>
                  <w:marRight w:val="0"/>
                  <w:marTop w:val="0"/>
                  <w:marBottom w:val="0"/>
                  <w:divBdr>
                    <w:top w:val="none" w:sz="0" w:space="0" w:color="auto"/>
                    <w:left w:val="none" w:sz="0" w:space="0" w:color="auto"/>
                    <w:bottom w:val="none" w:sz="0" w:space="0" w:color="auto"/>
                    <w:right w:val="none" w:sz="0" w:space="0" w:color="auto"/>
                  </w:divBdr>
                  <w:divsChild>
                    <w:div w:id="846793747">
                      <w:marLeft w:val="0"/>
                      <w:marRight w:val="0"/>
                      <w:marTop w:val="0"/>
                      <w:marBottom w:val="0"/>
                      <w:divBdr>
                        <w:top w:val="none" w:sz="0" w:space="0" w:color="auto"/>
                        <w:left w:val="none" w:sz="0" w:space="0" w:color="auto"/>
                        <w:bottom w:val="none" w:sz="0" w:space="0" w:color="auto"/>
                        <w:right w:val="none" w:sz="0" w:space="0" w:color="auto"/>
                      </w:divBdr>
                    </w:div>
                  </w:divsChild>
                </w:div>
                <w:div w:id="1050956813">
                  <w:marLeft w:val="0"/>
                  <w:marRight w:val="0"/>
                  <w:marTop w:val="0"/>
                  <w:marBottom w:val="0"/>
                  <w:divBdr>
                    <w:top w:val="none" w:sz="0" w:space="0" w:color="auto"/>
                    <w:left w:val="none" w:sz="0" w:space="0" w:color="auto"/>
                    <w:bottom w:val="none" w:sz="0" w:space="0" w:color="auto"/>
                    <w:right w:val="none" w:sz="0" w:space="0" w:color="auto"/>
                  </w:divBdr>
                  <w:divsChild>
                    <w:div w:id="1381054299">
                      <w:marLeft w:val="0"/>
                      <w:marRight w:val="0"/>
                      <w:marTop w:val="0"/>
                      <w:marBottom w:val="0"/>
                      <w:divBdr>
                        <w:top w:val="none" w:sz="0" w:space="0" w:color="auto"/>
                        <w:left w:val="none" w:sz="0" w:space="0" w:color="auto"/>
                        <w:bottom w:val="none" w:sz="0" w:space="0" w:color="auto"/>
                        <w:right w:val="none" w:sz="0" w:space="0" w:color="auto"/>
                      </w:divBdr>
                    </w:div>
                  </w:divsChild>
                </w:div>
                <w:div w:id="1065757403">
                  <w:marLeft w:val="0"/>
                  <w:marRight w:val="0"/>
                  <w:marTop w:val="0"/>
                  <w:marBottom w:val="0"/>
                  <w:divBdr>
                    <w:top w:val="none" w:sz="0" w:space="0" w:color="auto"/>
                    <w:left w:val="none" w:sz="0" w:space="0" w:color="auto"/>
                    <w:bottom w:val="none" w:sz="0" w:space="0" w:color="auto"/>
                    <w:right w:val="none" w:sz="0" w:space="0" w:color="auto"/>
                  </w:divBdr>
                  <w:divsChild>
                    <w:div w:id="2012180336">
                      <w:marLeft w:val="0"/>
                      <w:marRight w:val="0"/>
                      <w:marTop w:val="0"/>
                      <w:marBottom w:val="0"/>
                      <w:divBdr>
                        <w:top w:val="none" w:sz="0" w:space="0" w:color="auto"/>
                        <w:left w:val="none" w:sz="0" w:space="0" w:color="auto"/>
                        <w:bottom w:val="none" w:sz="0" w:space="0" w:color="auto"/>
                        <w:right w:val="none" w:sz="0" w:space="0" w:color="auto"/>
                      </w:divBdr>
                    </w:div>
                  </w:divsChild>
                </w:div>
                <w:div w:id="1087994359">
                  <w:marLeft w:val="0"/>
                  <w:marRight w:val="0"/>
                  <w:marTop w:val="0"/>
                  <w:marBottom w:val="0"/>
                  <w:divBdr>
                    <w:top w:val="none" w:sz="0" w:space="0" w:color="auto"/>
                    <w:left w:val="none" w:sz="0" w:space="0" w:color="auto"/>
                    <w:bottom w:val="none" w:sz="0" w:space="0" w:color="auto"/>
                    <w:right w:val="none" w:sz="0" w:space="0" w:color="auto"/>
                  </w:divBdr>
                  <w:divsChild>
                    <w:div w:id="1520387849">
                      <w:marLeft w:val="0"/>
                      <w:marRight w:val="0"/>
                      <w:marTop w:val="0"/>
                      <w:marBottom w:val="0"/>
                      <w:divBdr>
                        <w:top w:val="none" w:sz="0" w:space="0" w:color="auto"/>
                        <w:left w:val="none" w:sz="0" w:space="0" w:color="auto"/>
                        <w:bottom w:val="none" w:sz="0" w:space="0" w:color="auto"/>
                        <w:right w:val="none" w:sz="0" w:space="0" w:color="auto"/>
                      </w:divBdr>
                    </w:div>
                  </w:divsChild>
                </w:div>
                <w:div w:id="1282109070">
                  <w:marLeft w:val="0"/>
                  <w:marRight w:val="0"/>
                  <w:marTop w:val="0"/>
                  <w:marBottom w:val="0"/>
                  <w:divBdr>
                    <w:top w:val="none" w:sz="0" w:space="0" w:color="auto"/>
                    <w:left w:val="none" w:sz="0" w:space="0" w:color="auto"/>
                    <w:bottom w:val="none" w:sz="0" w:space="0" w:color="auto"/>
                    <w:right w:val="none" w:sz="0" w:space="0" w:color="auto"/>
                  </w:divBdr>
                  <w:divsChild>
                    <w:div w:id="1282541977">
                      <w:marLeft w:val="0"/>
                      <w:marRight w:val="0"/>
                      <w:marTop w:val="0"/>
                      <w:marBottom w:val="0"/>
                      <w:divBdr>
                        <w:top w:val="none" w:sz="0" w:space="0" w:color="auto"/>
                        <w:left w:val="none" w:sz="0" w:space="0" w:color="auto"/>
                        <w:bottom w:val="none" w:sz="0" w:space="0" w:color="auto"/>
                        <w:right w:val="none" w:sz="0" w:space="0" w:color="auto"/>
                      </w:divBdr>
                    </w:div>
                  </w:divsChild>
                </w:div>
                <w:div w:id="1285429177">
                  <w:marLeft w:val="0"/>
                  <w:marRight w:val="0"/>
                  <w:marTop w:val="0"/>
                  <w:marBottom w:val="0"/>
                  <w:divBdr>
                    <w:top w:val="none" w:sz="0" w:space="0" w:color="auto"/>
                    <w:left w:val="none" w:sz="0" w:space="0" w:color="auto"/>
                    <w:bottom w:val="none" w:sz="0" w:space="0" w:color="auto"/>
                    <w:right w:val="none" w:sz="0" w:space="0" w:color="auto"/>
                  </w:divBdr>
                  <w:divsChild>
                    <w:div w:id="149256519">
                      <w:marLeft w:val="0"/>
                      <w:marRight w:val="0"/>
                      <w:marTop w:val="0"/>
                      <w:marBottom w:val="0"/>
                      <w:divBdr>
                        <w:top w:val="none" w:sz="0" w:space="0" w:color="auto"/>
                        <w:left w:val="none" w:sz="0" w:space="0" w:color="auto"/>
                        <w:bottom w:val="none" w:sz="0" w:space="0" w:color="auto"/>
                        <w:right w:val="none" w:sz="0" w:space="0" w:color="auto"/>
                      </w:divBdr>
                    </w:div>
                  </w:divsChild>
                </w:div>
                <w:div w:id="1334381752">
                  <w:marLeft w:val="0"/>
                  <w:marRight w:val="0"/>
                  <w:marTop w:val="0"/>
                  <w:marBottom w:val="0"/>
                  <w:divBdr>
                    <w:top w:val="none" w:sz="0" w:space="0" w:color="auto"/>
                    <w:left w:val="none" w:sz="0" w:space="0" w:color="auto"/>
                    <w:bottom w:val="none" w:sz="0" w:space="0" w:color="auto"/>
                    <w:right w:val="none" w:sz="0" w:space="0" w:color="auto"/>
                  </w:divBdr>
                  <w:divsChild>
                    <w:div w:id="270868654">
                      <w:marLeft w:val="0"/>
                      <w:marRight w:val="0"/>
                      <w:marTop w:val="0"/>
                      <w:marBottom w:val="0"/>
                      <w:divBdr>
                        <w:top w:val="none" w:sz="0" w:space="0" w:color="auto"/>
                        <w:left w:val="none" w:sz="0" w:space="0" w:color="auto"/>
                        <w:bottom w:val="none" w:sz="0" w:space="0" w:color="auto"/>
                        <w:right w:val="none" w:sz="0" w:space="0" w:color="auto"/>
                      </w:divBdr>
                    </w:div>
                  </w:divsChild>
                </w:div>
                <w:div w:id="1387222335">
                  <w:marLeft w:val="0"/>
                  <w:marRight w:val="0"/>
                  <w:marTop w:val="0"/>
                  <w:marBottom w:val="0"/>
                  <w:divBdr>
                    <w:top w:val="none" w:sz="0" w:space="0" w:color="auto"/>
                    <w:left w:val="none" w:sz="0" w:space="0" w:color="auto"/>
                    <w:bottom w:val="none" w:sz="0" w:space="0" w:color="auto"/>
                    <w:right w:val="none" w:sz="0" w:space="0" w:color="auto"/>
                  </w:divBdr>
                  <w:divsChild>
                    <w:div w:id="1793012381">
                      <w:marLeft w:val="0"/>
                      <w:marRight w:val="0"/>
                      <w:marTop w:val="0"/>
                      <w:marBottom w:val="0"/>
                      <w:divBdr>
                        <w:top w:val="none" w:sz="0" w:space="0" w:color="auto"/>
                        <w:left w:val="none" w:sz="0" w:space="0" w:color="auto"/>
                        <w:bottom w:val="none" w:sz="0" w:space="0" w:color="auto"/>
                        <w:right w:val="none" w:sz="0" w:space="0" w:color="auto"/>
                      </w:divBdr>
                    </w:div>
                  </w:divsChild>
                </w:div>
                <w:div w:id="1404720097">
                  <w:marLeft w:val="0"/>
                  <w:marRight w:val="0"/>
                  <w:marTop w:val="0"/>
                  <w:marBottom w:val="0"/>
                  <w:divBdr>
                    <w:top w:val="none" w:sz="0" w:space="0" w:color="auto"/>
                    <w:left w:val="none" w:sz="0" w:space="0" w:color="auto"/>
                    <w:bottom w:val="none" w:sz="0" w:space="0" w:color="auto"/>
                    <w:right w:val="none" w:sz="0" w:space="0" w:color="auto"/>
                  </w:divBdr>
                  <w:divsChild>
                    <w:div w:id="1086999122">
                      <w:marLeft w:val="0"/>
                      <w:marRight w:val="0"/>
                      <w:marTop w:val="0"/>
                      <w:marBottom w:val="0"/>
                      <w:divBdr>
                        <w:top w:val="none" w:sz="0" w:space="0" w:color="auto"/>
                        <w:left w:val="none" w:sz="0" w:space="0" w:color="auto"/>
                        <w:bottom w:val="none" w:sz="0" w:space="0" w:color="auto"/>
                        <w:right w:val="none" w:sz="0" w:space="0" w:color="auto"/>
                      </w:divBdr>
                    </w:div>
                  </w:divsChild>
                </w:div>
                <w:div w:id="1547185478">
                  <w:marLeft w:val="0"/>
                  <w:marRight w:val="0"/>
                  <w:marTop w:val="0"/>
                  <w:marBottom w:val="0"/>
                  <w:divBdr>
                    <w:top w:val="none" w:sz="0" w:space="0" w:color="auto"/>
                    <w:left w:val="none" w:sz="0" w:space="0" w:color="auto"/>
                    <w:bottom w:val="none" w:sz="0" w:space="0" w:color="auto"/>
                    <w:right w:val="none" w:sz="0" w:space="0" w:color="auto"/>
                  </w:divBdr>
                  <w:divsChild>
                    <w:div w:id="2116749115">
                      <w:marLeft w:val="0"/>
                      <w:marRight w:val="0"/>
                      <w:marTop w:val="0"/>
                      <w:marBottom w:val="0"/>
                      <w:divBdr>
                        <w:top w:val="none" w:sz="0" w:space="0" w:color="auto"/>
                        <w:left w:val="none" w:sz="0" w:space="0" w:color="auto"/>
                        <w:bottom w:val="none" w:sz="0" w:space="0" w:color="auto"/>
                        <w:right w:val="none" w:sz="0" w:space="0" w:color="auto"/>
                      </w:divBdr>
                    </w:div>
                  </w:divsChild>
                </w:div>
                <w:div w:id="1607344878">
                  <w:marLeft w:val="0"/>
                  <w:marRight w:val="0"/>
                  <w:marTop w:val="0"/>
                  <w:marBottom w:val="0"/>
                  <w:divBdr>
                    <w:top w:val="none" w:sz="0" w:space="0" w:color="auto"/>
                    <w:left w:val="none" w:sz="0" w:space="0" w:color="auto"/>
                    <w:bottom w:val="none" w:sz="0" w:space="0" w:color="auto"/>
                    <w:right w:val="none" w:sz="0" w:space="0" w:color="auto"/>
                  </w:divBdr>
                  <w:divsChild>
                    <w:div w:id="1237015768">
                      <w:marLeft w:val="0"/>
                      <w:marRight w:val="0"/>
                      <w:marTop w:val="0"/>
                      <w:marBottom w:val="0"/>
                      <w:divBdr>
                        <w:top w:val="none" w:sz="0" w:space="0" w:color="auto"/>
                        <w:left w:val="none" w:sz="0" w:space="0" w:color="auto"/>
                        <w:bottom w:val="none" w:sz="0" w:space="0" w:color="auto"/>
                        <w:right w:val="none" w:sz="0" w:space="0" w:color="auto"/>
                      </w:divBdr>
                    </w:div>
                  </w:divsChild>
                </w:div>
                <w:div w:id="1690838055">
                  <w:marLeft w:val="0"/>
                  <w:marRight w:val="0"/>
                  <w:marTop w:val="0"/>
                  <w:marBottom w:val="0"/>
                  <w:divBdr>
                    <w:top w:val="none" w:sz="0" w:space="0" w:color="auto"/>
                    <w:left w:val="none" w:sz="0" w:space="0" w:color="auto"/>
                    <w:bottom w:val="none" w:sz="0" w:space="0" w:color="auto"/>
                    <w:right w:val="none" w:sz="0" w:space="0" w:color="auto"/>
                  </w:divBdr>
                  <w:divsChild>
                    <w:div w:id="1393505346">
                      <w:marLeft w:val="0"/>
                      <w:marRight w:val="0"/>
                      <w:marTop w:val="0"/>
                      <w:marBottom w:val="0"/>
                      <w:divBdr>
                        <w:top w:val="none" w:sz="0" w:space="0" w:color="auto"/>
                        <w:left w:val="none" w:sz="0" w:space="0" w:color="auto"/>
                        <w:bottom w:val="none" w:sz="0" w:space="0" w:color="auto"/>
                        <w:right w:val="none" w:sz="0" w:space="0" w:color="auto"/>
                      </w:divBdr>
                    </w:div>
                  </w:divsChild>
                </w:div>
                <w:div w:id="1692491934">
                  <w:marLeft w:val="0"/>
                  <w:marRight w:val="0"/>
                  <w:marTop w:val="0"/>
                  <w:marBottom w:val="0"/>
                  <w:divBdr>
                    <w:top w:val="none" w:sz="0" w:space="0" w:color="auto"/>
                    <w:left w:val="none" w:sz="0" w:space="0" w:color="auto"/>
                    <w:bottom w:val="none" w:sz="0" w:space="0" w:color="auto"/>
                    <w:right w:val="none" w:sz="0" w:space="0" w:color="auto"/>
                  </w:divBdr>
                  <w:divsChild>
                    <w:div w:id="579995334">
                      <w:marLeft w:val="0"/>
                      <w:marRight w:val="0"/>
                      <w:marTop w:val="0"/>
                      <w:marBottom w:val="0"/>
                      <w:divBdr>
                        <w:top w:val="none" w:sz="0" w:space="0" w:color="auto"/>
                        <w:left w:val="none" w:sz="0" w:space="0" w:color="auto"/>
                        <w:bottom w:val="none" w:sz="0" w:space="0" w:color="auto"/>
                        <w:right w:val="none" w:sz="0" w:space="0" w:color="auto"/>
                      </w:divBdr>
                    </w:div>
                  </w:divsChild>
                </w:div>
                <w:div w:id="1695492679">
                  <w:marLeft w:val="0"/>
                  <w:marRight w:val="0"/>
                  <w:marTop w:val="0"/>
                  <w:marBottom w:val="0"/>
                  <w:divBdr>
                    <w:top w:val="none" w:sz="0" w:space="0" w:color="auto"/>
                    <w:left w:val="none" w:sz="0" w:space="0" w:color="auto"/>
                    <w:bottom w:val="none" w:sz="0" w:space="0" w:color="auto"/>
                    <w:right w:val="none" w:sz="0" w:space="0" w:color="auto"/>
                  </w:divBdr>
                  <w:divsChild>
                    <w:div w:id="1847935804">
                      <w:marLeft w:val="0"/>
                      <w:marRight w:val="0"/>
                      <w:marTop w:val="0"/>
                      <w:marBottom w:val="0"/>
                      <w:divBdr>
                        <w:top w:val="none" w:sz="0" w:space="0" w:color="auto"/>
                        <w:left w:val="none" w:sz="0" w:space="0" w:color="auto"/>
                        <w:bottom w:val="none" w:sz="0" w:space="0" w:color="auto"/>
                        <w:right w:val="none" w:sz="0" w:space="0" w:color="auto"/>
                      </w:divBdr>
                    </w:div>
                  </w:divsChild>
                </w:div>
                <w:div w:id="1763598200">
                  <w:marLeft w:val="0"/>
                  <w:marRight w:val="0"/>
                  <w:marTop w:val="0"/>
                  <w:marBottom w:val="0"/>
                  <w:divBdr>
                    <w:top w:val="none" w:sz="0" w:space="0" w:color="auto"/>
                    <w:left w:val="none" w:sz="0" w:space="0" w:color="auto"/>
                    <w:bottom w:val="none" w:sz="0" w:space="0" w:color="auto"/>
                    <w:right w:val="none" w:sz="0" w:space="0" w:color="auto"/>
                  </w:divBdr>
                  <w:divsChild>
                    <w:div w:id="1319923769">
                      <w:marLeft w:val="0"/>
                      <w:marRight w:val="0"/>
                      <w:marTop w:val="0"/>
                      <w:marBottom w:val="0"/>
                      <w:divBdr>
                        <w:top w:val="none" w:sz="0" w:space="0" w:color="auto"/>
                        <w:left w:val="none" w:sz="0" w:space="0" w:color="auto"/>
                        <w:bottom w:val="none" w:sz="0" w:space="0" w:color="auto"/>
                        <w:right w:val="none" w:sz="0" w:space="0" w:color="auto"/>
                      </w:divBdr>
                    </w:div>
                  </w:divsChild>
                </w:div>
                <w:div w:id="1809740343">
                  <w:marLeft w:val="0"/>
                  <w:marRight w:val="0"/>
                  <w:marTop w:val="0"/>
                  <w:marBottom w:val="0"/>
                  <w:divBdr>
                    <w:top w:val="none" w:sz="0" w:space="0" w:color="auto"/>
                    <w:left w:val="none" w:sz="0" w:space="0" w:color="auto"/>
                    <w:bottom w:val="none" w:sz="0" w:space="0" w:color="auto"/>
                    <w:right w:val="none" w:sz="0" w:space="0" w:color="auto"/>
                  </w:divBdr>
                  <w:divsChild>
                    <w:div w:id="2057121217">
                      <w:marLeft w:val="0"/>
                      <w:marRight w:val="0"/>
                      <w:marTop w:val="0"/>
                      <w:marBottom w:val="0"/>
                      <w:divBdr>
                        <w:top w:val="none" w:sz="0" w:space="0" w:color="auto"/>
                        <w:left w:val="none" w:sz="0" w:space="0" w:color="auto"/>
                        <w:bottom w:val="none" w:sz="0" w:space="0" w:color="auto"/>
                        <w:right w:val="none" w:sz="0" w:space="0" w:color="auto"/>
                      </w:divBdr>
                    </w:div>
                  </w:divsChild>
                </w:div>
                <w:div w:id="1853031273">
                  <w:marLeft w:val="0"/>
                  <w:marRight w:val="0"/>
                  <w:marTop w:val="0"/>
                  <w:marBottom w:val="0"/>
                  <w:divBdr>
                    <w:top w:val="none" w:sz="0" w:space="0" w:color="auto"/>
                    <w:left w:val="none" w:sz="0" w:space="0" w:color="auto"/>
                    <w:bottom w:val="none" w:sz="0" w:space="0" w:color="auto"/>
                    <w:right w:val="none" w:sz="0" w:space="0" w:color="auto"/>
                  </w:divBdr>
                  <w:divsChild>
                    <w:div w:id="460729827">
                      <w:marLeft w:val="0"/>
                      <w:marRight w:val="0"/>
                      <w:marTop w:val="0"/>
                      <w:marBottom w:val="0"/>
                      <w:divBdr>
                        <w:top w:val="none" w:sz="0" w:space="0" w:color="auto"/>
                        <w:left w:val="none" w:sz="0" w:space="0" w:color="auto"/>
                        <w:bottom w:val="none" w:sz="0" w:space="0" w:color="auto"/>
                        <w:right w:val="none" w:sz="0" w:space="0" w:color="auto"/>
                      </w:divBdr>
                    </w:div>
                  </w:divsChild>
                </w:div>
                <w:div w:id="1863128846">
                  <w:marLeft w:val="0"/>
                  <w:marRight w:val="0"/>
                  <w:marTop w:val="0"/>
                  <w:marBottom w:val="0"/>
                  <w:divBdr>
                    <w:top w:val="none" w:sz="0" w:space="0" w:color="auto"/>
                    <w:left w:val="none" w:sz="0" w:space="0" w:color="auto"/>
                    <w:bottom w:val="none" w:sz="0" w:space="0" w:color="auto"/>
                    <w:right w:val="none" w:sz="0" w:space="0" w:color="auto"/>
                  </w:divBdr>
                  <w:divsChild>
                    <w:div w:id="1463232424">
                      <w:marLeft w:val="0"/>
                      <w:marRight w:val="0"/>
                      <w:marTop w:val="0"/>
                      <w:marBottom w:val="0"/>
                      <w:divBdr>
                        <w:top w:val="none" w:sz="0" w:space="0" w:color="auto"/>
                        <w:left w:val="none" w:sz="0" w:space="0" w:color="auto"/>
                        <w:bottom w:val="none" w:sz="0" w:space="0" w:color="auto"/>
                        <w:right w:val="none" w:sz="0" w:space="0" w:color="auto"/>
                      </w:divBdr>
                    </w:div>
                    <w:div w:id="1698651108">
                      <w:marLeft w:val="0"/>
                      <w:marRight w:val="0"/>
                      <w:marTop w:val="0"/>
                      <w:marBottom w:val="0"/>
                      <w:divBdr>
                        <w:top w:val="none" w:sz="0" w:space="0" w:color="auto"/>
                        <w:left w:val="none" w:sz="0" w:space="0" w:color="auto"/>
                        <w:bottom w:val="none" w:sz="0" w:space="0" w:color="auto"/>
                        <w:right w:val="none" w:sz="0" w:space="0" w:color="auto"/>
                      </w:divBdr>
                    </w:div>
                  </w:divsChild>
                </w:div>
                <w:div w:id="1896890313">
                  <w:marLeft w:val="0"/>
                  <w:marRight w:val="0"/>
                  <w:marTop w:val="0"/>
                  <w:marBottom w:val="0"/>
                  <w:divBdr>
                    <w:top w:val="none" w:sz="0" w:space="0" w:color="auto"/>
                    <w:left w:val="none" w:sz="0" w:space="0" w:color="auto"/>
                    <w:bottom w:val="none" w:sz="0" w:space="0" w:color="auto"/>
                    <w:right w:val="none" w:sz="0" w:space="0" w:color="auto"/>
                  </w:divBdr>
                  <w:divsChild>
                    <w:div w:id="1315987082">
                      <w:marLeft w:val="0"/>
                      <w:marRight w:val="0"/>
                      <w:marTop w:val="0"/>
                      <w:marBottom w:val="0"/>
                      <w:divBdr>
                        <w:top w:val="none" w:sz="0" w:space="0" w:color="auto"/>
                        <w:left w:val="none" w:sz="0" w:space="0" w:color="auto"/>
                        <w:bottom w:val="none" w:sz="0" w:space="0" w:color="auto"/>
                        <w:right w:val="none" w:sz="0" w:space="0" w:color="auto"/>
                      </w:divBdr>
                    </w:div>
                  </w:divsChild>
                </w:div>
                <w:div w:id="1946499812">
                  <w:marLeft w:val="0"/>
                  <w:marRight w:val="0"/>
                  <w:marTop w:val="0"/>
                  <w:marBottom w:val="0"/>
                  <w:divBdr>
                    <w:top w:val="none" w:sz="0" w:space="0" w:color="auto"/>
                    <w:left w:val="none" w:sz="0" w:space="0" w:color="auto"/>
                    <w:bottom w:val="none" w:sz="0" w:space="0" w:color="auto"/>
                    <w:right w:val="none" w:sz="0" w:space="0" w:color="auto"/>
                  </w:divBdr>
                  <w:divsChild>
                    <w:div w:id="411975881">
                      <w:marLeft w:val="0"/>
                      <w:marRight w:val="0"/>
                      <w:marTop w:val="0"/>
                      <w:marBottom w:val="0"/>
                      <w:divBdr>
                        <w:top w:val="none" w:sz="0" w:space="0" w:color="auto"/>
                        <w:left w:val="none" w:sz="0" w:space="0" w:color="auto"/>
                        <w:bottom w:val="none" w:sz="0" w:space="0" w:color="auto"/>
                        <w:right w:val="none" w:sz="0" w:space="0" w:color="auto"/>
                      </w:divBdr>
                    </w:div>
                  </w:divsChild>
                </w:div>
                <w:div w:id="1952125578">
                  <w:marLeft w:val="0"/>
                  <w:marRight w:val="0"/>
                  <w:marTop w:val="0"/>
                  <w:marBottom w:val="0"/>
                  <w:divBdr>
                    <w:top w:val="none" w:sz="0" w:space="0" w:color="auto"/>
                    <w:left w:val="none" w:sz="0" w:space="0" w:color="auto"/>
                    <w:bottom w:val="none" w:sz="0" w:space="0" w:color="auto"/>
                    <w:right w:val="none" w:sz="0" w:space="0" w:color="auto"/>
                  </w:divBdr>
                  <w:divsChild>
                    <w:div w:id="420414981">
                      <w:marLeft w:val="0"/>
                      <w:marRight w:val="0"/>
                      <w:marTop w:val="0"/>
                      <w:marBottom w:val="0"/>
                      <w:divBdr>
                        <w:top w:val="none" w:sz="0" w:space="0" w:color="auto"/>
                        <w:left w:val="none" w:sz="0" w:space="0" w:color="auto"/>
                        <w:bottom w:val="none" w:sz="0" w:space="0" w:color="auto"/>
                        <w:right w:val="none" w:sz="0" w:space="0" w:color="auto"/>
                      </w:divBdr>
                    </w:div>
                  </w:divsChild>
                </w:div>
                <w:div w:id="2030374762">
                  <w:marLeft w:val="0"/>
                  <w:marRight w:val="0"/>
                  <w:marTop w:val="0"/>
                  <w:marBottom w:val="0"/>
                  <w:divBdr>
                    <w:top w:val="none" w:sz="0" w:space="0" w:color="auto"/>
                    <w:left w:val="none" w:sz="0" w:space="0" w:color="auto"/>
                    <w:bottom w:val="none" w:sz="0" w:space="0" w:color="auto"/>
                    <w:right w:val="none" w:sz="0" w:space="0" w:color="auto"/>
                  </w:divBdr>
                  <w:divsChild>
                    <w:div w:id="1368138507">
                      <w:marLeft w:val="0"/>
                      <w:marRight w:val="0"/>
                      <w:marTop w:val="0"/>
                      <w:marBottom w:val="0"/>
                      <w:divBdr>
                        <w:top w:val="none" w:sz="0" w:space="0" w:color="auto"/>
                        <w:left w:val="none" w:sz="0" w:space="0" w:color="auto"/>
                        <w:bottom w:val="none" w:sz="0" w:space="0" w:color="auto"/>
                        <w:right w:val="none" w:sz="0" w:space="0" w:color="auto"/>
                      </w:divBdr>
                    </w:div>
                  </w:divsChild>
                </w:div>
                <w:div w:id="2043743457">
                  <w:marLeft w:val="0"/>
                  <w:marRight w:val="0"/>
                  <w:marTop w:val="0"/>
                  <w:marBottom w:val="0"/>
                  <w:divBdr>
                    <w:top w:val="none" w:sz="0" w:space="0" w:color="auto"/>
                    <w:left w:val="none" w:sz="0" w:space="0" w:color="auto"/>
                    <w:bottom w:val="none" w:sz="0" w:space="0" w:color="auto"/>
                    <w:right w:val="none" w:sz="0" w:space="0" w:color="auto"/>
                  </w:divBdr>
                  <w:divsChild>
                    <w:div w:id="188223732">
                      <w:marLeft w:val="0"/>
                      <w:marRight w:val="0"/>
                      <w:marTop w:val="0"/>
                      <w:marBottom w:val="0"/>
                      <w:divBdr>
                        <w:top w:val="none" w:sz="0" w:space="0" w:color="auto"/>
                        <w:left w:val="none" w:sz="0" w:space="0" w:color="auto"/>
                        <w:bottom w:val="none" w:sz="0" w:space="0" w:color="auto"/>
                        <w:right w:val="none" w:sz="0" w:space="0" w:color="auto"/>
                      </w:divBdr>
                    </w:div>
                  </w:divsChild>
                </w:div>
                <w:div w:id="2090615838">
                  <w:marLeft w:val="0"/>
                  <w:marRight w:val="0"/>
                  <w:marTop w:val="0"/>
                  <w:marBottom w:val="0"/>
                  <w:divBdr>
                    <w:top w:val="none" w:sz="0" w:space="0" w:color="auto"/>
                    <w:left w:val="none" w:sz="0" w:space="0" w:color="auto"/>
                    <w:bottom w:val="none" w:sz="0" w:space="0" w:color="auto"/>
                    <w:right w:val="none" w:sz="0" w:space="0" w:color="auto"/>
                  </w:divBdr>
                  <w:divsChild>
                    <w:div w:id="118181573">
                      <w:marLeft w:val="0"/>
                      <w:marRight w:val="0"/>
                      <w:marTop w:val="0"/>
                      <w:marBottom w:val="0"/>
                      <w:divBdr>
                        <w:top w:val="none" w:sz="0" w:space="0" w:color="auto"/>
                        <w:left w:val="none" w:sz="0" w:space="0" w:color="auto"/>
                        <w:bottom w:val="none" w:sz="0" w:space="0" w:color="auto"/>
                        <w:right w:val="none" w:sz="0" w:space="0" w:color="auto"/>
                      </w:divBdr>
                    </w:div>
                  </w:divsChild>
                </w:div>
                <w:div w:id="2106031705">
                  <w:marLeft w:val="0"/>
                  <w:marRight w:val="0"/>
                  <w:marTop w:val="0"/>
                  <w:marBottom w:val="0"/>
                  <w:divBdr>
                    <w:top w:val="none" w:sz="0" w:space="0" w:color="auto"/>
                    <w:left w:val="none" w:sz="0" w:space="0" w:color="auto"/>
                    <w:bottom w:val="none" w:sz="0" w:space="0" w:color="auto"/>
                    <w:right w:val="none" w:sz="0" w:space="0" w:color="auto"/>
                  </w:divBdr>
                  <w:divsChild>
                    <w:div w:id="1261722714">
                      <w:marLeft w:val="0"/>
                      <w:marRight w:val="0"/>
                      <w:marTop w:val="0"/>
                      <w:marBottom w:val="0"/>
                      <w:divBdr>
                        <w:top w:val="none" w:sz="0" w:space="0" w:color="auto"/>
                        <w:left w:val="none" w:sz="0" w:space="0" w:color="auto"/>
                        <w:bottom w:val="none" w:sz="0" w:space="0" w:color="auto"/>
                        <w:right w:val="none" w:sz="0" w:space="0" w:color="auto"/>
                      </w:divBdr>
                    </w:div>
                  </w:divsChild>
                </w:div>
                <w:div w:id="2134980440">
                  <w:marLeft w:val="0"/>
                  <w:marRight w:val="0"/>
                  <w:marTop w:val="0"/>
                  <w:marBottom w:val="0"/>
                  <w:divBdr>
                    <w:top w:val="none" w:sz="0" w:space="0" w:color="auto"/>
                    <w:left w:val="none" w:sz="0" w:space="0" w:color="auto"/>
                    <w:bottom w:val="none" w:sz="0" w:space="0" w:color="auto"/>
                    <w:right w:val="none" w:sz="0" w:space="0" w:color="auto"/>
                  </w:divBdr>
                  <w:divsChild>
                    <w:div w:id="7468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72821">
      <w:bodyDiv w:val="1"/>
      <w:marLeft w:val="0"/>
      <w:marRight w:val="0"/>
      <w:marTop w:val="0"/>
      <w:marBottom w:val="0"/>
      <w:divBdr>
        <w:top w:val="none" w:sz="0" w:space="0" w:color="auto"/>
        <w:left w:val="none" w:sz="0" w:space="0" w:color="auto"/>
        <w:bottom w:val="none" w:sz="0" w:space="0" w:color="auto"/>
        <w:right w:val="none" w:sz="0" w:space="0" w:color="auto"/>
      </w:divBdr>
    </w:div>
    <w:div w:id="1662461909">
      <w:bodyDiv w:val="1"/>
      <w:marLeft w:val="0"/>
      <w:marRight w:val="0"/>
      <w:marTop w:val="0"/>
      <w:marBottom w:val="0"/>
      <w:divBdr>
        <w:top w:val="none" w:sz="0" w:space="0" w:color="auto"/>
        <w:left w:val="none" w:sz="0" w:space="0" w:color="auto"/>
        <w:bottom w:val="none" w:sz="0" w:space="0" w:color="auto"/>
        <w:right w:val="none" w:sz="0" w:space="0" w:color="auto"/>
      </w:divBdr>
    </w:div>
    <w:div w:id="1764567207">
      <w:bodyDiv w:val="1"/>
      <w:marLeft w:val="0"/>
      <w:marRight w:val="0"/>
      <w:marTop w:val="0"/>
      <w:marBottom w:val="0"/>
      <w:divBdr>
        <w:top w:val="none" w:sz="0" w:space="0" w:color="auto"/>
        <w:left w:val="none" w:sz="0" w:space="0" w:color="auto"/>
        <w:bottom w:val="none" w:sz="0" w:space="0" w:color="auto"/>
        <w:right w:val="none" w:sz="0" w:space="0" w:color="auto"/>
      </w:divBdr>
    </w:div>
    <w:div w:id="1856536068">
      <w:bodyDiv w:val="1"/>
      <w:marLeft w:val="0"/>
      <w:marRight w:val="0"/>
      <w:marTop w:val="0"/>
      <w:marBottom w:val="0"/>
      <w:divBdr>
        <w:top w:val="none" w:sz="0" w:space="0" w:color="auto"/>
        <w:left w:val="none" w:sz="0" w:space="0" w:color="auto"/>
        <w:bottom w:val="none" w:sz="0" w:space="0" w:color="auto"/>
        <w:right w:val="none" w:sz="0" w:space="0" w:color="auto"/>
      </w:divBdr>
      <w:divsChild>
        <w:div w:id="556287237">
          <w:marLeft w:val="0"/>
          <w:marRight w:val="0"/>
          <w:marTop w:val="0"/>
          <w:marBottom w:val="0"/>
          <w:divBdr>
            <w:top w:val="none" w:sz="0" w:space="0" w:color="auto"/>
            <w:left w:val="none" w:sz="0" w:space="0" w:color="auto"/>
            <w:bottom w:val="none" w:sz="0" w:space="0" w:color="auto"/>
            <w:right w:val="none" w:sz="0" w:space="0" w:color="auto"/>
          </w:divBdr>
          <w:divsChild>
            <w:div w:id="663050614">
              <w:marLeft w:val="0"/>
              <w:marRight w:val="0"/>
              <w:marTop w:val="0"/>
              <w:marBottom w:val="0"/>
              <w:divBdr>
                <w:top w:val="none" w:sz="0" w:space="0" w:color="auto"/>
                <w:left w:val="none" w:sz="0" w:space="0" w:color="auto"/>
                <w:bottom w:val="none" w:sz="0" w:space="0" w:color="auto"/>
                <w:right w:val="none" w:sz="0" w:space="0" w:color="auto"/>
              </w:divBdr>
            </w:div>
          </w:divsChild>
        </w:div>
        <w:div w:id="624890083">
          <w:marLeft w:val="0"/>
          <w:marRight w:val="0"/>
          <w:marTop w:val="0"/>
          <w:marBottom w:val="0"/>
          <w:divBdr>
            <w:top w:val="none" w:sz="0" w:space="0" w:color="auto"/>
            <w:left w:val="none" w:sz="0" w:space="0" w:color="auto"/>
            <w:bottom w:val="none" w:sz="0" w:space="0" w:color="auto"/>
            <w:right w:val="none" w:sz="0" w:space="0" w:color="auto"/>
          </w:divBdr>
          <w:divsChild>
            <w:div w:id="360326471">
              <w:marLeft w:val="0"/>
              <w:marRight w:val="0"/>
              <w:marTop w:val="0"/>
              <w:marBottom w:val="0"/>
              <w:divBdr>
                <w:top w:val="none" w:sz="0" w:space="0" w:color="auto"/>
                <w:left w:val="none" w:sz="0" w:space="0" w:color="auto"/>
                <w:bottom w:val="none" w:sz="0" w:space="0" w:color="auto"/>
                <w:right w:val="none" w:sz="0" w:space="0" w:color="auto"/>
              </w:divBdr>
            </w:div>
          </w:divsChild>
        </w:div>
        <w:div w:id="818152092">
          <w:marLeft w:val="0"/>
          <w:marRight w:val="0"/>
          <w:marTop w:val="0"/>
          <w:marBottom w:val="0"/>
          <w:divBdr>
            <w:top w:val="none" w:sz="0" w:space="0" w:color="auto"/>
            <w:left w:val="none" w:sz="0" w:space="0" w:color="auto"/>
            <w:bottom w:val="none" w:sz="0" w:space="0" w:color="auto"/>
            <w:right w:val="none" w:sz="0" w:space="0" w:color="auto"/>
          </w:divBdr>
          <w:divsChild>
            <w:div w:id="1272861356">
              <w:marLeft w:val="0"/>
              <w:marRight w:val="0"/>
              <w:marTop w:val="0"/>
              <w:marBottom w:val="0"/>
              <w:divBdr>
                <w:top w:val="none" w:sz="0" w:space="0" w:color="auto"/>
                <w:left w:val="none" w:sz="0" w:space="0" w:color="auto"/>
                <w:bottom w:val="none" w:sz="0" w:space="0" w:color="auto"/>
                <w:right w:val="none" w:sz="0" w:space="0" w:color="auto"/>
              </w:divBdr>
            </w:div>
          </w:divsChild>
        </w:div>
        <w:div w:id="899947931">
          <w:marLeft w:val="0"/>
          <w:marRight w:val="0"/>
          <w:marTop w:val="0"/>
          <w:marBottom w:val="0"/>
          <w:divBdr>
            <w:top w:val="none" w:sz="0" w:space="0" w:color="auto"/>
            <w:left w:val="none" w:sz="0" w:space="0" w:color="auto"/>
            <w:bottom w:val="none" w:sz="0" w:space="0" w:color="auto"/>
            <w:right w:val="none" w:sz="0" w:space="0" w:color="auto"/>
          </w:divBdr>
          <w:divsChild>
            <w:div w:id="855463153">
              <w:marLeft w:val="0"/>
              <w:marRight w:val="0"/>
              <w:marTop w:val="0"/>
              <w:marBottom w:val="0"/>
              <w:divBdr>
                <w:top w:val="none" w:sz="0" w:space="0" w:color="auto"/>
                <w:left w:val="none" w:sz="0" w:space="0" w:color="auto"/>
                <w:bottom w:val="none" w:sz="0" w:space="0" w:color="auto"/>
                <w:right w:val="none" w:sz="0" w:space="0" w:color="auto"/>
              </w:divBdr>
            </w:div>
          </w:divsChild>
        </w:div>
        <w:div w:id="1289242376">
          <w:marLeft w:val="0"/>
          <w:marRight w:val="0"/>
          <w:marTop w:val="0"/>
          <w:marBottom w:val="0"/>
          <w:divBdr>
            <w:top w:val="none" w:sz="0" w:space="0" w:color="auto"/>
            <w:left w:val="none" w:sz="0" w:space="0" w:color="auto"/>
            <w:bottom w:val="none" w:sz="0" w:space="0" w:color="auto"/>
            <w:right w:val="none" w:sz="0" w:space="0" w:color="auto"/>
          </w:divBdr>
          <w:divsChild>
            <w:div w:id="753935157">
              <w:marLeft w:val="0"/>
              <w:marRight w:val="0"/>
              <w:marTop w:val="0"/>
              <w:marBottom w:val="0"/>
              <w:divBdr>
                <w:top w:val="none" w:sz="0" w:space="0" w:color="auto"/>
                <w:left w:val="none" w:sz="0" w:space="0" w:color="auto"/>
                <w:bottom w:val="none" w:sz="0" w:space="0" w:color="auto"/>
                <w:right w:val="none" w:sz="0" w:space="0" w:color="auto"/>
              </w:divBdr>
            </w:div>
          </w:divsChild>
        </w:div>
        <w:div w:id="1383946694">
          <w:marLeft w:val="0"/>
          <w:marRight w:val="0"/>
          <w:marTop w:val="0"/>
          <w:marBottom w:val="0"/>
          <w:divBdr>
            <w:top w:val="none" w:sz="0" w:space="0" w:color="auto"/>
            <w:left w:val="none" w:sz="0" w:space="0" w:color="auto"/>
            <w:bottom w:val="none" w:sz="0" w:space="0" w:color="auto"/>
            <w:right w:val="none" w:sz="0" w:space="0" w:color="auto"/>
          </w:divBdr>
          <w:divsChild>
            <w:div w:id="13661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1508">
      <w:bodyDiv w:val="1"/>
      <w:marLeft w:val="0"/>
      <w:marRight w:val="0"/>
      <w:marTop w:val="0"/>
      <w:marBottom w:val="0"/>
      <w:divBdr>
        <w:top w:val="none" w:sz="0" w:space="0" w:color="auto"/>
        <w:left w:val="none" w:sz="0" w:space="0" w:color="auto"/>
        <w:bottom w:val="none" w:sz="0" w:space="0" w:color="auto"/>
        <w:right w:val="none" w:sz="0" w:space="0" w:color="auto"/>
      </w:divBdr>
    </w:div>
    <w:div w:id="1944876740">
      <w:bodyDiv w:val="1"/>
      <w:marLeft w:val="0"/>
      <w:marRight w:val="0"/>
      <w:marTop w:val="0"/>
      <w:marBottom w:val="0"/>
      <w:divBdr>
        <w:top w:val="none" w:sz="0" w:space="0" w:color="auto"/>
        <w:left w:val="none" w:sz="0" w:space="0" w:color="auto"/>
        <w:bottom w:val="none" w:sz="0" w:space="0" w:color="auto"/>
        <w:right w:val="none" w:sz="0" w:space="0" w:color="auto"/>
      </w:divBdr>
    </w:div>
    <w:div w:id="20515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ullaniparambath\Downloads\CCH%20Moderniz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5C921088172B469593F0F661034C2E" ma:contentTypeVersion="1" ma:contentTypeDescription="Create a new document." ma:contentTypeScope="" ma:versionID="9a1c5bd67fec474a1dd1224241af35c5">
  <xsd:schema xmlns:xsd="http://www.w3.org/2001/XMLSchema" xmlns:xs="http://www.w3.org/2001/XMLSchema" xmlns:p="http://schemas.microsoft.com/office/2006/metadata/properties" xmlns:ns2="5c4c20bd-c567-4bf0-869a-1c7ac37d1570" targetNamespace="http://schemas.microsoft.com/office/2006/metadata/properties" ma:root="true" ma:fieldsID="9fc8573582f54e19c311998c5ddf5721" ns2:_="">
    <xsd:import namespace="5c4c20bd-c567-4bf0-869a-1c7ac37d157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c20bd-c567-4bf0-869a-1c7ac37d15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EA0A7-E068-4522-9437-89FADE0CE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c20bd-c567-4bf0-869a-1c7ac37d1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FF3357-E469-4304-AC1D-376CCE018EAD}">
  <ds:schemaRefs>
    <ds:schemaRef ds:uri="http://schemas.microsoft.com/sharepoint/v3/contenttype/forms"/>
  </ds:schemaRefs>
</ds:datastoreItem>
</file>

<file path=customXml/itemProps3.xml><?xml version="1.0" encoding="utf-8"?>
<ds:datastoreItem xmlns:ds="http://schemas.openxmlformats.org/officeDocument/2006/customXml" ds:itemID="{F9BC35F0-A8AF-440F-94C8-538E006441F1}">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5c4c20bd-c567-4bf0-869a-1c7ac37d1570"/>
    <ds:schemaRef ds:uri="http://www.w3.org/XML/1998/namespace"/>
  </ds:schemaRefs>
</ds:datastoreItem>
</file>

<file path=customXml/itemProps4.xml><?xml version="1.0" encoding="utf-8"?>
<ds:datastoreItem xmlns:ds="http://schemas.openxmlformats.org/officeDocument/2006/customXml" ds:itemID="{81C00746-2CA4-43A8-BE57-F7E66A82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CCH Modernization Template</Template>
  <TotalTime>2</TotalTime>
  <Pages>27</Pages>
  <Words>6122</Words>
  <Characters>34899</Characters>
  <Application>Microsoft Office Word</Application>
  <DocSecurity>0</DocSecurity>
  <Lines>290</Lines>
  <Paragraphs>81</Paragraphs>
  <ScaleCrop>false</ScaleCrop>
  <Company>Florida Department of Law Enforcement</Company>
  <LinksUpToDate>false</LinksUpToDate>
  <CharactersWithSpaces>40940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 Modernization Template</dc:title>
  <dc:creator>Binoj Pullaniparambath;CJIS Staff</dc:creator>
  <cp:lastModifiedBy>Prakash, Prem (Consultant)</cp:lastModifiedBy>
  <cp:revision>45</cp:revision>
  <cp:lastPrinted>2016-03-23T18:21:00Z</cp:lastPrinted>
  <dcterms:created xsi:type="dcterms:W3CDTF">2019-09-20T16:00:00Z</dcterms:created>
  <dcterms:modified xsi:type="dcterms:W3CDTF">2019-10-29T20:05:00Z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0x010100F35C921088172B469593F0F661034C2E</vt:lpwstr>
  </property>
  <property fmtid="{D5CDD505-2E9C-101B-9397-08002B2CF9AE}" pid="3" name="_DocHome">
    <vt:i4>-54654781</vt:i4>
  </property>
</Properties>
</file>